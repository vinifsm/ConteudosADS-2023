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49B66" w14:textId="77777777" w:rsidR="005D7ED3" w:rsidRDefault="005D7ED3" w:rsidP="005D7ED3">
      <w:pPr>
        <w:jc w:val="center"/>
      </w:pPr>
      <w:r w:rsidRPr="006E4D4B">
        <w:rPr>
          <w:rFonts w:cs="Arial"/>
          <w:noProof/>
          <w:sz w:val="4"/>
          <w:lang w:eastAsia="pt-BR"/>
        </w:rPr>
        <w:drawing>
          <wp:inline distT="0" distB="0" distL="0" distR="0" wp14:anchorId="2F59E2F4" wp14:editId="26647B68">
            <wp:extent cx="5505450" cy="361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361950"/>
                    </a:xfrm>
                    <a:prstGeom prst="rect">
                      <a:avLst/>
                    </a:prstGeom>
                    <a:noFill/>
                    <a:ln>
                      <a:noFill/>
                    </a:ln>
                  </pic:spPr>
                </pic:pic>
              </a:graphicData>
            </a:graphic>
          </wp:inline>
        </w:drawing>
      </w:r>
    </w:p>
    <w:p w14:paraId="260A4E4E" w14:textId="77777777" w:rsidR="005D7ED3" w:rsidRPr="006E4D4B" w:rsidRDefault="005D7ED3" w:rsidP="005D7ED3">
      <w:pPr>
        <w:spacing w:before="0" w:after="0" w:line="240" w:lineRule="auto"/>
        <w:jc w:val="center"/>
        <w:rPr>
          <w:rFonts w:cs="Arial"/>
          <w:sz w:val="28"/>
        </w:rPr>
      </w:pPr>
    </w:p>
    <w:p w14:paraId="746ACD4A" w14:textId="77777777" w:rsidR="005D7ED3" w:rsidRPr="006E4D4B" w:rsidRDefault="005D7ED3" w:rsidP="005D7ED3">
      <w:pPr>
        <w:spacing w:before="0" w:after="0" w:line="240" w:lineRule="auto"/>
        <w:jc w:val="center"/>
        <w:rPr>
          <w:rFonts w:cs="Arial"/>
          <w:sz w:val="28"/>
        </w:rPr>
      </w:pPr>
    </w:p>
    <w:p w14:paraId="4052909C" w14:textId="77777777" w:rsidR="005D7ED3" w:rsidRDefault="005D7ED3" w:rsidP="005D7ED3">
      <w:pPr>
        <w:spacing w:before="0" w:after="0" w:line="240" w:lineRule="auto"/>
        <w:jc w:val="center"/>
        <w:rPr>
          <w:rFonts w:cs="Arial"/>
          <w:sz w:val="28"/>
        </w:rPr>
      </w:pPr>
    </w:p>
    <w:p w14:paraId="3A828CE9" w14:textId="77777777" w:rsidR="005D7ED3" w:rsidRPr="006E4D4B" w:rsidRDefault="005D7ED3" w:rsidP="005D7ED3">
      <w:pPr>
        <w:spacing w:before="0" w:after="0" w:line="240" w:lineRule="auto"/>
        <w:jc w:val="center"/>
        <w:rPr>
          <w:rFonts w:cs="Arial"/>
          <w:sz w:val="28"/>
        </w:rPr>
      </w:pPr>
    </w:p>
    <w:p w14:paraId="3D649120" w14:textId="77777777" w:rsidR="005D7ED3" w:rsidRPr="006E4D4B" w:rsidRDefault="005D7ED3" w:rsidP="005D7ED3">
      <w:pPr>
        <w:spacing w:before="0" w:after="0" w:line="240" w:lineRule="auto"/>
        <w:jc w:val="center"/>
        <w:rPr>
          <w:rFonts w:cs="Arial"/>
          <w:sz w:val="28"/>
        </w:rPr>
      </w:pPr>
    </w:p>
    <w:p w14:paraId="5620413B" w14:textId="38B14639" w:rsidR="005D7ED3" w:rsidRPr="00965C90" w:rsidRDefault="00C63000" w:rsidP="005D7ED3">
      <w:pPr>
        <w:spacing w:before="0" w:after="0" w:line="240" w:lineRule="auto"/>
        <w:jc w:val="center"/>
        <w:rPr>
          <w:rFonts w:cs="Arial"/>
          <w:b/>
          <w:caps/>
          <w:sz w:val="28"/>
        </w:rPr>
      </w:pPr>
      <w:r>
        <w:rPr>
          <w:rFonts w:cs="Arial"/>
          <w:b/>
          <w:caps/>
          <w:sz w:val="28"/>
        </w:rPr>
        <w:t>Vinícius Fernando dos santos moreira</w:t>
      </w:r>
    </w:p>
    <w:p w14:paraId="2E734EA6" w14:textId="77777777" w:rsidR="005D7ED3" w:rsidRPr="006E4D4B" w:rsidRDefault="005D7ED3" w:rsidP="005D7ED3">
      <w:pPr>
        <w:spacing w:before="0" w:after="0" w:line="240" w:lineRule="auto"/>
        <w:jc w:val="center"/>
        <w:rPr>
          <w:rFonts w:cs="Arial"/>
          <w:sz w:val="28"/>
        </w:rPr>
      </w:pPr>
    </w:p>
    <w:p w14:paraId="189D0475" w14:textId="77777777" w:rsidR="005D7ED3" w:rsidRPr="006E4D4B" w:rsidRDefault="005D7ED3" w:rsidP="005D7ED3">
      <w:pPr>
        <w:spacing w:before="0" w:after="0" w:line="240" w:lineRule="auto"/>
        <w:jc w:val="center"/>
        <w:rPr>
          <w:rFonts w:cs="Arial"/>
          <w:sz w:val="28"/>
        </w:rPr>
      </w:pPr>
    </w:p>
    <w:p w14:paraId="5AC0C149" w14:textId="77777777" w:rsidR="005D7ED3" w:rsidRPr="006E4D4B" w:rsidRDefault="005D7ED3" w:rsidP="005D7ED3">
      <w:pPr>
        <w:spacing w:before="0" w:after="0" w:line="240" w:lineRule="auto"/>
        <w:jc w:val="center"/>
        <w:rPr>
          <w:rFonts w:cs="Arial"/>
          <w:sz w:val="28"/>
        </w:rPr>
      </w:pPr>
    </w:p>
    <w:p w14:paraId="2FC403FC" w14:textId="77777777" w:rsidR="005D7ED3" w:rsidRPr="006E4D4B" w:rsidRDefault="005D7ED3" w:rsidP="005D7ED3">
      <w:pPr>
        <w:spacing w:before="0" w:after="0" w:line="240" w:lineRule="auto"/>
        <w:jc w:val="center"/>
        <w:rPr>
          <w:rFonts w:cs="Arial"/>
          <w:sz w:val="28"/>
        </w:rPr>
      </w:pPr>
    </w:p>
    <w:p w14:paraId="0DD994B2" w14:textId="77777777" w:rsidR="005D7ED3" w:rsidRPr="006E4D4B" w:rsidRDefault="005D7ED3" w:rsidP="005D7ED3">
      <w:pPr>
        <w:spacing w:before="0" w:after="0" w:line="240" w:lineRule="auto"/>
        <w:jc w:val="center"/>
        <w:rPr>
          <w:rFonts w:cs="Arial"/>
          <w:sz w:val="28"/>
        </w:rPr>
      </w:pPr>
    </w:p>
    <w:p w14:paraId="6F2A2257" w14:textId="77777777" w:rsidR="005D7ED3" w:rsidRPr="006E4D4B" w:rsidRDefault="005D7ED3" w:rsidP="005D7ED3">
      <w:pPr>
        <w:spacing w:before="0" w:after="0" w:line="240" w:lineRule="auto"/>
        <w:jc w:val="center"/>
        <w:rPr>
          <w:rFonts w:cs="Arial"/>
          <w:sz w:val="28"/>
        </w:rPr>
      </w:pPr>
    </w:p>
    <w:p w14:paraId="3E744DDB" w14:textId="77777777" w:rsidR="005D7ED3" w:rsidRDefault="005D7ED3" w:rsidP="005D7ED3">
      <w:pPr>
        <w:spacing w:before="0" w:after="0" w:line="240" w:lineRule="auto"/>
        <w:jc w:val="center"/>
        <w:rPr>
          <w:rFonts w:cs="Arial"/>
          <w:sz w:val="28"/>
        </w:rPr>
      </w:pPr>
    </w:p>
    <w:p w14:paraId="0EDB93EB" w14:textId="77777777" w:rsidR="005D7ED3" w:rsidRPr="006E4D4B" w:rsidRDefault="005D7ED3" w:rsidP="005D7ED3">
      <w:pPr>
        <w:spacing w:before="0" w:after="0" w:line="240" w:lineRule="auto"/>
        <w:jc w:val="center"/>
        <w:rPr>
          <w:rFonts w:cs="Arial"/>
          <w:sz w:val="28"/>
        </w:rPr>
      </w:pPr>
    </w:p>
    <w:p w14:paraId="18C64B2E" w14:textId="77777777" w:rsidR="005D7ED3" w:rsidRDefault="005D7ED3" w:rsidP="005D7ED3">
      <w:pPr>
        <w:spacing w:before="0" w:after="0" w:line="240" w:lineRule="auto"/>
        <w:jc w:val="center"/>
        <w:rPr>
          <w:rFonts w:cs="Arial"/>
          <w:sz w:val="28"/>
        </w:rPr>
      </w:pPr>
    </w:p>
    <w:p w14:paraId="0A3EEF04" w14:textId="77777777" w:rsidR="005D7ED3" w:rsidRPr="006E4D4B" w:rsidRDefault="005D7ED3" w:rsidP="005D7ED3">
      <w:pPr>
        <w:spacing w:before="0" w:after="0" w:line="240" w:lineRule="auto"/>
        <w:jc w:val="center"/>
        <w:rPr>
          <w:rFonts w:cs="Arial"/>
          <w:sz w:val="28"/>
        </w:rPr>
      </w:pPr>
    </w:p>
    <w:p w14:paraId="2B6434FC" w14:textId="77777777" w:rsidR="005D7ED3" w:rsidRDefault="005D7ED3" w:rsidP="005D7ED3">
      <w:pPr>
        <w:spacing w:before="0" w:after="0" w:line="240" w:lineRule="auto"/>
        <w:jc w:val="center"/>
        <w:rPr>
          <w:rFonts w:cs="Arial"/>
          <w:sz w:val="28"/>
        </w:rPr>
      </w:pPr>
    </w:p>
    <w:p w14:paraId="3E517ACB" w14:textId="77777777" w:rsidR="005D7ED3" w:rsidRPr="006E4D4B" w:rsidRDefault="005D7ED3" w:rsidP="005D7ED3">
      <w:pPr>
        <w:spacing w:before="0" w:after="0" w:line="240" w:lineRule="auto"/>
        <w:jc w:val="center"/>
        <w:rPr>
          <w:rFonts w:cs="Arial"/>
          <w:sz w:val="28"/>
        </w:rPr>
      </w:pPr>
    </w:p>
    <w:p w14:paraId="56E09004" w14:textId="77777777" w:rsidR="005D7ED3" w:rsidRPr="006E4D4B" w:rsidRDefault="005D7ED3" w:rsidP="005D7ED3">
      <w:pPr>
        <w:spacing w:before="0" w:after="0" w:line="240" w:lineRule="auto"/>
        <w:jc w:val="center"/>
        <w:rPr>
          <w:rFonts w:cs="Arial"/>
          <w:sz w:val="28"/>
        </w:rPr>
      </w:pPr>
    </w:p>
    <w:p w14:paraId="613788B0" w14:textId="25056047" w:rsidR="005D7ED3" w:rsidRPr="00A92133" w:rsidRDefault="00C63000" w:rsidP="00C63000">
      <w:pPr>
        <w:spacing w:before="0" w:after="0" w:line="240" w:lineRule="auto"/>
        <w:jc w:val="center"/>
        <w:rPr>
          <w:rFonts w:cs="Arial"/>
          <w:b/>
          <w:caps/>
          <w:sz w:val="28"/>
          <w:szCs w:val="28"/>
        </w:rPr>
      </w:pPr>
      <w:r w:rsidRPr="00A92133">
        <w:rPr>
          <w:rFonts w:cs="Arial"/>
          <w:b/>
          <w:caps/>
          <w:sz w:val="28"/>
          <w:szCs w:val="28"/>
        </w:rPr>
        <w:t xml:space="preserve">Sistema para Gerenciamento de Retiro e controle de Bovinos Leiteiros </w:t>
      </w:r>
    </w:p>
    <w:p w14:paraId="2A83BD0E" w14:textId="77777777" w:rsidR="005D7ED3" w:rsidRPr="006E4D4B" w:rsidRDefault="005D7ED3" w:rsidP="005D7ED3">
      <w:pPr>
        <w:spacing w:before="0" w:after="0" w:line="240" w:lineRule="auto"/>
        <w:jc w:val="center"/>
        <w:rPr>
          <w:rFonts w:cs="Arial"/>
        </w:rPr>
      </w:pPr>
    </w:p>
    <w:p w14:paraId="1AF87FC1" w14:textId="77777777" w:rsidR="005D7ED3" w:rsidRPr="006E4D4B" w:rsidRDefault="005D7ED3" w:rsidP="005D7ED3">
      <w:pPr>
        <w:spacing w:before="0" w:after="0" w:line="240" w:lineRule="auto"/>
        <w:jc w:val="center"/>
        <w:rPr>
          <w:rFonts w:cs="Arial"/>
        </w:rPr>
      </w:pPr>
    </w:p>
    <w:p w14:paraId="4A49D565" w14:textId="77777777" w:rsidR="005D7ED3" w:rsidRPr="006E4D4B" w:rsidRDefault="005D7ED3" w:rsidP="005D7ED3">
      <w:pPr>
        <w:spacing w:before="0" w:after="0" w:line="240" w:lineRule="auto"/>
        <w:jc w:val="center"/>
        <w:rPr>
          <w:rFonts w:cs="Arial"/>
        </w:rPr>
      </w:pPr>
    </w:p>
    <w:p w14:paraId="0D8C6C12" w14:textId="77777777" w:rsidR="005D7ED3" w:rsidRPr="006E4D4B" w:rsidRDefault="005D7ED3" w:rsidP="005D7ED3">
      <w:pPr>
        <w:spacing w:before="0" w:after="0" w:line="240" w:lineRule="auto"/>
        <w:jc w:val="center"/>
        <w:rPr>
          <w:rFonts w:cs="Arial"/>
        </w:rPr>
      </w:pPr>
    </w:p>
    <w:p w14:paraId="5F1AA2FD" w14:textId="77777777" w:rsidR="005D7ED3" w:rsidRPr="006E4D4B" w:rsidRDefault="005D7ED3" w:rsidP="005D7ED3">
      <w:pPr>
        <w:spacing w:before="0" w:after="0" w:line="240" w:lineRule="auto"/>
        <w:jc w:val="center"/>
        <w:rPr>
          <w:rFonts w:cs="Arial"/>
        </w:rPr>
      </w:pPr>
    </w:p>
    <w:p w14:paraId="1BEBA372" w14:textId="77777777" w:rsidR="005D7ED3" w:rsidRPr="006E4D4B" w:rsidRDefault="005D7ED3" w:rsidP="005D7ED3">
      <w:pPr>
        <w:spacing w:before="0" w:after="0" w:line="240" w:lineRule="auto"/>
        <w:jc w:val="center"/>
        <w:rPr>
          <w:rFonts w:cs="Arial"/>
        </w:rPr>
      </w:pPr>
    </w:p>
    <w:p w14:paraId="39EA1698" w14:textId="77777777" w:rsidR="005D7ED3" w:rsidRPr="006E4D4B" w:rsidRDefault="005D7ED3" w:rsidP="005D7ED3">
      <w:pPr>
        <w:spacing w:before="0" w:after="0" w:line="240" w:lineRule="auto"/>
        <w:jc w:val="center"/>
        <w:rPr>
          <w:rFonts w:cs="Arial"/>
        </w:rPr>
      </w:pPr>
    </w:p>
    <w:p w14:paraId="64719850" w14:textId="77777777" w:rsidR="005D7ED3" w:rsidRDefault="005D7ED3" w:rsidP="005D7ED3">
      <w:pPr>
        <w:spacing w:before="0" w:after="0" w:line="240" w:lineRule="auto"/>
        <w:jc w:val="center"/>
        <w:rPr>
          <w:rFonts w:cs="Arial"/>
        </w:rPr>
      </w:pPr>
    </w:p>
    <w:p w14:paraId="74ED1FC2" w14:textId="77777777" w:rsidR="005D7ED3" w:rsidRDefault="005D7ED3" w:rsidP="005D7ED3">
      <w:pPr>
        <w:spacing w:before="0" w:after="0" w:line="240" w:lineRule="auto"/>
        <w:jc w:val="center"/>
        <w:rPr>
          <w:rFonts w:cs="Arial"/>
        </w:rPr>
      </w:pPr>
    </w:p>
    <w:p w14:paraId="47E8487E" w14:textId="77777777" w:rsidR="005D7ED3" w:rsidRPr="006E4D4B" w:rsidRDefault="005D7ED3" w:rsidP="005D7ED3">
      <w:pPr>
        <w:spacing w:before="0" w:after="0" w:line="240" w:lineRule="auto"/>
        <w:jc w:val="center"/>
        <w:rPr>
          <w:rFonts w:cs="Arial"/>
        </w:rPr>
      </w:pPr>
    </w:p>
    <w:p w14:paraId="3531DCB8" w14:textId="77777777" w:rsidR="005D7ED3" w:rsidRPr="006E4D4B" w:rsidRDefault="005D7ED3" w:rsidP="005D7ED3">
      <w:pPr>
        <w:spacing w:before="0" w:after="0" w:line="240" w:lineRule="auto"/>
        <w:jc w:val="center"/>
        <w:rPr>
          <w:rFonts w:cs="Arial"/>
        </w:rPr>
      </w:pPr>
    </w:p>
    <w:p w14:paraId="54ED5B9B" w14:textId="77777777" w:rsidR="005D7ED3" w:rsidRPr="006E4D4B" w:rsidRDefault="005D7ED3" w:rsidP="005D7ED3">
      <w:pPr>
        <w:spacing w:before="0" w:after="0" w:line="240" w:lineRule="auto"/>
        <w:jc w:val="center"/>
        <w:rPr>
          <w:rFonts w:cs="Arial"/>
        </w:rPr>
      </w:pPr>
    </w:p>
    <w:p w14:paraId="30E01E34" w14:textId="77777777" w:rsidR="005D7ED3" w:rsidRPr="006E4D4B" w:rsidRDefault="005D7ED3" w:rsidP="005D7ED3">
      <w:pPr>
        <w:spacing w:before="0" w:after="0" w:line="240" w:lineRule="auto"/>
        <w:jc w:val="center"/>
        <w:rPr>
          <w:rFonts w:cs="Arial"/>
        </w:rPr>
      </w:pPr>
    </w:p>
    <w:p w14:paraId="20F38304" w14:textId="77777777" w:rsidR="005D7ED3" w:rsidRPr="006E4D4B" w:rsidRDefault="005D7ED3" w:rsidP="005D7ED3">
      <w:pPr>
        <w:spacing w:before="0" w:after="0" w:line="240" w:lineRule="auto"/>
        <w:jc w:val="center"/>
        <w:rPr>
          <w:rFonts w:cs="Arial"/>
        </w:rPr>
      </w:pPr>
    </w:p>
    <w:p w14:paraId="38F5E6ED" w14:textId="77777777" w:rsidR="005D7ED3" w:rsidRPr="006E4D4B" w:rsidRDefault="005D7ED3" w:rsidP="005D7ED3">
      <w:pPr>
        <w:spacing w:before="0" w:after="0" w:line="240" w:lineRule="auto"/>
        <w:jc w:val="center"/>
        <w:rPr>
          <w:rFonts w:cs="Arial"/>
        </w:rPr>
      </w:pPr>
    </w:p>
    <w:p w14:paraId="4CA8EDF6" w14:textId="77777777" w:rsidR="005D7ED3" w:rsidRPr="006E4D4B" w:rsidRDefault="005D7ED3" w:rsidP="005D7ED3">
      <w:pPr>
        <w:spacing w:before="0" w:after="0" w:line="240" w:lineRule="auto"/>
        <w:jc w:val="center"/>
        <w:rPr>
          <w:rFonts w:cs="Arial"/>
        </w:rPr>
      </w:pPr>
    </w:p>
    <w:p w14:paraId="07BDC45F" w14:textId="77777777" w:rsidR="005D7ED3" w:rsidRPr="006E4D4B" w:rsidRDefault="005D7ED3" w:rsidP="005D7ED3">
      <w:pPr>
        <w:spacing w:before="0" w:after="0" w:line="240" w:lineRule="auto"/>
        <w:jc w:val="center"/>
        <w:rPr>
          <w:rFonts w:cs="Arial"/>
        </w:rPr>
      </w:pPr>
    </w:p>
    <w:p w14:paraId="1623275D" w14:textId="77777777" w:rsidR="005D7ED3" w:rsidRPr="006E4D4B" w:rsidRDefault="005D7ED3" w:rsidP="005D7ED3">
      <w:pPr>
        <w:spacing w:before="0" w:after="0" w:line="240" w:lineRule="auto"/>
        <w:jc w:val="center"/>
        <w:rPr>
          <w:rFonts w:cs="Arial"/>
        </w:rPr>
      </w:pPr>
    </w:p>
    <w:p w14:paraId="5DA9CCC3" w14:textId="77777777" w:rsidR="005D7ED3" w:rsidRPr="006E4D4B" w:rsidRDefault="005D7ED3" w:rsidP="005D7ED3">
      <w:pPr>
        <w:spacing w:before="0" w:after="0" w:line="240" w:lineRule="auto"/>
        <w:jc w:val="center"/>
        <w:rPr>
          <w:rFonts w:cs="Arial"/>
        </w:rPr>
      </w:pPr>
    </w:p>
    <w:p w14:paraId="56213499" w14:textId="77777777" w:rsidR="005D7ED3" w:rsidRPr="006E4D4B" w:rsidRDefault="005D7ED3" w:rsidP="005D7ED3">
      <w:pPr>
        <w:spacing w:before="0" w:after="0" w:line="240" w:lineRule="auto"/>
        <w:jc w:val="center"/>
        <w:rPr>
          <w:rFonts w:cs="Arial"/>
        </w:rPr>
      </w:pPr>
    </w:p>
    <w:p w14:paraId="52EBB0AA"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14EB6FBB" w14:textId="25F5268B" w:rsidR="002E68D8" w:rsidRDefault="007C03FA" w:rsidP="00C63000">
      <w:pPr>
        <w:spacing w:before="0" w:after="0" w:line="240" w:lineRule="auto"/>
        <w:jc w:val="center"/>
        <w:rPr>
          <w:rFonts w:cs="Arial"/>
          <w:b/>
          <w:sz w:val="28"/>
        </w:rPr>
      </w:pPr>
      <w:r>
        <w:rPr>
          <w:rFonts w:cs="Arial"/>
          <w:b/>
          <w:sz w:val="28"/>
        </w:rPr>
        <w:t>2023</w:t>
      </w:r>
    </w:p>
    <w:p w14:paraId="1DCEB3F5" w14:textId="77777777" w:rsidR="002957AE" w:rsidRDefault="002957AE" w:rsidP="002957AE">
      <w:pPr>
        <w:jc w:val="center"/>
      </w:pPr>
      <w:r w:rsidRPr="006E4D4B">
        <w:rPr>
          <w:rFonts w:cs="Arial"/>
          <w:noProof/>
          <w:sz w:val="4"/>
          <w:lang w:eastAsia="pt-BR"/>
        </w:rPr>
        <w:lastRenderedPageBreak/>
        <w:drawing>
          <wp:inline distT="0" distB="0" distL="0" distR="0" wp14:anchorId="64EF6160" wp14:editId="4E779AFB">
            <wp:extent cx="5505450" cy="361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361950"/>
                    </a:xfrm>
                    <a:prstGeom prst="rect">
                      <a:avLst/>
                    </a:prstGeom>
                    <a:noFill/>
                    <a:ln>
                      <a:noFill/>
                    </a:ln>
                  </pic:spPr>
                </pic:pic>
              </a:graphicData>
            </a:graphic>
          </wp:inline>
        </w:drawing>
      </w:r>
    </w:p>
    <w:p w14:paraId="1DDA766D" w14:textId="77777777" w:rsidR="002957AE" w:rsidRPr="006E4D4B" w:rsidRDefault="002957AE" w:rsidP="002957AE">
      <w:pPr>
        <w:spacing w:before="0" w:after="0" w:line="240" w:lineRule="auto"/>
        <w:jc w:val="center"/>
        <w:rPr>
          <w:rFonts w:cs="Arial"/>
          <w:sz w:val="28"/>
        </w:rPr>
      </w:pPr>
    </w:p>
    <w:p w14:paraId="60FE04D1" w14:textId="77777777" w:rsidR="002957AE" w:rsidRPr="006E4D4B" w:rsidRDefault="002957AE" w:rsidP="002957AE">
      <w:pPr>
        <w:spacing w:before="0" w:after="0" w:line="240" w:lineRule="auto"/>
        <w:jc w:val="center"/>
        <w:rPr>
          <w:rFonts w:cs="Arial"/>
          <w:sz w:val="28"/>
        </w:rPr>
      </w:pPr>
    </w:p>
    <w:p w14:paraId="7AAAD6AE" w14:textId="77777777" w:rsidR="00A91BA8" w:rsidRPr="00965C90" w:rsidRDefault="00A91BA8" w:rsidP="00A91BA8">
      <w:pPr>
        <w:spacing w:before="0" w:after="0" w:line="240" w:lineRule="auto"/>
        <w:jc w:val="center"/>
        <w:rPr>
          <w:rFonts w:cs="Arial"/>
          <w:b/>
          <w:caps/>
          <w:sz w:val="28"/>
        </w:rPr>
      </w:pPr>
      <w:r>
        <w:rPr>
          <w:rFonts w:cs="Arial"/>
          <w:b/>
          <w:caps/>
          <w:sz w:val="28"/>
        </w:rPr>
        <w:t>Vinícius Fernando dos santos moreira</w:t>
      </w:r>
    </w:p>
    <w:p w14:paraId="06FACC52" w14:textId="77777777" w:rsidR="00A91BA8" w:rsidRPr="006E4D4B" w:rsidRDefault="00A91BA8" w:rsidP="00A91BA8">
      <w:pPr>
        <w:spacing w:before="0" w:after="0" w:line="240" w:lineRule="auto"/>
        <w:jc w:val="center"/>
        <w:rPr>
          <w:rFonts w:cs="Arial"/>
          <w:sz w:val="28"/>
        </w:rPr>
      </w:pPr>
    </w:p>
    <w:p w14:paraId="74074F77" w14:textId="77777777" w:rsidR="00A91BA8" w:rsidRDefault="00A91BA8" w:rsidP="00A91BA8">
      <w:pPr>
        <w:rPr>
          <w:rFonts w:cs="Arial"/>
          <w:b/>
          <w:sz w:val="28"/>
          <w:szCs w:val="28"/>
        </w:rPr>
      </w:pPr>
    </w:p>
    <w:p w14:paraId="578087AF" w14:textId="77777777" w:rsidR="00A91BA8" w:rsidRDefault="00A91BA8" w:rsidP="00A91BA8">
      <w:pPr>
        <w:jc w:val="center"/>
        <w:rPr>
          <w:rFonts w:cs="Arial"/>
          <w:b/>
          <w:sz w:val="28"/>
          <w:szCs w:val="28"/>
        </w:rPr>
      </w:pPr>
    </w:p>
    <w:p w14:paraId="78E21D5C" w14:textId="77777777" w:rsidR="00A91BA8" w:rsidRDefault="00A91BA8" w:rsidP="00A91BA8">
      <w:pPr>
        <w:jc w:val="center"/>
        <w:rPr>
          <w:rFonts w:cs="Arial"/>
          <w:b/>
          <w:sz w:val="28"/>
          <w:szCs w:val="28"/>
        </w:rPr>
      </w:pPr>
    </w:p>
    <w:p w14:paraId="10DCD4DE" w14:textId="6CBBF509" w:rsidR="00A91BA8" w:rsidRPr="00A92133" w:rsidRDefault="00A91BA8" w:rsidP="00A91BA8">
      <w:pPr>
        <w:spacing w:before="0" w:after="0" w:line="240" w:lineRule="auto"/>
        <w:jc w:val="center"/>
        <w:rPr>
          <w:rFonts w:cs="Arial"/>
          <w:b/>
          <w:caps/>
          <w:sz w:val="28"/>
          <w:szCs w:val="28"/>
        </w:rPr>
      </w:pPr>
      <w:r w:rsidRPr="00A92133">
        <w:rPr>
          <w:rFonts w:cs="Arial"/>
          <w:b/>
          <w:caps/>
          <w:sz w:val="28"/>
          <w:szCs w:val="28"/>
        </w:rPr>
        <w:t xml:space="preserve">Sistema para Gerenciamento de Retiro e controle de Bovinos Leiteiros </w:t>
      </w:r>
    </w:p>
    <w:p w14:paraId="6B0EE5A1" w14:textId="77777777" w:rsidR="00A91BA8" w:rsidRDefault="00A91BA8" w:rsidP="00A91BA8">
      <w:pPr>
        <w:jc w:val="center"/>
        <w:rPr>
          <w:rFonts w:cs="Arial"/>
          <w:b/>
          <w:sz w:val="28"/>
          <w:szCs w:val="28"/>
        </w:rPr>
      </w:pPr>
    </w:p>
    <w:p w14:paraId="358C40D5" w14:textId="77777777" w:rsidR="00A91BA8" w:rsidRDefault="00A91BA8" w:rsidP="00A91BA8">
      <w:pPr>
        <w:jc w:val="center"/>
        <w:rPr>
          <w:rFonts w:cs="Arial"/>
          <w:b/>
          <w:sz w:val="28"/>
          <w:szCs w:val="28"/>
        </w:rPr>
      </w:pPr>
    </w:p>
    <w:p w14:paraId="60A00238" w14:textId="77777777" w:rsidR="00A91BA8" w:rsidRDefault="00A91BA8" w:rsidP="00A91BA8">
      <w:pPr>
        <w:jc w:val="center"/>
        <w:rPr>
          <w:rFonts w:cs="Arial"/>
          <w:b/>
          <w:sz w:val="28"/>
          <w:szCs w:val="28"/>
        </w:rPr>
      </w:pPr>
    </w:p>
    <w:p w14:paraId="75820C30" w14:textId="55997F95" w:rsidR="00A91BA8" w:rsidRPr="00084F3B" w:rsidRDefault="00A91BA8" w:rsidP="00A91BA8">
      <w:pPr>
        <w:ind w:left="4248"/>
        <w:rPr>
          <w:rFonts w:cs="Arial"/>
          <w:szCs w:val="24"/>
        </w:rPr>
      </w:pPr>
      <w:r w:rsidRPr="00084F3B">
        <w:rPr>
          <w:rFonts w:cs="Arial"/>
          <w:szCs w:val="24"/>
        </w:rPr>
        <w:t xml:space="preserve">Trabalho de Conclusão de Curso apresentado ao Curso de </w:t>
      </w:r>
      <w:r>
        <w:rPr>
          <w:rFonts w:cs="Arial"/>
          <w:szCs w:val="24"/>
        </w:rPr>
        <w:t xml:space="preserve">Análise e Desenvolvimento de Sistemas </w:t>
      </w:r>
      <w:r w:rsidRPr="00084F3B">
        <w:rPr>
          <w:rFonts w:cs="Arial"/>
          <w:szCs w:val="24"/>
        </w:rPr>
        <w:t>do Instituto Municipal do Ensino Superior de Assis – IMESA e Fundação Educacional do Município de Assis – FEMA, como requisito para a obtenção do Certificado de Conclusão.</w:t>
      </w:r>
    </w:p>
    <w:p w14:paraId="191A7238" w14:textId="77777777" w:rsidR="00A91BA8" w:rsidRDefault="00A91BA8" w:rsidP="00A91BA8">
      <w:pPr>
        <w:rPr>
          <w:rFonts w:cs="Arial"/>
          <w:b/>
          <w:szCs w:val="24"/>
        </w:rPr>
      </w:pPr>
    </w:p>
    <w:p w14:paraId="269C8DA9" w14:textId="77777777" w:rsidR="00A91BA8" w:rsidRDefault="00A91BA8" w:rsidP="00A91BA8">
      <w:pPr>
        <w:rPr>
          <w:rFonts w:cs="Arial"/>
          <w:b/>
          <w:szCs w:val="24"/>
        </w:rPr>
      </w:pPr>
    </w:p>
    <w:p w14:paraId="5EF35287" w14:textId="40CC83FB" w:rsidR="00A91BA8" w:rsidRPr="00084F3B" w:rsidRDefault="00C66210" w:rsidP="00A91BA8">
      <w:pPr>
        <w:rPr>
          <w:rFonts w:cs="Arial"/>
          <w:szCs w:val="24"/>
        </w:rPr>
      </w:pPr>
      <w:r w:rsidRPr="00A1768C">
        <w:rPr>
          <w:rFonts w:cs="Arial"/>
          <w:b/>
          <w:szCs w:val="24"/>
        </w:rPr>
        <w:t>Orientador</w:t>
      </w:r>
      <w:r>
        <w:rPr>
          <w:rFonts w:cs="Arial"/>
          <w:b/>
          <w:szCs w:val="24"/>
        </w:rPr>
        <w:t xml:space="preserve"> (</w:t>
      </w:r>
      <w:r w:rsidR="00A91BA8" w:rsidRPr="00A1768C">
        <w:rPr>
          <w:rFonts w:cs="Arial"/>
          <w:b/>
          <w:szCs w:val="24"/>
        </w:rPr>
        <w:t>a</w:t>
      </w:r>
      <w:r w:rsidR="00A91BA8">
        <w:rPr>
          <w:rFonts w:cs="Arial"/>
          <w:b/>
          <w:szCs w:val="24"/>
        </w:rPr>
        <w:t>)</w:t>
      </w:r>
      <w:r w:rsidR="00A91BA8" w:rsidRPr="00A1768C">
        <w:rPr>
          <w:rFonts w:cs="Arial"/>
          <w:b/>
          <w:szCs w:val="24"/>
        </w:rPr>
        <w:t>:</w:t>
      </w:r>
      <w:r w:rsidR="00A91BA8" w:rsidRPr="00084F3B">
        <w:rPr>
          <w:rFonts w:cs="Arial"/>
          <w:szCs w:val="24"/>
        </w:rPr>
        <w:t xml:space="preserve"> </w:t>
      </w:r>
      <w:r w:rsidR="00A91BA8">
        <w:rPr>
          <w:rFonts w:cs="Arial"/>
          <w:szCs w:val="24"/>
        </w:rPr>
        <w:t>Me</w:t>
      </w:r>
      <w:r w:rsidR="00A91BA8" w:rsidRPr="00084F3B">
        <w:rPr>
          <w:rFonts w:cs="Arial"/>
          <w:szCs w:val="24"/>
        </w:rPr>
        <w:t xml:space="preserve">. </w:t>
      </w:r>
      <w:r w:rsidR="00A91BA8">
        <w:rPr>
          <w:rFonts w:cs="Arial"/>
          <w:szCs w:val="24"/>
        </w:rPr>
        <w:t>Diomara Martins Reigato Barros</w:t>
      </w:r>
    </w:p>
    <w:p w14:paraId="37B1DF7B" w14:textId="2CA6AC92" w:rsidR="00A91BA8" w:rsidRDefault="00C66210" w:rsidP="00A91BA8">
      <w:pPr>
        <w:rPr>
          <w:rFonts w:cs="Arial"/>
          <w:szCs w:val="24"/>
        </w:rPr>
      </w:pPr>
      <w:r w:rsidRPr="00A91BA8">
        <w:rPr>
          <w:rFonts w:cs="Arial"/>
          <w:b/>
          <w:szCs w:val="24"/>
        </w:rPr>
        <w:t>Orientando (</w:t>
      </w:r>
      <w:r w:rsidR="00A91BA8" w:rsidRPr="00A91BA8">
        <w:rPr>
          <w:rFonts w:cs="Arial"/>
          <w:b/>
          <w:szCs w:val="24"/>
        </w:rPr>
        <w:t>a)</w:t>
      </w:r>
      <w:r w:rsidR="00A91BA8" w:rsidRPr="00A1768C">
        <w:rPr>
          <w:rFonts w:cs="Arial"/>
          <w:b/>
          <w:szCs w:val="24"/>
        </w:rPr>
        <w:t>:</w:t>
      </w:r>
      <w:r w:rsidR="00A91BA8" w:rsidRPr="00084F3B">
        <w:rPr>
          <w:rFonts w:cs="Arial"/>
          <w:szCs w:val="24"/>
        </w:rPr>
        <w:t xml:space="preserve"> </w:t>
      </w:r>
      <w:r w:rsidR="00A91BA8">
        <w:rPr>
          <w:rFonts w:cs="Arial"/>
          <w:szCs w:val="24"/>
        </w:rPr>
        <w:t xml:space="preserve"> Vinícius Fernando dos Santos Moreira</w:t>
      </w:r>
    </w:p>
    <w:p w14:paraId="7A84D3C6" w14:textId="7CC067D1" w:rsidR="002957AE" w:rsidRDefault="002957AE" w:rsidP="00A91BA8">
      <w:pPr>
        <w:spacing w:before="0" w:after="0" w:line="240" w:lineRule="auto"/>
        <w:rPr>
          <w:rFonts w:cs="Arial"/>
        </w:rPr>
      </w:pPr>
    </w:p>
    <w:p w14:paraId="7C5BC451" w14:textId="67876051" w:rsidR="00A91BA8" w:rsidRDefault="00A91BA8" w:rsidP="00A91BA8">
      <w:pPr>
        <w:spacing w:before="0" w:after="0" w:line="240" w:lineRule="auto"/>
        <w:rPr>
          <w:rFonts w:cs="Arial"/>
        </w:rPr>
      </w:pPr>
    </w:p>
    <w:p w14:paraId="4F86FE3C" w14:textId="08D4127A" w:rsidR="00A91BA8" w:rsidRDefault="00A91BA8" w:rsidP="00A91BA8">
      <w:pPr>
        <w:spacing w:before="0" w:after="0" w:line="240" w:lineRule="auto"/>
        <w:rPr>
          <w:rFonts w:cs="Arial"/>
        </w:rPr>
      </w:pPr>
    </w:p>
    <w:p w14:paraId="4AD57B28" w14:textId="7AE28724" w:rsidR="00A91BA8" w:rsidRDefault="00A91BA8" w:rsidP="00A91BA8">
      <w:pPr>
        <w:spacing w:before="0" w:after="0" w:line="240" w:lineRule="auto"/>
        <w:rPr>
          <w:rFonts w:cs="Arial"/>
        </w:rPr>
      </w:pPr>
    </w:p>
    <w:p w14:paraId="5F677992" w14:textId="77777777" w:rsidR="00A91BA8" w:rsidRPr="006E4D4B" w:rsidRDefault="00A91BA8" w:rsidP="00A91BA8">
      <w:pPr>
        <w:spacing w:before="0" w:after="0" w:line="240" w:lineRule="auto"/>
        <w:rPr>
          <w:rFonts w:cs="Arial"/>
        </w:rPr>
      </w:pPr>
    </w:p>
    <w:p w14:paraId="54BD553B" w14:textId="77777777" w:rsidR="002957AE" w:rsidRPr="006E4D4B" w:rsidRDefault="002957AE" w:rsidP="002957AE">
      <w:pPr>
        <w:spacing w:before="0" w:after="0" w:line="240" w:lineRule="auto"/>
        <w:jc w:val="center"/>
        <w:rPr>
          <w:rFonts w:cs="Arial"/>
          <w:b/>
          <w:sz w:val="28"/>
        </w:rPr>
      </w:pPr>
      <w:r w:rsidRPr="006E4D4B">
        <w:rPr>
          <w:rFonts w:cs="Arial"/>
          <w:b/>
          <w:sz w:val="28"/>
        </w:rPr>
        <w:t>Assis/SP</w:t>
      </w:r>
    </w:p>
    <w:p w14:paraId="7E7B8D79" w14:textId="5B436685" w:rsidR="002957AE" w:rsidRPr="00C63000" w:rsidRDefault="007C03FA" w:rsidP="002957AE">
      <w:pPr>
        <w:spacing w:before="0" w:after="0" w:line="240" w:lineRule="auto"/>
        <w:jc w:val="center"/>
        <w:rPr>
          <w:rFonts w:cs="Arial"/>
          <w:b/>
          <w:sz w:val="28"/>
        </w:rPr>
      </w:pPr>
      <w:r>
        <w:rPr>
          <w:rFonts w:cs="Arial"/>
          <w:b/>
          <w:sz w:val="28"/>
        </w:rPr>
        <w:t>2023</w:t>
      </w:r>
    </w:p>
    <w:p w14:paraId="20F97A1F" w14:textId="77777777" w:rsidR="002957AE" w:rsidRPr="00C63000" w:rsidRDefault="002957AE" w:rsidP="00C63000">
      <w:pPr>
        <w:spacing w:before="0" w:after="0" w:line="240" w:lineRule="auto"/>
        <w:jc w:val="center"/>
        <w:rPr>
          <w:rFonts w:cs="Arial"/>
          <w:b/>
          <w:sz w:val="28"/>
        </w:rPr>
      </w:pPr>
    </w:p>
    <w:p w14:paraId="438D0E8A" w14:textId="77777777" w:rsidR="007C03FA" w:rsidRDefault="007C03FA" w:rsidP="007C03FA">
      <w:pPr>
        <w:spacing w:before="0" w:after="960" w:line="240" w:lineRule="auto"/>
        <w:jc w:val="center"/>
        <w:rPr>
          <w:rFonts w:cs="Arial"/>
          <w:b/>
          <w:caps/>
          <w:sz w:val="28"/>
        </w:rPr>
      </w:pPr>
      <w:r w:rsidRPr="00DF424F">
        <w:rPr>
          <w:rFonts w:cs="Arial"/>
          <w:b/>
          <w:caps/>
          <w:sz w:val="28"/>
        </w:rPr>
        <w:lastRenderedPageBreak/>
        <w:t>Agradecimento</w:t>
      </w:r>
      <w:r>
        <w:rPr>
          <w:rFonts w:cs="Arial"/>
          <w:b/>
          <w:caps/>
          <w:sz w:val="28"/>
        </w:rPr>
        <w:t>s</w:t>
      </w:r>
    </w:p>
    <w:p w14:paraId="1573900A" w14:textId="3CCB7C2B" w:rsidR="007C03FA" w:rsidRPr="00571DA8" w:rsidRDefault="007C03FA" w:rsidP="007C03FA">
      <w:r>
        <w:t xml:space="preserve">Agradeço a Deus, minha família, amigos e professores que vem me apoiando e acompanhando durante esse processo do desenvolvimento da monografia. </w:t>
      </w:r>
    </w:p>
    <w:p w14:paraId="118CE4D8" w14:textId="1BD14C4B" w:rsidR="007C03FA" w:rsidRPr="007C03FA" w:rsidRDefault="007C03FA" w:rsidP="007C03FA">
      <w:pPr>
        <w:spacing w:before="0" w:after="160" w:line="259" w:lineRule="auto"/>
        <w:jc w:val="left"/>
        <w:rPr>
          <w:rFonts w:cs="Arial"/>
          <w:b/>
          <w:sz w:val="28"/>
        </w:rPr>
      </w:pPr>
      <w:r>
        <w:rPr>
          <w:rFonts w:cs="Arial"/>
          <w:b/>
          <w:sz w:val="28"/>
        </w:rPr>
        <w:br w:type="page"/>
      </w:r>
    </w:p>
    <w:p w14:paraId="272A2297" w14:textId="283EF014" w:rsidR="002A26D6" w:rsidRPr="00200FC3" w:rsidRDefault="002E68D8" w:rsidP="00200FC3">
      <w:pPr>
        <w:spacing w:before="0" w:after="960" w:line="240" w:lineRule="auto"/>
        <w:jc w:val="center"/>
        <w:rPr>
          <w:rFonts w:cs="Arial"/>
          <w:b/>
          <w:caps/>
          <w:sz w:val="28"/>
        </w:rPr>
      </w:pPr>
      <w:r w:rsidRPr="00200FC3">
        <w:rPr>
          <w:rFonts w:cs="Arial"/>
          <w:b/>
          <w:caps/>
          <w:sz w:val="28"/>
        </w:rPr>
        <w:lastRenderedPageBreak/>
        <w:t>Resumo</w:t>
      </w:r>
    </w:p>
    <w:p w14:paraId="167DC38A" w14:textId="33490677" w:rsidR="00200FC3" w:rsidRDefault="00C63000" w:rsidP="0089446B">
      <w:pPr>
        <w:spacing w:before="0" w:after="160" w:line="259" w:lineRule="auto"/>
      </w:pPr>
      <w:r>
        <w:t xml:space="preserve">De acordo com diversos analistas do mercado nacional, o setor agropecuário é atualmente o protagonista do nosso setor econômico, pois o mesmo apresenta uma parcela considerável do PIB brasileiro, é uma área que vem crescendo em proporções exuberantes e que se renova com novas tecnologias o tempo todo. Um setor que participa fortemente desse cenário é a indústria leiteira, que também não fica para trás em números financeiros, tampouco em avanços nas áreas digitais, agora com o início de novas gerações da informática, é esperado uma evolução ainda maior no que essa área irá representar ao mercado. Tomando inspiração nessa informatização da produção de leite, este trabalho tem como proposta construir um sistema na parte gerencial de um retiro de gado leiteiro que permita um bom controle do rebanho, visando trazer inovações para os produtores e resolver questões problemáticas de outros trabalhos anteriores relacionados.   </w:t>
      </w:r>
    </w:p>
    <w:p w14:paraId="1389C911" w14:textId="77777777" w:rsidR="00C63000" w:rsidRDefault="00C63000" w:rsidP="00200FC3">
      <w:pPr>
        <w:spacing w:before="0" w:after="0" w:line="240" w:lineRule="auto"/>
      </w:pPr>
    </w:p>
    <w:p w14:paraId="71BBFCE4" w14:textId="048892AF" w:rsidR="00C63000" w:rsidRDefault="00200FC3" w:rsidP="0089446B">
      <w:pPr>
        <w:spacing w:before="0" w:after="160" w:line="259" w:lineRule="auto"/>
        <w:rPr>
          <w:b/>
          <w:bCs/>
        </w:rPr>
      </w:pPr>
      <w:r>
        <w:rPr>
          <w:b/>
        </w:rPr>
        <w:t xml:space="preserve">Palavras-chave: </w:t>
      </w:r>
      <w:r w:rsidR="00C51C53" w:rsidRPr="0089446B">
        <w:rPr>
          <w:bCs/>
        </w:rPr>
        <w:t>A</w:t>
      </w:r>
      <w:r w:rsidR="00C63000" w:rsidRPr="0089446B">
        <w:rPr>
          <w:bCs/>
        </w:rPr>
        <w:t xml:space="preserve">gropecuária; </w:t>
      </w:r>
      <w:r w:rsidR="00C51C53" w:rsidRPr="0089446B">
        <w:rPr>
          <w:bCs/>
        </w:rPr>
        <w:t>Leite; Gado; M</w:t>
      </w:r>
      <w:r w:rsidR="00C63000" w:rsidRPr="0089446B">
        <w:rPr>
          <w:bCs/>
        </w:rPr>
        <w:t xml:space="preserve">obile; </w:t>
      </w:r>
      <w:r w:rsidR="00C51C53" w:rsidRPr="0089446B">
        <w:rPr>
          <w:bCs/>
        </w:rPr>
        <w:t>Flutter.</w:t>
      </w:r>
      <w:r w:rsidR="00C63000" w:rsidRPr="00C63000">
        <w:rPr>
          <w:b/>
          <w:bCs/>
        </w:rPr>
        <w:t xml:space="preserve"> </w:t>
      </w:r>
    </w:p>
    <w:p w14:paraId="1184E7DC" w14:textId="32BF8CF5" w:rsidR="00C63000" w:rsidRDefault="00C63000" w:rsidP="00C63000">
      <w:pPr>
        <w:spacing w:before="0" w:after="0" w:line="240" w:lineRule="auto"/>
        <w:rPr>
          <w:b/>
          <w:bCs/>
        </w:rPr>
      </w:pPr>
    </w:p>
    <w:p w14:paraId="798F6905" w14:textId="0DBCD2BD" w:rsidR="00C63000" w:rsidRPr="009577A1" w:rsidRDefault="00C63000" w:rsidP="00C63000">
      <w:pPr>
        <w:spacing w:before="0" w:after="0" w:line="240" w:lineRule="auto"/>
        <w:rPr>
          <w:b/>
          <w:bCs/>
        </w:rPr>
      </w:pPr>
    </w:p>
    <w:p w14:paraId="1FED621F" w14:textId="70DA0159" w:rsidR="00C63000" w:rsidRPr="009577A1" w:rsidRDefault="00C63000" w:rsidP="00C63000">
      <w:pPr>
        <w:spacing w:before="0" w:after="0" w:line="240" w:lineRule="auto"/>
        <w:rPr>
          <w:b/>
          <w:bCs/>
        </w:rPr>
      </w:pPr>
    </w:p>
    <w:p w14:paraId="7672951C" w14:textId="24CF5506" w:rsidR="00C63000" w:rsidRPr="009577A1" w:rsidRDefault="00C63000" w:rsidP="00C63000">
      <w:pPr>
        <w:spacing w:before="0" w:after="0" w:line="240" w:lineRule="auto"/>
        <w:rPr>
          <w:b/>
          <w:bCs/>
        </w:rPr>
      </w:pPr>
    </w:p>
    <w:p w14:paraId="40FD98C7" w14:textId="5BDADCB6" w:rsidR="00C63000" w:rsidRPr="009577A1" w:rsidRDefault="00C63000" w:rsidP="00C63000">
      <w:pPr>
        <w:spacing w:before="0" w:after="0" w:line="240" w:lineRule="auto"/>
        <w:rPr>
          <w:b/>
          <w:bCs/>
        </w:rPr>
      </w:pPr>
    </w:p>
    <w:p w14:paraId="76522AD3" w14:textId="4941D265" w:rsidR="00C63000" w:rsidRPr="009577A1" w:rsidRDefault="00C63000" w:rsidP="00C63000">
      <w:pPr>
        <w:spacing w:before="0" w:after="0" w:line="240" w:lineRule="auto"/>
        <w:rPr>
          <w:b/>
          <w:bCs/>
        </w:rPr>
      </w:pPr>
    </w:p>
    <w:p w14:paraId="7D313C56" w14:textId="64E4B2AA" w:rsidR="00C63000" w:rsidRPr="009577A1" w:rsidRDefault="00C63000" w:rsidP="00C63000">
      <w:pPr>
        <w:spacing w:before="0" w:after="0" w:line="240" w:lineRule="auto"/>
        <w:rPr>
          <w:b/>
          <w:bCs/>
        </w:rPr>
      </w:pPr>
    </w:p>
    <w:p w14:paraId="34A714AD" w14:textId="08D1006D" w:rsidR="00C63000" w:rsidRPr="009577A1" w:rsidRDefault="00C63000" w:rsidP="00C63000">
      <w:pPr>
        <w:spacing w:before="0" w:after="0" w:line="240" w:lineRule="auto"/>
        <w:rPr>
          <w:b/>
          <w:bCs/>
        </w:rPr>
      </w:pPr>
    </w:p>
    <w:p w14:paraId="550A0553" w14:textId="7C7B360A" w:rsidR="00C63000" w:rsidRPr="009577A1" w:rsidRDefault="00C63000" w:rsidP="00C63000">
      <w:pPr>
        <w:spacing w:before="0" w:after="0" w:line="240" w:lineRule="auto"/>
        <w:rPr>
          <w:b/>
          <w:bCs/>
        </w:rPr>
      </w:pPr>
    </w:p>
    <w:p w14:paraId="1DD50543" w14:textId="103796E9" w:rsidR="00C63000" w:rsidRPr="009577A1" w:rsidRDefault="00C63000" w:rsidP="00C63000">
      <w:pPr>
        <w:spacing w:before="0" w:after="0" w:line="240" w:lineRule="auto"/>
        <w:rPr>
          <w:b/>
          <w:bCs/>
        </w:rPr>
      </w:pPr>
    </w:p>
    <w:p w14:paraId="3FA52BA1" w14:textId="77777777" w:rsidR="00C63000" w:rsidRPr="009577A1" w:rsidRDefault="00C63000" w:rsidP="00C63000">
      <w:pPr>
        <w:spacing w:before="0" w:after="0" w:line="240" w:lineRule="auto"/>
        <w:rPr>
          <w:b/>
          <w:bCs/>
        </w:rPr>
      </w:pPr>
    </w:p>
    <w:p w14:paraId="6A793DAB" w14:textId="53E1A2CD" w:rsidR="002E68D8" w:rsidRPr="009577A1" w:rsidRDefault="002E68D8" w:rsidP="00C63000">
      <w:pPr>
        <w:spacing w:before="0" w:after="0" w:line="240" w:lineRule="auto"/>
      </w:pPr>
    </w:p>
    <w:p w14:paraId="59D78A42" w14:textId="3E87A82A" w:rsidR="002E68D8" w:rsidRPr="009577A1" w:rsidRDefault="002E68D8" w:rsidP="000A62D3"/>
    <w:p w14:paraId="754B2394" w14:textId="5EA0DA2D" w:rsidR="00C63000" w:rsidRPr="009577A1" w:rsidRDefault="00C63000" w:rsidP="000A62D3"/>
    <w:p w14:paraId="5BDEE276" w14:textId="10A2BB36" w:rsidR="00C63000" w:rsidRPr="009577A1" w:rsidRDefault="00C63000" w:rsidP="000A62D3"/>
    <w:p w14:paraId="4DF4C123" w14:textId="41A2303C" w:rsidR="00C63000" w:rsidRPr="009577A1" w:rsidRDefault="00C63000" w:rsidP="000A62D3"/>
    <w:p w14:paraId="06214372" w14:textId="45251121" w:rsidR="00C63000" w:rsidRPr="009577A1" w:rsidRDefault="00C63000" w:rsidP="000A62D3"/>
    <w:p w14:paraId="3A0EF8FA" w14:textId="6B726E6D" w:rsidR="00C63000" w:rsidRPr="009577A1" w:rsidRDefault="00C63000" w:rsidP="000A62D3"/>
    <w:p w14:paraId="2003431C" w14:textId="38325839" w:rsidR="00C63000" w:rsidRPr="009577A1" w:rsidRDefault="00C63000" w:rsidP="000A62D3"/>
    <w:p w14:paraId="7E6F4E62" w14:textId="0F1EF0FA" w:rsidR="00C63000" w:rsidRPr="009577A1" w:rsidRDefault="00C63000" w:rsidP="000A62D3"/>
    <w:p w14:paraId="4CEFCC18" w14:textId="26759155" w:rsidR="00C63000" w:rsidRPr="009577A1" w:rsidRDefault="00C63000" w:rsidP="000A62D3"/>
    <w:p w14:paraId="075530D7" w14:textId="55852480" w:rsidR="00C63000" w:rsidRPr="009577A1" w:rsidRDefault="00C63000" w:rsidP="000A62D3"/>
    <w:p w14:paraId="7D5EE4E9" w14:textId="77777777" w:rsidR="00305E20" w:rsidRPr="00EF3187" w:rsidRDefault="00305E20" w:rsidP="00305E20">
      <w:pPr>
        <w:spacing w:before="0" w:after="160" w:line="259" w:lineRule="auto"/>
        <w:jc w:val="center"/>
        <w:rPr>
          <w:rFonts w:cs="Arial"/>
          <w:b/>
          <w:sz w:val="28"/>
          <w:lang w:val="en-US"/>
        </w:rPr>
      </w:pPr>
      <w:r w:rsidRPr="00EF3187">
        <w:rPr>
          <w:rFonts w:cs="Arial"/>
          <w:b/>
          <w:sz w:val="28"/>
          <w:lang w:val="en-US"/>
        </w:rPr>
        <w:t>ABSTRACT</w:t>
      </w:r>
    </w:p>
    <w:p w14:paraId="3C80CB10" w14:textId="77777777" w:rsidR="00305E20" w:rsidRPr="00EF3187" w:rsidRDefault="00305E20" w:rsidP="00305E20">
      <w:pPr>
        <w:spacing w:before="0" w:after="160" w:line="259" w:lineRule="auto"/>
        <w:jc w:val="left"/>
        <w:rPr>
          <w:rFonts w:cs="Arial"/>
          <w:b/>
          <w:sz w:val="28"/>
          <w:lang w:val="en-US"/>
        </w:rPr>
      </w:pPr>
    </w:p>
    <w:p w14:paraId="0DC5D8BD" w14:textId="32529A1D" w:rsidR="00305E20" w:rsidRPr="00305E20" w:rsidRDefault="00305E20" w:rsidP="0089446B">
      <w:pPr>
        <w:spacing w:before="0" w:after="160" w:line="259" w:lineRule="auto"/>
        <w:rPr>
          <w:rFonts w:cs="Arial"/>
          <w:lang w:val="en-US"/>
        </w:rPr>
      </w:pPr>
      <w:r w:rsidRPr="00305E20">
        <w:rPr>
          <w:rFonts w:cs="Arial"/>
          <w:lang w:val="en-US"/>
        </w:rPr>
        <w:t xml:space="preserve">According to several analysts of the national market, the agricultural sector is currently the protagonist of our economic sector, as it represents a considerable portion of the Brazilian GDP, it is an area that has been growing at exuberant proportions and that is renewed with new technologies </w:t>
      </w:r>
      <w:r w:rsidR="00F41420">
        <w:rPr>
          <w:rFonts w:cs="Arial"/>
          <w:lang w:val="en-US"/>
        </w:rPr>
        <w:t>all the time</w:t>
      </w:r>
      <w:r w:rsidRPr="00305E20">
        <w:rPr>
          <w:rFonts w:cs="Arial"/>
          <w:lang w:val="en-US"/>
        </w:rPr>
        <w:t>. A sector that strongly participates in this scenario is the dairy industry, which also does not lag behind in financial numbers, nor in advances in digital areas, now with the beginning of new generations of information technology, an even greater evolution is expected in what this area will represent to the market. Taking inspiration from this computerization of milk production, this work proposes to build a system in the management part of a dairy cattle retreat that allows a good control of the herd, aiming to bring innovations to the producers and solve problematic issues of other related previous works.</w:t>
      </w:r>
    </w:p>
    <w:p w14:paraId="7A18846D" w14:textId="77777777" w:rsidR="00305E20" w:rsidRPr="00305E20" w:rsidRDefault="00305E20" w:rsidP="00305E20">
      <w:pPr>
        <w:rPr>
          <w:rFonts w:cs="Arial"/>
          <w:lang w:val="en-US"/>
        </w:rPr>
      </w:pPr>
    </w:p>
    <w:p w14:paraId="6FD614EB" w14:textId="199D4B87" w:rsidR="00305E20" w:rsidRPr="0089446B" w:rsidRDefault="00305E20" w:rsidP="0089446B">
      <w:pPr>
        <w:spacing w:before="0" w:after="160" w:line="259" w:lineRule="auto"/>
        <w:rPr>
          <w:lang w:val="en-US"/>
        </w:rPr>
      </w:pPr>
      <w:r w:rsidRPr="00F41420">
        <w:rPr>
          <w:rFonts w:cs="Arial"/>
          <w:b/>
          <w:lang w:val="en-US"/>
        </w:rPr>
        <w:t xml:space="preserve">Keywords: </w:t>
      </w:r>
      <w:r w:rsidRPr="0089446B">
        <w:rPr>
          <w:rFonts w:cs="Arial"/>
          <w:lang w:val="en-US"/>
        </w:rPr>
        <w:t>Agriculture; Milk; Cattle; Mobile; Flutter.</w:t>
      </w:r>
    </w:p>
    <w:p w14:paraId="402F5664" w14:textId="62FEA50E" w:rsidR="00305E20" w:rsidRPr="009577A1" w:rsidRDefault="00305E20" w:rsidP="000A62D3">
      <w:pPr>
        <w:rPr>
          <w:lang w:val="en-US"/>
        </w:rPr>
      </w:pPr>
    </w:p>
    <w:p w14:paraId="5E0EEB7E" w14:textId="7D6D1FB4" w:rsidR="00305E20" w:rsidRPr="009577A1" w:rsidRDefault="00305E20" w:rsidP="000A62D3">
      <w:pPr>
        <w:rPr>
          <w:lang w:val="en-US"/>
        </w:rPr>
      </w:pPr>
    </w:p>
    <w:p w14:paraId="5E6641E9" w14:textId="13FB7BDC" w:rsidR="00305E20" w:rsidRPr="009577A1" w:rsidRDefault="00305E20" w:rsidP="000A62D3">
      <w:pPr>
        <w:rPr>
          <w:lang w:val="en-US"/>
        </w:rPr>
      </w:pPr>
    </w:p>
    <w:p w14:paraId="31CB7632" w14:textId="65823CBF" w:rsidR="00305E20" w:rsidRPr="009577A1" w:rsidRDefault="00305E20" w:rsidP="000A62D3">
      <w:pPr>
        <w:rPr>
          <w:lang w:val="en-US"/>
        </w:rPr>
      </w:pPr>
    </w:p>
    <w:p w14:paraId="50614A65" w14:textId="3F6FEAD2" w:rsidR="00305E20" w:rsidRPr="009577A1" w:rsidRDefault="00305E20" w:rsidP="000A62D3">
      <w:pPr>
        <w:rPr>
          <w:lang w:val="en-US"/>
        </w:rPr>
      </w:pPr>
    </w:p>
    <w:p w14:paraId="439043DE" w14:textId="108883BA" w:rsidR="00305E20" w:rsidRPr="009577A1" w:rsidRDefault="00305E20" w:rsidP="000A62D3">
      <w:pPr>
        <w:rPr>
          <w:lang w:val="en-US"/>
        </w:rPr>
      </w:pPr>
    </w:p>
    <w:p w14:paraId="60323582" w14:textId="013BAC40" w:rsidR="00305E20" w:rsidRPr="009577A1" w:rsidRDefault="00305E20" w:rsidP="000A62D3">
      <w:pPr>
        <w:rPr>
          <w:lang w:val="en-US"/>
        </w:rPr>
      </w:pPr>
    </w:p>
    <w:p w14:paraId="694BB591" w14:textId="18815CDD" w:rsidR="00305E20" w:rsidRPr="009577A1" w:rsidRDefault="00305E20" w:rsidP="000A62D3">
      <w:pPr>
        <w:rPr>
          <w:lang w:val="en-US"/>
        </w:rPr>
      </w:pPr>
    </w:p>
    <w:p w14:paraId="35D4396A" w14:textId="5ECB5714" w:rsidR="00305E20" w:rsidRPr="009577A1" w:rsidRDefault="00305E20" w:rsidP="000A62D3">
      <w:pPr>
        <w:rPr>
          <w:lang w:val="en-US"/>
        </w:rPr>
      </w:pPr>
    </w:p>
    <w:p w14:paraId="39D870CF" w14:textId="3F6C872C" w:rsidR="00305E20" w:rsidRPr="009577A1" w:rsidRDefault="00305E20" w:rsidP="000A62D3">
      <w:pPr>
        <w:rPr>
          <w:lang w:val="en-US"/>
        </w:rPr>
      </w:pPr>
    </w:p>
    <w:p w14:paraId="418A71E2" w14:textId="773FCF34" w:rsidR="00305E20" w:rsidRPr="009577A1" w:rsidRDefault="00305E20" w:rsidP="000A62D3">
      <w:pPr>
        <w:rPr>
          <w:lang w:val="en-US"/>
        </w:rPr>
      </w:pPr>
    </w:p>
    <w:p w14:paraId="497764F5" w14:textId="132C1AF0" w:rsidR="0081775F" w:rsidRPr="009577A1" w:rsidRDefault="0081775F" w:rsidP="000A62D3">
      <w:pPr>
        <w:rPr>
          <w:lang w:val="en-US"/>
        </w:rPr>
      </w:pPr>
    </w:p>
    <w:p w14:paraId="1E121E64" w14:textId="38249475" w:rsidR="0089446B" w:rsidRPr="009577A1" w:rsidRDefault="0089446B" w:rsidP="000A62D3">
      <w:pPr>
        <w:rPr>
          <w:lang w:val="en-US"/>
        </w:rPr>
      </w:pPr>
    </w:p>
    <w:p w14:paraId="6E6013D5" w14:textId="77777777" w:rsidR="0089446B" w:rsidRPr="009577A1" w:rsidRDefault="0089446B" w:rsidP="000A62D3">
      <w:pPr>
        <w:rPr>
          <w:lang w:val="en-US"/>
        </w:rPr>
      </w:pPr>
    </w:p>
    <w:p w14:paraId="2DB471A0" w14:textId="77777777" w:rsidR="00C66210" w:rsidRPr="009577A1" w:rsidRDefault="00C66210" w:rsidP="000A62D3">
      <w:pPr>
        <w:rPr>
          <w:lang w:val="en-US"/>
        </w:rPr>
      </w:pPr>
    </w:p>
    <w:p w14:paraId="5E46788F" w14:textId="77777777" w:rsidR="00273B3A" w:rsidRPr="00B21F61" w:rsidRDefault="00273B3A" w:rsidP="00273B3A">
      <w:pPr>
        <w:spacing w:before="0" w:after="960" w:line="240" w:lineRule="auto"/>
        <w:jc w:val="center"/>
        <w:rPr>
          <w:rFonts w:cs="Arial"/>
          <w:b/>
          <w:caps/>
          <w:sz w:val="28"/>
        </w:rPr>
      </w:pPr>
      <w:r w:rsidRPr="00B21F61">
        <w:rPr>
          <w:rFonts w:cs="Arial"/>
          <w:b/>
          <w:caps/>
          <w:sz w:val="28"/>
        </w:rPr>
        <w:lastRenderedPageBreak/>
        <w:t>Lista de ilustrações</w:t>
      </w:r>
    </w:p>
    <w:p w14:paraId="6A90A410" w14:textId="5E23F5CB" w:rsidR="0089446B" w:rsidRDefault="0081775F">
      <w:pPr>
        <w:pStyle w:val="ndicedeilustraes"/>
        <w:tabs>
          <w:tab w:val="right" w:leader="dot" w:pos="9628"/>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r:id="rId9" w:anchor="_Toc127907004" w:history="1">
        <w:r w:rsidR="0089446B" w:rsidRPr="00ED66EB">
          <w:rPr>
            <w:rStyle w:val="Hyperlink"/>
            <w:noProof/>
          </w:rPr>
          <w:t>Figura 1: Mapa Mental</w:t>
        </w:r>
        <w:r w:rsidR="0089446B">
          <w:rPr>
            <w:noProof/>
            <w:webHidden/>
          </w:rPr>
          <w:tab/>
        </w:r>
        <w:r w:rsidR="0089446B">
          <w:rPr>
            <w:noProof/>
            <w:webHidden/>
          </w:rPr>
          <w:fldChar w:fldCharType="begin"/>
        </w:r>
        <w:r w:rsidR="0089446B">
          <w:rPr>
            <w:noProof/>
            <w:webHidden/>
          </w:rPr>
          <w:instrText xml:space="preserve"> PAGEREF _Toc127907004 \h </w:instrText>
        </w:r>
        <w:r w:rsidR="0089446B">
          <w:rPr>
            <w:noProof/>
            <w:webHidden/>
          </w:rPr>
        </w:r>
        <w:r w:rsidR="0089446B">
          <w:rPr>
            <w:noProof/>
            <w:webHidden/>
          </w:rPr>
          <w:fldChar w:fldCharType="separate"/>
        </w:r>
        <w:r w:rsidR="0089446B">
          <w:rPr>
            <w:noProof/>
            <w:webHidden/>
          </w:rPr>
          <w:t>15</w:t>
        </w:r>
        <w:r w:rsidR="0089446B">
          <w:rPr>
            <w:noProof/>
            <w:webHidden/>
          </w:rPr>
          <w:fldChar w:fldCharType="end"/>
        </w:r>
      </w:hyperlink>
    </w:p>
    <w:p w14:paraId="49F2F9DD" w14:textId="10F66652" w:rsidR="0089446B" w:rsidRDefault="001F3B83">
      <w:pPr>
        <w:pStyle w:val="ndicedeilustraes"/>
        <w:tabs>
          <w:tab w:val="right" w:leader="dot" w:pos="9628"/>
        </w:tabs>
        <w:rPr>
          <w:rFonts w:asciiTheme="minorHAnsi" w:eastAsiaTheme="minorEastAsia" w:hAnsiTheme="minorHAnsi"/>
          <w:noProof/>
          <w:sz w:val="22"/>
          <w:lang w:eastAsia="pt-BR"/>
        </w:rPr>
      </w:pPr>
      <w:hyperlink r:id="rId10" w:anchor="_Toc127907005" w:history="1">
        <w:r w:rsidR="0089446B" w:rsidRPr="00ED66EB">
          <w:rPr>
            <w:rStyle w:val="Hyperlink"/>
            <w:noProof/>
          </w:rPr>
          <w:t>Figura 2: Diagrama de Caso de Uso Geral</w:t>
        </w:r>
        <w:r w:rsidR="0089446B">
          <w:rPr>
            <w:noProof/>
            <w:webHidden/>
          </w:rPr>
          <w:tab/>
        </w:r>
        <w:r w:rsidR="0089446B">
          <w:rPr>
            <w:noProof/>
            <w:webHidden/>
          </w:rPr>
          <w:fldChar w:fldCharType="begin"/>
        </w:r>
        <w:r w:rsidR="0089446B">
          <w:rPr>
            <w:noProof/>
            <w:webHidden/>
          </w:rPr>
          <w:instrText xml:space="preserve"> PAGEREF _Toc127907005 \h </w:instrText>
        </w:r>
        <w:r w:rsidR="0089446B">
          <w:rPr>
            <w:noProof/>
            <w:webHidden/>
          </w:rPr>
        </w:r>
        <w:r w:rsidR="0089446B">
          <w:rPr>
            <w:noProof/>
            <w:webHidden/>
          </w:rPr>
          <w:fldChar w:fldCharType="separate"/>
        </w:r>
        <w:r w:rsidR="0089446B">
          <w:rPr>
            <w:noProof/>
            <w:webHidden/>
          </w:rPr>
          <w:t>16</w:t>
        </w:r>
        <w:r w:rsidR="0089446B">
          <w:rPr>
            <w:noProof/>
            <w:webHidden/>
          </w:rPr>
          <w:fldChar w:fldCharType="end"/>
        </w:r>
      </w:hyperlink>
    </w:p>
    <w:p w14:paraId="09687D63" w14:textId="6C19FA2F" w:rsidR="0089446B" w:rsidRDefault="001F3B83">
      <w:pPr>
        <w:pStyle w:val="ndicedeilustraes"/>
        <w:tabs>
          <w:tab w:val="right" w:leader="dot" w:pos="9628"/>
        </w:tabs>
        <w:rPr>
          <w:rFonts w:asciiTheme="minorHAnsi" w:eastAsiaTheme="minorEastAsia" w:hAnsiTheme="minorHAnsi"/>
          <w:noProof/>
          <w:sz w:val="22"/>
          <w:lang w:eastAsia="pt-BR"/>
        </w:rPr>
      </w:pPr>
      <w:hyperlink r:id="rId11" w:anchor="_Toc127907006" w:history="1">
        <w:r w:rsidR="0089446B" w:rsidRPr="00ED66EB">
          <w:rPr>
            <w:rStyle w:val="Hyperlink"/>
            <w:noProof/>
          </w:rPr>
          <w:t>Figura 3: Diagrama de Entidade e Relacionamento</w:t>
        </w:r>
        <w:r w:rsidR="0089446B">
          <w:rPr>
            <w:noProof/>
            <w:webHidden/>
          </w:rPr>
          <w:tab/>
        </w:r>
        <w:r w:rsidR="0089446B">
          <w:rPr>
            <w:noProof/>
            <w:webHidden/>
          </w:rPr>
          <w:fldChar w:fldCharType="begin"/>
        </w:r>
        <w:r w:rsidR="0089446B">
          <w:rPr>
            <w:noProof/>
            <w:webHidden/>
          </w:rPr>
          <w:instrText xml:space="preserve"> PAGEREF _Toc127907006 \h </w:instrText>
        </w:r>
        <w:r w:rsidR="0089446B">
          <w:rPr>
            <w:noProof/>
            <w:webHidden/>
          </w:rPr>
        </w:r>
        <w:r w:rsidR="0089446B">
          <w:rPr>
            <w:noProof/>
            <w:webHidden/>
          </w:rPr>
          <w:fldChar w:fldCharType="separate"/>
        </w:r>
        <w:r w:rsidR="0089446B">
          <w:rPr>
            <w:noProof/>
            <w:webHidden/>
          </w:rPr>
          <w:t>26</w:t>
        </w:r>
        <w:r w:rsidR="0089446B">
          <w:rPr>
            <w:noProof/>
            <w:webHidden/>
          </w:rPr>
          <w:fldChar w:fldCharType="end"/>
        </w:r>
      </w:hyperlink>
    </w:p>
    <w:p w14:paraId="089EFA3D" w14:textId="564DE557" w:rsidR="0089446B" w:rsidRDefault="001F3B83">
      <w:pPr>
        <w:pStyle w:val="ndicedeilustraes"/>
        <w:tabs>
          <w:tab w:val="right" w:leader="dot" w:pos="9628"/>
        </w:tabs>
        <w:rPr>
          <w:rFonts w:asciiTheme="minorHAnsi" w:eastAsiaTheme="minorEastAsia" w:hAnsiTheme="minorHAnsi"/>
          <w:noProof/>
          <w:sz w:val="22"/>
          <w:lang w:eastAsia="pt-BR"/>
        </w:rPr>
      </w:pPr>
      <w:hyperlink r:id="rId12" w:anchor="_Toc127907007" w:history="1">
        <w:r w:rsidR="0089446B" w:rsidRPr="00ED66EB">
          <w:rPr>
            <w:rStyle w:val="Hyperlink"/>
            <w:noProof/>
          </w:rPr>
          <w:t>Figura 4: Diagrama de Classe</w:t>
        </w:r>
        <w:r w:rsidR="0089446B">
          <w:rPr>
            <w:noProof/>
            <w:webHidden/>
          </w:rPr>
          <w:tab/>
        </w:r>
        <w:r w:rsidR="0089446B">
          <w:rPr>
            <w:noProof/>
            <w:webHidden/>
          </w:rPr>
          <w:fldChar w:fldCharType="begin"/>
        </w:r>
        <w:r w:rsidR="0089446B">
          <w:rPr>
            <w:noProof/>
            <w:webHidden/>
          </w:rPr>
          <w:instrText xml:space="preserve"> PAGEREF _Toc127907007 \h </w:instrText>
        </w:r>
        <w:r w:rsidR="0089446B">
          <w:rPr>
            <w:noProof/>
            <w:webHidden/>
          </w:rPr>
        </w:r>
        <w:r w:rsidR="0089446B">
          <w:rPr>
            <w:noProof/>
            <w:webHidden/>
          </w:rPr>
          <w:fldChar w:fldCharType="separate"/>
        </w:r>
        <w:r w:rsidR="0089446B">
          <w:rPr>
            <w:noProof/>
            <w:webHidden/>
          </w:rPr>
          <w:t>27</w:t>
        </w:r>
        <w:r w:rsidR="0089446B">
          <w:rPr>
            <w:noProof/>
            <w:webHidden/>
          </w:rPr>
          <w:fldChar w:fldCharType="end"/>
        </w:r>
      </w:hyperlink>
    </w:p>
    <w:p w14:paraId="55F29D46" w14:textId="7D6FAE3F" w:rsidR="0089446B" w:rsidRDefault="001F3B83">
      <w:pPr>
        <w:pStyle w:val="ndicedeilustraes"/>
        <w:tabs>
          <w:tab w:val="right" w:leader="dot" w:pos="9628"/>
        </w:tabs>
        <w:rPr>
          <w:rFonts w:asciiTheme="minorHAnsi" w:eastAsiaTheme="minorEastAsia" w:hAnsiTheme="minorHAnsi"/>
          <w:noProof/>
          <w:sz w:val="22"/>
          <w:lang w:eastAsia="pt-BR"/>
        </w:rPr>
      </w:pPr>
      <w:hyperlink w:anchor="_Toc127907008" w:history="1">
        <w:r w:rsidR="0089446B" w:rsidRPr="00ED66EB">
          <w:rPr>
            <w:rStyle w:val="Hyperlink"/>
            <w:noProof/>
          </w:rPr>
          <w:t>Figura 5: Diagrama de Atividades – Controlar Inseminação</w:t>
        </w:r>
        <w:r w:rsidR="0089446B">
          <w:rPr>
            <w:noProof/>
            <w:webHidden/>
          </w:rPr>
          <w:tab/>
        </w:r>
        <w:r w:rsidR="0089446B">
          <w:rPr>
            <w:noProof/>
            <w:webHidden/>
          </w:rPr>
          <w:fldChar w:fldCharType="begin"/>
        </w:r>
        <w:r w:rsidR="0089446B">
          <w:rPr>
            <w:noProof/>
            <w:webHidden/>
          </w:rPr>
          <w:instrText xml:space="preserve"> PAGEREF _Toc127907008 \h </w:instrText>
        </w:r>
        <w:r w:rsidR="0089446B">
          <w:rPr>
            <w:noProof/>
            <w:webHidden/>
          </w:rPr>
        </w:r>
        <w:r w:rsidR="0089446B">
          <w:rPr>
            <w:noProof/>
            <w:webHidden/>
          </w:rPr>
          <w:fldChar w:fldCharType="separate"/>
        </w:r>
        <w:r w:rsidR="0089446B">
          <w:rPr>
            <w:noProof/>
            <w:webHidden/>
          </w:rPr>
          <w:t>28</w:t>
        </w:r>
        <w:r w:rsidR="0089446B">
          <w:rPr>
            <w:noProof/>
            <w:webHidden/>
          </w:rPr>
          <w:fldChar w:fldCharType="end"/>
        </w:r>
      </w:hyperlink>
    </w:p>
    <w:p w14:paraId="57885939" w14:textId="6D5D8301" w:rsidR="0089446B" w:rsidRDefault="001F3B83">
      <w:pPr>
        <w:pStyle w:val="ndicedeilustraes"/>
        <w:tabs>
          <w:tab w:val="right" w:leader="dot" w:pos="9628"/>
        </w:tabs>
        <w:rPr>
          <w:rFonts w:asciiTheme="minorHAnsi" w:eastAsiaTheme="minorEastAsia" w:hAnsiTheme="minorHAnsi"/>
          <w:noProof/>
          <w:sz w:val="22"/>
          <w:lang w:eastAsia="pt-BR"/>
        </w:rPr>
      </w:pPr>
      <w:hyperlink w:anchor="_Toc127907009" w:history="1">
        <w:r w:rsidR="0089446B" w:rsidRPr="00ED66EB">
          <w:rPr>
            <w:rStyle w:val="Hyperlink"/>
            <w:noProof/>
          </w:rPr>
          <w:t>Figura 6: Diagrama de Atividades – Controlar Lotes</w:t>
        </w:r>
        <w:r w:rsidR="0089446B">
          <w:rPr>
            <w:noProof/>
            <w:webHidden/>
          </w:rPr>
          <w:tab/>
        </w:r>
        <w:r w:rsidR="0089446B">
          <w:rPr>
            <w:noProof/>
            <w:webHidden/>
          </w:rPr>
          <w:fldChar w:fldCharType="begin"/>
        </w:r>
        <w:r w:rsidR="0089446B">
          <w:rPr>
            <w:noProof/>
            <w:webHidden/>
          </w:rPr>
          <w:instrText xml:space="preserve"> PAGEREF _Toc127907009 \h </w:instrText>
        </w:r>
        <w:r w:rsidR="0089446B">
          <w:rPr>
            <w:noProof/>
            <w:webHidden/>
          </w:rPr>
        </w:r>
        <w:r w:rsidR="0089446B">
          <w:rPr>
            <w:noProof/>
            <w:webHidden/>
          </w:rPr>
          <w:fldChar w:fldCharType="separate"/>
        </w:r>
        <w:r w:rsidR="0089446B">
          <w:rPr>
            <w:noProof/>
            <w:webHidden/>
          </w:rPr>
          <w:t>29</w:t>
        </w:r>
        <w:r w:rsidR="0089446B">
          <w:rPr>
            <w:noProof/>
            <w:webHidden/>
          </w:rPr>
          <w:fldChar w:fldCharType="end"/>
        </w:r>
      </w:hyperlink>
    </w:p>
    <w:p w14:paraId="24D3D4E6" w14:textId="18413E28" w:rsidR="0089446B" w:rsidRDefault="001F3B83">
      <w:pPr>
        <w:pStyle w:val="ndicedeilustraes"/>
        <w:tabs>
          <w:tab w:val="right" w:leader="dot" w:pos="9628"/>
        </w:tabs>
        <w:rPr>
          <w:rFonts w:asciiTheme="minorHAnsi" w:eastAsiaTheme="minorEastAsia" w:hAnsiTheme="minorHAnsi"/>
          <w:noProof/>
          <w:sz w:val="22"/>
          <w:lang w:eastAsia="pt-BR"/>
        </w:rPr>
      </w:pPr>
      <w:hyperlink w:anchor="_Toc127907010" w:history="1">
        <w:r w:rsidR="0089446B" w:rsidRPr="00ED66EB">
          <w:rPr>
            <w:rStyle w:val="Hyperlink"/>
            <w:noProof/>
          </w:rPr>
          <w:t>Figura 7: Diagrama de Sequência – Inserir Aplicação</w:t>
        </w:r>
        <w:r w:rsidR="0089446B">
          <w:rPr>
            <w:noProof/>
            <w:webHidden/>
          </w:rPr>
          <w:tab/>
        </w:r>
        <w:r w:rsidR="0089446B">
          <w:rPr>
            <w:noProof/>
            <w:webHidden/>
          </w:rPr>
          <w:fldChar w:fldCharType="begin"/>
        </w:r>
        <w:r w:rsidR="0089446B">
          <w:rPr>
            <w:noProof/>
            <w:webHidden/>
          </w:rPr>
          <w:instrText xml:space="preserve"> PAGEREF _Toc127907010 \h </w:instrText>
        </w:r>
        <w:r w:rsidR="0089446B">
          <w:rPr>
            <w:noProof/>
            <w:webHidden/>
          </w:rPr>
        </w:r>
        <w:r w:rsidR="0089446B">
          <w:rPr>
            <w:noProof/>
            <w:webHidden/>
          </w:rPr>
          <w:fldChar w:fldCharType="separate"/>
        </w:r>
        <w:r w:rsidR="0089446B">
          <w:rPr>
            <w:noProof/>
            <w:webHidden/>
          </w:rPr>
          <w:t>30</w:t>
        </w:r>
        <w:r w:rsidR="0089446B">
          <w:rPr>
            <w:noProof/>
            <w:webHidden/>
          </w:rPr>
          <w:fldChar w:fldCharType="end"/>
        </w:r>
      </w:hyperlink>
    </w:p>
    <w:p w14:paraId="6D9B3253" w14:textId="5B9AADF2" w:rsidR="0089446B" w:rsidRDefault="001F3B83">
      <w:pPr>
        <w:pStyle w:val="ndicedeilustraes"/>
        <w:tabs>
          <w:tab w:val="right" w:leader="dot" w:pos="9628"/>
        </w:tabs>
        <w:rPr>
          <w:rFonts w:asciiTheme="minorHAnsi" w:eastAsiaTheme="minorEastAsia" w:hAnsiTheme="minorHAnsi"/>
          <w:noProof/>
          <w:sz w:val="22"/>
          <w:lang w:eastAsia="pt-BR"/>
        </w:rPr>
      </w:pPr>
      <w:hyperlink w:anchor="_Toc127907011" w:history="1">
        <w:r w:rsidR="0089446B" w:rsidRPr="00ED66EB">
          <w:rPr>
            <w:rStyle w:val="Hyperlink"/>
            <w:noProof/>
          </w:rPr>
          <w:t>Figura 8: Diagrama de Sequência – Inserir Gestação</w:t>
        </w:r>
        <w:r w:rsidR="0089446B">
          <w:rPr>
            <w:noProof/>
            <w:webHidden/>
          </w:rPr>
          <w:tab/>
        </w:r>
        <w:r w:rsidR="0089446B">
          <w:rPr>
            <w:noProof/>
            <w:webHidden/>
          </w:rPr>
          <w:fldChar w:fldCharType="begin"/>
        </w:r>
        <w:r w:rsidR="0089446B">
          <w:rPr>
            <w:noProof/>
            <w:webHidden/>
          </w:rPr>
          <w:instrText xml:space="preserve"> PAGEREF _Toc127907011 \h </w:instrText>
        </w:r>
        <w:r w:rsidR="0089446B">
          <w:rPr>
            <w:noProof/>
            <w:webHidden/>
          </w:rPr>
        </w:r>
        <w:r w:rsidR="0089446B">
          <w:rPr>
            <w:noProof/>
            <w:webHidden/>
          </w:rPr>
          <w:fldChar w:fldCharType="separate"/>
        </w:r>
        <w:r w:rsidR="0089446B">
          <w:rPr>
            <w:noProof/>
            <w:webHidden/>
          </w:rPr>
          <w:t>31</w:t>
        </w:r>
        <w:r w:rsidR="0089446B">
          <w:rPr>
            <w:noProof/>
            <w:webHidden/>
          </w:rPr>
          <w:fldChar w:fldCharType="end"/>
        </w:r>
      </w:hyperlink>
    </w:p>
    <w:p w14:paraId="75E691E3" w14:textId="4115FC14" w:rsidR="0089446B" w:rsidRDefault="001F3B83">
      <w:pPr>
        <w:pStyle w:val="ndicedeilustraes"/>
        <w:tabs>
          <w:tab w:val="right" w:leader="dot" w:pos="9628"/>
        </w:tabs>
        <w:rPr>
          <w:rFonts w:asciiTheme="minorHAnsi" w:eastAsiaTheme="minorEastAsia" w:hAnsiTheme="minorHAnsi"/>
          <w:noProof/>
          <w:sz w:val="22"/>
          <w:lang w:eastAsia="pt-BR"/>
        </w:rPr>
      </w:pPr>
      <w:hyperlink w:anchor="_Toc127907012" w:history="1">
        <w:r w:rsidR="0089446B" w:rsidRPr="00ED66EB">
          <w:rPr>
            <w:rStyle w:val="Hyperlink"/>
            <w:noProof/>
          </w:rPr>
          <w:t>Figura 9: Cronograma</w:t>
        </w:r>
        <w:r w:rsidR="0089446B">
          <w:rPr>
            <w:noProof/>
            <w:webHidden/>
          </w:rPr>
          <w:tab/>
        </w:r>
        <w:r w:rsidR="0089446B">
          <w:rPr>
            <w:noProof/>
            <w:webHidden/>
          </w:rPr>
          <w:fldChar w:fldCharType="begin"/>
        </w:r>
        <w:r w:rsidR="0089446B">
          <w:rPr>
            <w:noProof/>
            <w:webHidden/>
          </w:rPr>
          <w:instrText xml:space="preserve"> PAGEREF _Toc127907012 \h </w:instrText>
        </w:r>
        <w:r w:rsidR="0089446B">
          <w:rPr>
            <w:noProof/>
            <w:webHidden/>
          </w:rPr>
        </w:r>
        <w:r w:rsidR="0089446B">
          <w:rPr>
            <w:noProof/>
            <w:webHidden/>
          </w:rPr>
          <w:fldChar w:fldCharType="separate"/>
        </w:r>
        <w:r w:rsidR="0089446B">
          <w:rPr>
            <w:noProof/>
            <w:webHidden/>
          </w:rPr>
          <w:t>32</w:t>
        </w:r>
        <w:r w:rsidR="0089446B">
          <w:rPr>
            <w:noProof/>
            <w:webHidden/>
          </w:rPr>
          <w:fldChar w:fldCharType="end"/>
        </w:r>
      </w:hyperlink>
    </w:p>
    <w:p w14:paraId="0CA5B425" w14:textId="790C5E75" w:rsidR="00273B3A" w:rsidRDefault="0081775F" w:rsidP="000A62D3">
      <w:r>
        <w:fldChar w:fldCharType="end"/>
      </w:r>
    </w:p>
    <w:p w14:paraId="2FF16DCB" w14:textId="49CE56D3" w:rsidR="00273B3A" w:rsidRDefault="00273B3A" w:rsidP="000A62D3"/>
    <w:p w14:paraId="0BE5AED6" w14:textId="0570FDB2" w:rsidR="00273B3A" w:rsidRDefault="00273B3A" w:rsidP="000A62D3"/>
    <w:p w14:paraId="5AC140BF" w14:textId="42DDCA3C" w:rsidR="00273B3A" w:rsidRDefault="00273B3A" w:rsidP="000A62D3"/>
    <w:p w14:paraId="51A43A62" w14:textId="2460B298" w:rsidR="00273B3A" w:rsidRDefault="00273B3A" w:rsidP="000A62D3"/>
    <w:p w14:paraId="2CB047C3" w14:textId="01BDD5D1" w:rsidR="00273B3A" w:rsidRDefault="00273B3A" w:rsidP="000A62D3"/>
    <w:p w14:paraId="6AC05B76" w14:textId="161C2A98" w:rsidR="00273B3A" w:rsidRDefault="00273B3A" w:rsidP="000A62D3"/>
    <w:p w14:paraId="519AB3A1" w14:textId="36E9F9FC" w:rsidR="00273B3A" w:rsidRDefault="00273B3A" w:rsidP="000A62D3"/>
    <w:p w14:paraId="492811DC" w14:textId="16822205" w:rsidR="00273B3A" w:rsidRDefault="00273B3A" w:rsidP="000A62D3"/>
    <w:p w14:paraId="195FD264" w14:textId="0C16FF21" w:rsidR="00A22A2B" w:rsidRDefault="00A22A2B" w:rsidP="000A62D3"/>
    <w:p w14:paraId="69463C53" w14:textId="3C298670" w:rsidR="00A22A2B" w:rsidRDefault="00A22A2B" w:rsidP="000A62D3"/>
    <w:p w14:paraId="20174896" w14:textId="3A2BA2BA" w:rsidR="00A22A2B" w:rsidRDefault="00A22A2B" w:rsidP="000A62D3"/>
    <w:p w14:paraId="182B9D95" w14:textId="3F3262C6" w:rsidR="00A22A2B" w:rsidRDefault="00A22A2B" w:rsidP="000A62D3"/>
    <w:p w14:paraId="0B04295D" w14:textId="77777777" w:rsidR="00C66210" w:rsidRDefault="00C66210" w:rsidP="000A62D3"/>
    <w:p w14:paraId="7ECE2E5E" w14:textId="77777777" w:rsidR="00273B3A" w:rsidRDefault="00273B3A" w:rsidP="000A62D3"/>
    <w:sdt>
      <w:sdtPr>
        <w:rPr>
          <w:b w:val="0"/>
          <w:caps w:val="0"/>
          <w:sz w:val="24"/>
          <w:lang w:eastAsia="en-US"/>
        </w:rPr>
        <w:id w:val="-1827356407"/>
        <w:docPartObj>
          <w:docPartGallery w:val="Table of Contents"/>
          <w:docPartUnique/>
        </w:docPartObj>
      </w:sdtPr>
      <w:sdtEndPr>
        <w:rPr>
          <w:bCs/>
        </w:rPr>
      </w:sdtEndPr>
      <w:sdtContent>
        <w:p w14:paraId="33340098" w14:textId="77777777" w:rsidR="00302D54" w:rsidRDefault="00302D54">
          <w:pPr>
            <w:pStyle w:val="CabealhodoSumrio"/>
          </w:pPr>
          <w:r>
            <w:t>Sumário</w:t>
          </w:r>
        </w:p>
        <w:p w14:paraId="2051AED9" w14:textId="4A948713" w:rsidR="007D7543" w:rsidRDefault="00302D54">
          <w:pPr>
            <w:pStyle w:val="Sumrio1"/>
            <w:tabs>
              <w:tab w:val="left" w:pos="482"/>
              <w:tab w:val="right" w:leader="dot" w:pos="9628"/>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127907067" w:history="1">
            <w:r w:rsidR="007D7543" w:rsidRPr="00D27AB0">
              <w:rPr>
                <w:rStyle w:val="Hyperlink"/>
                <w:noProof/>
              </w:rPr>
              <w:t>1.</w:t>
            </w:r>
            <w:r w:rsidR="007D7543">
              <w:rPr>
                <w:rFonts w:asciiTheme="minorHAnsi" w:eastAsiaTheme="minorEastAsia" w:hAnsiTheme="minorHAnsi"/>
                <w:b w:val="0"/>
                <w:caps w:val="0"/>
                <w:noProof/>
                <w:sz w:val="22"/>
                <w:lang w:eastAsia="pt-BR"/>
              </w:rPr>
              <w:tab/>
            </w:r>
            <w:r w:rsidR="007D7543" w:rsidRPr="00D27AB0">
              <w:rPr>
                <w:rStyle w:val="Hyperlink"/>
                <w:noProof/>
              </w:rPr>
              <w:t>Introdução</w:t>
            </w:r>
            <w:r w:rsidR="007D7543">
              <w:rPr>
                <w:noProof/>
                <w:webHidden/>
              </w:rPr>
              <w:tab/>
            </w:r>
            <w:r w:rsidR="007D7543">
              <w:rPr>
                <w:noProof/>
                <w:webHidden/>
              </w:rPr>
              <w:fldChar w:fldCharType="begin"/>
            </w:r>
            <w:r w:rsidR="007D7543">
              <w:rPr>
                <w:noProof/>
                <w:webHidden/>
              </w:rPr>
              <w:instrText xml:space="preserve"> PAGEREF _Toc127907067 \h </w:instrText>
            </w:r>
            <w:r w:rsidR="007D7543">
              <w:rPr>
                <w:noProof/>
                <w:webHidden/>
              </w:rPr>
            </w:r>
            <w:r w:rsidR="007D7543">
              <w:rPr>
                <w:noProof/>
                <w:webHidden/>
              </w:rPr>
              <w:fldChar w:fldCharType="separate"/>
            </w:r>
            <w:r w:rsidR="007D7543">
              <w:rPr>
                <w:noProof/>
                <w:webHidden/>
              </w:rPr>
              <w:t>8</w:t>
            </w:r>
            <w:r w:rsidR="007D7543">
              <w:rPr>
                <w:noProof/>
                <w:webHidden/>
              </w:rPr>
              <w:fldChar w:fldCharType="end"/>
            </w:r>
          </w:hyperlink>
        </w:p>
        <w:p w14:paraId="78AD82FC" w14:textId="332DDDE8"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068" w:history="1">
            <w:r w:rsidR="007D7543" w:rsidRPr="00D27AB0">
              <w:rPr>
                <w:rStyle w:val="Hyperlink"/>
                <w:b/>
                <w:noProof/>
              </w:rPr>
              <w:t>1.1.</w:t>
            </w:r>
            <w:r w:rsidR="007D7543">
              <w:rPr>
                <w:rFonts w:asciiTheme="minorHAnsi" w:eastAsiaTheme="minorEastAsia" w:hAnsiTheme="minorHAnsi"/>
                <w:caps w:val="0"/>
                <w:noProof/>
                <w:sz w:val="22"/>
                <w:lang w:eastAsia="pt-BR"/>
              </w:rPr>
              <w:tab/>
            </w:r>
            <w:r w:rsidR="007D7543" w:rsidRPr="00D27AB0">
              <w:rPr>
                <w:rStyle w:val="Hyperlink"/>
                <w:b/>
                <w:noProof/>
              </w:rPr>
              <w:t>OBJETIVOS</w:t>
            </w:r>
            <w:r w:rsidR="007D7543">
              <w:rPr>
                <w:noProof/>
                <w:webHidden/>
              </w:rPr>
              <w:tab/>
            </w:r>
            <w:r w:rsidR="007D7543">
              <w:rPr>
                <w:noProof/>
                <w:webHidden/>
              </w:rPr>
              <w:fldChar w:fldCharType="begin"/>
            </w:r>
            <w:r w:rsidR="007D7543">
              <w:rPr>
                <w:noProof/>
                <w:webHidden/>
              </w:rPr>
              <w:instrText xml:space="preserve"> PAGEREF _Toc127907068 \h </w:instrText>
            </w:r>
            <w:r w:rsidR="007D7543">
              <w:rPr>
                <w:noProof/>
                <w:webHidden/>
              </w:rPr>
            </w:r>
            <w:r w:rsidR="007D7543">
              <w:rPr>
                <w:noProof/>
                <w:webHidden/>
              </w:rPr>
              <w:fldChar w:fldCharType="separate"/>
            </w:r>
            <w:r w:rsidR="007D7543">
              <w:rPr>
                <w:noProof/>
                <w:webHidden/>
              </w:rPr>
              <w:t>9</w:t>
            </w:r>
            <w:r w:rsidR="007D7543">
              <w:rPr>
                <w:noProof/>
                <w:webHidden/>
              </w:rPr>
              <w:fldChar w:fldCharType="end"/>
            </w:r>
          </w:hyperlink>
        </w:p>
        <w:p w14:paraId="3386FAAE" w14:textId="04C0C6DD"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069" w:history="1">
            <w:r w:rsidR="007D7543" w:rsidRPr="00D27AB0">
              <w:rPr>
                <w:rStyle w:val="Hyperlink"/>
                <w:b/>
                <w:noProof/>
              </w:rPr>
              <w:t>1.2.</w:t>
            </w:r>
            <w:r w:rsidR="007D7543">
              <w:rPr>
                <w:rFonts w:asciiTheme="minorHAnsi" w:eastAsiaTheme="minorEastAsia" w:hAnsiTheme="minorHAnsi"/>
                <w:caps w:val="0"/>
                <w:noProof/>
                <w:sz w:val="22"/>
                <w:lang w:eastAsia="pt-BR"/>
              </w:rPr>
              <w:tab/>
            </w:r>
            <w:r w:rsidR="007D7543" w:rsidRPr="00D27AB0">
              <w:rPr>
                <w:rStyle w:val="Hyperlink"/>
                <w:b/>
                <w:noProof/>
              </w:rPr>
              <w:t>Justificativa</w:t>
            </w:r>
            <w:r w:rsidR="007D7543">
              <w:rPr>
                <w:noProof/>
                <w:webHidden/>
              </w:rPr>
              <w:tab/>
            </w:r>
            <w:r w:rsidR="007D7543">
              <w:rPr>
                <w:noProof/>
                <w:webHidden/>
              </w:rPr>
              <w:fldChar w:fldCharType="begin"/>
            </w:r>
            <w:r w:rsidR="007D7543">
              <w:rPr>
                <w:noProof/>
                <w:webHidden/>
              </w:rPr>
              <w:instrText xml:space="preserve"> PAGEREF _Toc127907069 \h </w:instrText>
            </w:r>
            <w:r w:rsidR="007D7543">
              <w:rPr>
                <w:noProof/>
                <w:webHidden/>
              </w:rPr>
            </w:r>
            <w:r w:rsidR="007D7543">
              <w:rPr>
                <w:noProof/>
                <w:webHidden/>
              </w:rPr>
              <w:fldChar w:fldCharType="separate"/>
            </w:r>
            <w:r w:rsidR="007D7543">
              <w:rPr>
                <w:noProof/>
                <w:webHidden/>
              </w:rPr>
              <w:t>10</w:t>
            </w:r>
            <w:r w:rsidR="007D7543">
              <w:rPr>
                <w:noProof/>
                <w:webHidden/>
              </w:rPr>
              <w:fldChar w:fldCharType="end"/>
            </w:r>
          </w:hyperlink>
        </w:p>
        <w:p w14:paraId="5C4BA5DF" w14:textId="6D1D226D"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070" w:history="1">
            <w:r w:rsidR="007D7543" w:rsidRPr="00D27AB0">
              <w:rPr>
                <w:rStyle w:val="Hyperlink"/>
                <w:b/>
                <w:noProof/>
              </w:rPr>
              <w:t>1.3.</w:t>
            </w:r>
            <w:r w:rsidR="007D7543">
              <w:rPr>
                <w:rFonts w:asciiTheme="minorHAnsi" w:eastAsiaTheme="minorEastAsia" w:hAnsiTheme="minorHAnsi"/>
                <w:caps w:val="0"/>
                <w:noProof/>
                <w:sz w:val="22"/>
                <w:lang w:eastAsia="pt-BR"/>
              </w:rPr>
              <w:tab/>
            </w:r>
            <w:r w:rsidR="007D7543" w:rsidRPr="00D27AB0">
              <w:rPr>
                <w:rStyle w:val="Hyperlink"/>
                <w:b/>
                <w:noProof/>
              </w:rPr>
              <w:t>motivação</w:t>
            </w:r>
            <w:r w:rsidR="007D7543">
              <w:rPr>
                <w:noProof/>
                <w:webHidden/>
              </w:rPr>
              <w:tab/>
            </w:r>
            <w:r w:rsidR="007D7543">
              <w:rPr>
                <w:noProof/>
                <w:webHidden/>
              </w:rPr>
              <w:fldChar w:fldCharType="begin"/>
            </w:r>
            <w:r w:rsidR="007D7543">
              <w:rPr>
                <w:noProof/>
                <w:webHidden/>
              </w:rPr>
              <w:instrText xml:space="preserve"> PAGEREF _Toc127907070 \h </w:instrText>
            </w:r>
            <w:r w:rsidR="007D7543">
              <w:rPr>
                <w:noProof/>
                <w:webHidden/>
              </w:rPr>
            </w:r>
            <w:r w:rsidR="007D7543">
              <w:rPr>
                <w:noProof/>
                <w:webHidden/>
              </w:rPr>
              <w:fldChar w:fldCharType="separate"/>
            </w:r>
            <w:r w:rsidR="007D7543">
              <w:rPr>
                <w:noProof/>
                <w:webHidden/>
              </w:rPr>
              <w:t>10</w:t>
            </w:r>
            <w:r w:rsidR="007D7543">
              <w:rPr>
                <w:noProof/>
                <w:webHidden/>
              </w:rPr>
              <w:fldChar w:fldCharType="end"/>
            </w:r>
          </w:hyperlink>
        </w:p>
        <w:p w14:paraId="5D2752D9" w14:textId="20633BA0"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071" w:history="1">
            <w:r w:rsidR="007D7543" w:rsidRPr="00D27AB0">
              <w:rPr>
                <w:rStyle w:val="Hyperlink"/>
                <w:b/>
                <w:noProof/>
              </w:rPr>
              <w:t>1.4.</w:t>
            </w:r>
            <w:r w:rsidR="007D7543">
              <w:rPr>
                <w:rFonts w:asciiTheme="minorHAnsi" w:eastAsiaTheme="minorEastAsia" w:hAnsiTheme="minorHAnsi"/>
                <w:caps w:val="0"/>
                <w:noProof/>
                <w:sz w:val="22"/>
                <w:lang w:eastAsia="pt-BR"/>
              </w:rPr>
              <w:tab/>
            </w:r>
            <w:r w:rsidR="007D7543" w:rsidRPr="00D27AB0">
              <w:rPr>
                <w:rStyle w:val="Hyperlink"/>
                <w:b/>
                <w:noProof/>
              </w:rPr>
              <w:t>perspectiva de contribuição</w:t>
            </w:r>
            <w:r w:rsidR="007D7543">
              <w:rPr>
                <w:noProof/>
                <w:webHidden/>
              </w:rPr>
              <w:tab/>
            </w:r>
            <w:r w:rsidR="007D7543">
              <w:rPr>
                <w:noProof/>
                <w:webHidden/>
              </w:rPr>
              <w:fldChar w:fldCharType="begin"/>
            </w:r>
            <w:r w:rsidR="007D7543">
              <w:rPr>
                <w:noProof/>
                <w:webHidden/>
              </w:rPr>
              <w:instrText xml:space="preserve"> PAGEREF _Toc127907071 \h </w:instrText>
            </w:r>
            <w:r w:rsidR="007D7543">
              <w:rPr>
                <w:noProof/>
                <w:webHidden/>
              </w:rPr>
            </w:r>
            <w:r w:rsidR="007D7543">
              <w:rPr>
                <w:noProof/>
                <w:webHidden/>
              </w:rPr>
              <w:fldChar w:fldCharType="separate"/>
            </w:r>
            <w:r w:rsidR="007D7543">
              <w:rPr>
                <w:noProof/>
                <w:webHidden/>
              </w:rPr>
              <w:t>11</w:t>
            </w:r>
            <w:r w:rsidR="007D7543">
              <w:rPr>
                <w:noProof/>
                <w:webHidden/>
              </w:rPr>
              <w:fldChar w:fldCharType="end"/>
            </w:r>
          </w:hyperlink>
        </w:p>
        <w:p w14:paraId="48A22BD1" w14:textId="458D2109"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072" w:history="1">
            <w:r w:rsidR="007D7543" w:rsidRPr="00D27AB0">
              <w:rPr>
                <w:rStyle w:val="Hyperlink"/>
                <w:b/>
                <w:noProof/>
              </w:rPr>
              <w:t>1.5.</w:t>
            </w:r>
            <w:r w:rsidR="007D7543">
              <w:rPr>
                <w:rFonts w:asciiTheme="minorHAnsi" w:eastAsiaTheme="minorEastAsia" w:hAnsiTheme="minorHAnsi"/>
                <w:caps w:val="0"/>
                <w:noProof/>
                <w:sz w:val="22"/>
                <w:lang w:eastAsia="pt-BR"/>
              </w:rPr>
              <w:tab/>
            </w:r>
            <w:r w:rsidR="007D7543" w:rsidRPr="00D27AB0">
              <w:rPr>
                <w:rStyle w:val="Hyperlink"/>
                <w:b/>
                <w:noProof/>
              </w:rPr>
              <w:t>público alvo</w:t>
            </w:r>
            <w:r w:rsidR="007D7543">
              <w:rPr>
                <w:noProof/>
                <w:webHidden/>
              </w:rPr>
              <w:tab/>
            </w:r>
            <w:r w:rsidR="007D7543">
              <w:rPr>
                <w:noProof/>
                <w:webHidden/>
              </w:rPr>
              <w:fldChar w:fldCharType="begin"/>
            </w:r>
            <w:r w:rsidR="007D7543">
              <w:rPr>
                <w:noProof/>
                <w:webHidden/>
              </w:rPr>
              <w:instrText xml:space="preserve"> PAGEREF _Toc127907072 \h </w:instrText>
            </w:r>
            <w:r w:rsidR="007D7543">
              <w:rPr>
                <w:noProof/>
                <w:webHidden/>
              </w:rPr>
            </w:r>
            <w:r w:rsidR="007D7543">
              <w:rPr>
                <w:noProof/>
                <w:webHidden/>
              </w:rPr>
              <w:fldChar w:fldCharType="separate"/>
            </w:r>
            <w:r w:rsidR="007D7543">
              <w:rPr>
                <w:noProof/>
                <w:webHidden/>
              </w:rPr>
              <w:t>11</w:t>
            </w:r>
            <w:r w:rsidR="007D7543">
              <w:rPr>
                <w:noProof/>
                <w:webHidden/>
              </w:rPr>
              <w:fldChar w:fldCharType="end"/>
            </w:r>
          </w:hyperlink>
        </w:p>
        <w:p w14:paraId="1077DABA" w14:textId="6CA2A978" w:rsidR="007D7543" w:rsidRDefault="001F3B83">
          <w:pPr>
            <w:pStyle w:val="Sumrio1"/>
            <w:tabs>
              <w:tab w:val="left" w:pos="482"/>
              <w:tab w:val="right" w:leader="dot" w:pos="9628"/>
            </w:tabs>
            <w:rPr>
              <w:rFonts w:asciiTheme="minorHAnsi" w:eastAsiaTheme="minorEastAsia" w:hAnsiTheme="minorHAnsi"/>
              <w:b w:val="0"/>
              <w:caps w:val="0"/>
              <w:noProof/>
              <w:sz w:val="22"/>
              <w:lang w:eastAsia="pt-BR"/>
            </w:rPr>
          </w:pPr>
          <w:hyperlink w:anchor="_Toc127907073" w:history="1">
            <w:r w:rsidR="007D7543" w:rsidRPr="00D27AB0">
              <w:rPr>
                <w:rStyle w:val="Hyperlink"/>
                <w:noProof/>
              </w:rPr>
              <w:t>2.</w:t>
            </w:r>
            <w:r w:rsidR="007D7543">
              <w:rPr>
                <w:rFonts w:asciiTheme="minorHAnsi" w:eastAsiaTheme="minorEastAsia" w:hAnsiTheme="minorHAnsi"/>
                <w:b w:val="0"/>
                <w:caps w:val="0"/>
                <w:noProof/>
                <w:sz w:val="22"/>
                <w:lang w:eastAsia="pt-BR"/>
              </w:rPr>
              <w:tab/>
            </w:r>
            <w:r w:rsidR="007D7543" w:rsidRPr="00D27AB0">
              <w:rPr>
                <w:rStyle w:val="Hyperlink"/>
                <w:noProof/>
              </w:rPr>
              <w:t>TECNOLOGIAS UTILIZADAS PARA O DESENVOLVIMENTO DO PROJETO</w:t>
            </w:r>
            <w:r w:rsidR="007D7543">
              <w:rPr>
                <w:noProof/>
                <w:webHidden/>
              </w:rPr>
              <w:tab/>
            </w:r>
            <w:r w:rsidR="007D7543">
              <w:rPr>
                <w:noProof/>
                <w:webHidden/>
              </w:rPr>
              <w:fldChar w:fldCharType="begin"/>
            </w:r>
            <w:r w:rsidR="007D7543">
              <w:rPr>
                <w:noProof/>
                <w:webHidden/>
              </w:rPr>
              <w:instrText xml:space="preserve"> PAGEREF _Toc127907073 \h </w:instrText>
            </w:r>
            <w:r w:rsidR="007D7543">
              <w:rPr>
                <w:noProof/>
                <w:webHidden/>
              </w:rPr>
            </w:r>
            <w:r w:rsidR="007D7543">
              <w:rPr>
                <w:noProof/>
                <w:webHidden/>
              </w:rPr>
              <w:fldChar w:fldCharType="separate"/>
            </w:r>
            <w:r w:rsidR="007D7543">
              <w:rPr>
                <w:noProof/>
                <w:webHidden/>
              </w:rPr>
              <w:t>12</w:t>
            </w:r>
            <w:r w:rsidR="007D7543">
              <w:rPr>
                <w:noProof/>
                <w:webHidden/>
              </w:rPr>
              <w:fldChar w:fldCharType="end"/>
            </w:r>
          </w:hyperlink>
        </w:p>
        <w:p w14:paraId="610ED754" w14:textId="4E7136D6"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074" w:history="1">
            <w:r w:rsidR="007D7543" w:rsidRPr="00D27AB0">
              <w:rPr>
                <w:rStyle w:val="Hyperlink"/>
                <w:b/>
                <w:noProof/>
              </w:rPr>
              <w:t>2.1.</w:t>
            </w:r>
            <w:r w:rsidR="007D7543">
              <w:rPr>
                <w:rFonts w:asciiTheme="minorHAnsi" w:eastAsiaTheme="minorEastAsia" w:hAnsiTheme="minorHAnsi"/>
                <w:caps w:val="0"/>
                <w:noProof/>
                <w:sz w:val="22"/>
                <w:lang w:eastAsia="pt-BR"/>
              </w:rPr>
              <w:tab/>
            </w:r>
            <w:r w:rsidR="007D7543" w:rsidRPr="00D27AB0">
              <w:rPr>
                <w:rStyle w:val="Hyperlink"/>
                <w:b/>
                <w:noProof/>
              </w:rPr>
              <w:t>tecnologias utilizadas na análise</w:t>
            </w:r>
            <w:r w:rsidR="007D7543">
              <w:rPr>
                <w:noProof/>
                <w:webHidden/>
              </w:rPr>
              <w:tab/>
            </w:r>
            <w:r w:rsidR="007D7543">
              <w:rPr>
                <w:noProof/>
                <w:webHidden/>
              </w:rPr>
              <w:fldChar w:fldCharType="begin"/>
            </w:r>
            <w:r w:rsidR="007D7543">
              <w:rPr>
                <w:noProof/>
                <w:webHidden/>
              </w:rPr>
              <w:instrText xml:space="preserve"> PAGEREF _Toc127907074 \h </w:instrText>
            </w:r>
            <w:r w:rsidR="007D7543">
              <w:rPr>
                <w:noProof/>
                <w:webHidden/>
              </w:rPr>
            </w:r>
            <w:r w:rsidR="007D7543">
              <w:rPr>
                <w:noProof/>
                <w:webHidden/>
              </w:rPr>
              <w:fldChar w:fldCharType="separate"/>
            </w:r>
            <w:r w:rsidR="007D7543">
              <w:rPr>
                <w:noProof/>
                <w:webHidden/>
              </w:rPr>
              <w:t>12</w:t>
            </w:r>
            <w:r w:rsidR="007D7543">
              <w:rPr>
                <w:noProof/>
                <w:webHidden/>
              </w:rPr>
              <w:fldChar w:fldCharType="end"/>
            </w:r>
          </w:hyperlink>
        </w:p>
        <w:p w14:paraId="11678F7B" w14:textId="12F167BA"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75" w:history="1">
            <w:r w:rsidR="007D7543" w:rsidRPr="00D27AB0">
              <w:rPr>
                <w:rStyle w:val="Hyperlink"/>
                <w:noProof/>
              </w:rPr>
              <w:t>2.1.1.</w:t>
            </w:r>
            <w:r w:rsidR="007D7543">
              <w:rPr>
                <w:rFonts w:asciiTheme="minorHAnsi" w:eastAsiaTheme="minorEastAsia" w:hAnsiTheme="minorHAnsi"/>
                <w:b w:val="0"/>
                <w:noProof/>
                <w:sz w:val="22"/>
                <w:lang w:eastAsia="pt-BR"/>
              </w:rPr>
              <w:tab/>
            </w:r>
            <w:r w:rsidR="007D7543" w:rsidRPr="00D27AB0">
              <w:rPr>
                <w:rStyle w:val="Hyperlink"/>
                <w:noProof/>
              </w:rPr>
              <w:t>UML</w:t>
            </w:r>
            <w:r w:rsidR="007D7543">
              <w:rPr>
                <w:noProof/>
                <w:webHidden/>
              </w:rPr>
              <w:tab/>
            </w:r>
            <w:r w:rsidR="007D7543">
              <w:rPr>
                <w:noProof/>
                <w:webHidden/>
              </w:rPr>
              <w:fldChar w:fldCharType="begin"/>
            </w:r>
            <w:r w:rsidR="007D7543">
              <w:rPr>
                <w:noProof/>
                <w:webHidden/>
              </w:rPr>
              <w:instrText xml:space="preserve"> PAGEREF _Toc127907075 \h </w:instrText>
            </w:r>
            <w:r w:rsidR="007D7543">
              <w:rPr>
                <w:noProof/>
                <w:webHidden/>
              </w:rPr>
            </w:r>
            <w:r w:rsidR="007D7543">
              <w:rPr>
                <w:noProof/>
                <w:webHidden/>
              </w:rPr>
              <w:fldChar w:fldCharType="separate"/>
            </w:r>
            <w:r w:rsidR="007D7543">
              <w:rPr>
                <w:noProof/>
                <w:webHidden/>
              </w:rPr>
              <w:t>12</w:t>
            </w:r>
            <w:r w:rsidR="007D7543">
              <w:rPr>
                <w:noProof/>
                <w:webHidden/>
              </w:rPr>
              <w:fldChar w:fldCharType="end"/>
            </w:r>
          </w:hyperlink>
        </w:p>
        <w:p w14:paraId="4CF80C9E" w14:textId="1AF1F3F1"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76" w:history="1">
            <w:r w:rsidR="007D7543" w:rsidRPr="00D27AB0">
              <w:rPr>
                <w:rStyle w:val="Hyperlink"/>
                <w:noProof/>
              </w:rPr>
              <w:t>2.1.2.</w:t>
            </w:r>
            <w:r w:rsidR="007D7543">
              <w:rPr>
                <w:rFonts w:asciiTheme="minorHAnsi" w:eastAsiaTheme="minorEastAsia" w:hAnsiTheme="minorHAnsi"/>
                <w:b w:val="0"/>
                <w:noProof/>
                <w:sz w:val="22"/>
                <w:lang w:eastAsia="pt-BR"/>
              </w:rPr>
              <w:tab/>
            </w:r>
            <w:r w:rsidR="007D7543" w:rsidRPr="00D27AB0">
              <w:rPr>
                <w:rStyle w:val="Hyperlink"/>
                <w:noProof/>
              </w:rPr>
              <w:t>ASTAH UML</w:t>
            </w:r>
            <w:r w:rsidR="007D7543">
              <w:rPr>
                <w:noProof/>
                <w:webHidden/>
              </w:rPr>
              <w:tab/>
            </w:r>
            <w:r w:rsidR="007D7543">
              <w:rPr>
                <w:noProof/>
                <w:webHidden/>
              </w:rPr>
              <w:fldChar w:fldCharType="begin"/>
            </w:r>
            <w:r w:rsidR="007D7543">
              <w:rPr>
                <w:noProof/>
                <w:webHidden/>
              </w:rPr>
              <w:instrText xml:space="preserve"> PAGEREF _Toc127907076 \h </w:instrText>
            </w:r>
            <w:r w:rsidR="007D7543">
              <w:rPr>
                <w:noProof/>
                <w:webHidden/>
              </w:rPr>
            </w:r>
            <w:r w:rsidR="007D7543">
              <w:rPr>
                <w:noProof/>
                <w:webHidden/>
              </w:rPr>
              <w:fldChar w:fldCharType="separate"/>
            </w:r>
            <w:r w:rsidR="007D7543">
              <w:rPr>
                <w:noProof/>
                <w:webHidden/>
              </w:rPr>
              <w:t>12</w:t>
            </w:r>
            <w:r w:rsidR="007D7543">
              <w:rPr>
                <w:noProof/>
                <w:webHidden/>
              </w:rPr>
              <w:fldChar w:fldCharType="end"/>
            </w:r>
          </w:hyperlink>
        </w:p>
        <w:p w14:paraId="6308E64F" w14:textId="74082B56"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77" w:history="1">
            <w:r w:rsidR="007D7543" w:rsidRPr="00D27AB0">
              <w:rPr>
                <w:rStyle w:val="Hyperlink"/>
                <w:noProof/>
              </w:rPr>
              <w:t>2.1.3.</w:t>
            </w:r>
            <w:r w:rsidR="007D7543">
              <w:rPr>
                <w:rFonts w:asciiTheme="minorHAnsi" w:eastAsiaTheme="minorEastAsia" w:hAnsiTheme="minorHAnsi"/>
                <w:b w:val="0"/>
                <w:noProof/>
                <w:sz w:val="22"/>
                <w:lang w:eastAsia="pt-BR"/>
              </w:rPr>
              <w:tab/>
            </w:r>
            <w:r w:rsidR="007D7543" w:rsidRPr="00D27AB0">
              <w:rPr>
                <w:rStyle w:val="Hyperlink"/>
                <w:noProof/>
              </w:rPr>
              <w:t>DB DESIGNER</w:t>
            </w:r>
            <w:r w:rsidR="007D7543">
              <w:rPr>
                <w:noProof/>
                <w:webHidden/>
              </w:rPr>
              <w:tab/>
            </w:r>
            <w:r w:rsidR="007D7543">
              <w:rPr>
                <w:noProof/>
                <w:webHidden/>
              </w:rPr>
              <w:fldChar w:fldCharType="begin"/>
            </w:r>
            <w:r w:rsidR="007D7543">
              <w:rPr>
                <w:noProof/>
                <w:webHidden/>
              </w:rPr>
              <w:instrText xml:space="preserve"> PAGEREF _Toc127907077 \h </w:instrText>
            </w:r>
            <w:r w:rsidR="007D7543">
              <w:rPr>
                <w:noProof/>
                <w:webHidden/>
              </w:rPr>
            </w:r>
            <w:r w:rsidR="007D7543">
              <w:rPr>
                <w:noProof/>
                <w:webHidden/>
              </w:rPr>
              <w:fldChar w:fldCharType="separate"/>
            </w:r>
            <w:r w:rsidR="007D7543">
              <w:rPr>
                <w:noProof/>
                <w:webHidden/>
              </w:rPr>
              <w:t>12</w:t>
            </w:r>
            <w:r w:rsidR="007D7543">
              <w:rPr>
                <w:noProof/>
                <w:webHidden/>
              </w:rPr>
              <w:fldChar w:fldCharType="end"/>
            </w:r>
          </w:hyperlink>
        </w:p>
        <w:p w14:paraId="67784787" w14:textId="3E26D20B"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78" w:history="1">
            <w:r w:rsidR="007D7543" w:rsidRPr="00D27AB0">
              <w:rPr>
                <w:rStyle w:val="Hyperlink"/>
                <w:noProof/>
              </w:rPr>
              <w:t>2.1.4.</w:t>
            </w:r>
            <w:r w:rsidR="007D7543">
              <w:rPr>
                <w:rFonts w:asciiTheme="minorHAnsi" w:eastAsiaTheme="minorEastAsia" w:hAnsiTheme="minorHAnsi"/>
                <w:b w:val="0"/>
                <w:noProof/>
                <w:sz w:val="22"/>
                <w:lang w:eastAsia="pt-BR"/>
              </w:rPr>
              <w:tab/>
            </w:r>
            <w:r w:rsidR="007D7543" w:rsidRPr="00D27AB0">
              <w:rPr>
                <w:rStyle w:val="Hyperlink"/>
                <w:noProof/>
              </w:rPr>
              <w:t>FREE MIND</w:t>
            </w:r>
            <w:r w:rsidR="007D7543">
              <w:rPr>
                <w:noProof/>
                <w:webHidden/>
              </w:rPr>
              <w:tab/>
            </w:r>
            <w:r w:rsidR="007D7543">
              <w:rPr>
                <w:noProof/>
                <w:webHidden/>
              </w:rPr>
              <w:fldChar w:fldCharType="begin"/>
            </w:r>
            <w:r w:rsidR="007D7543">
              <w:rPr>
                <w:noProof/>
                <w:webHidden/>
              </w:rPr>
              <w:instrText xml:space="preserve"> PAGEREF _Toc127907078 \h </w:instrText>
            </w:r>
            <w:r w:rsidR="007D7543">
              <w:rPr>
                <w:noProof/>
                <w:webHidden/>
              </w:rPr>
            </w:r>
            <w:r w:rsidR="007D7543">
              <w:rPr>
                <w:noProof/>
                <w:webHidden/>
              </w:rPr>
              <w:fldChar w:fldCharType="separate"/>
            </w:r>
            <w:r w:rsidR="007D7543">
              <w:rPr>
                <w:noProof/>
                <w:webHidden/>
              </w:rPr>
              <w:t>13</w:t>
            </w:r>
            <w:r w:rsidR="007D7543">
              <w:rPr>
                <w:noProof/>
                <w:webHidden/>
              </w:rPr>
              <w:fldChar w:fldCharType="end"/>
            </w:r>
          </w:hyperlink>
        </w:p>
        <w:p w14:paraId="0C5CF64A" w14:textId="3AD89E4A"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079" w:history="1">
            <w:r w:rsidR="007D7543" w:rsidRPr="00D27AB0">
              <w:rPr>
                <w:rStyle w:val="Hyperlink"/>
                <w:b/>
                <w:noProof/>
              </w:rPr>
              <w:t>2.2.</w:t>
            </w:r>
            <w:r w:rsidR="007D7543">
              <w:rPr>
                <w:rFonts w:asciiTheme="minorHAnsi" w:eastAsiaTheme="minorEastAsia" w:hAnsiTheme="minorHAnsi"/>
                <w:caps w:val="0"/>
                <w:noProof/>
                <w:sz w:val="22"/>
                <w:lang w:eastAsia="pt-BR"/>
              </w:rPr>
              <w:tab/>
            </w:r>
            <w:r w:rsidR="007D7543" w:rsidRPr="00D27AB0">
              <w:rPr>
                <w:rStyle w:val="Hyperlink"/>
                <w:b/>
                <w:noProof/>
              </w:rPr>
              <w:t>tecnologias utilizadas no desenvolvimento</w:t>
            </w:r>
            <w:r w:rsidR="007D7543">
              <w:rPr>
                <w:noProof/>
                <w:webHidden/>
              </w:rPr>
              <w:tab/>
            </w:r>
            <w:r w:rsidR="007D7543">
              <w:rPr>
                <w:noProof/>
                <w:webHidden/>
              </w:rPr>
              <w:fldChar w:fldCharType="begin"/>
            </w:r>
            <w:r w:rsidR="007D7543">
              <w:rPr>
                <w:noProof/>
                <w:webHidden/>
              </w:rPr>
              <w:instrText xml:space="preserve"> PAGEREF _Toc127907079 \h </w:instrText>
            </w:r>
            <w:r w:rsidR="007D7543">
              <w:rPr>
                <w:noProof/>
                <w:webHidden/>
              </w:rPr>
            </w:r>
            <w:r w:rsidR="007D7543">
              <w:rPr>
                <w:noProof/>
                <w:webHidden/>
              </w:rPr>
              <w:fldChar w:fldCharType="separate"/>
            </w:r>
            <w:r w:rsidR="007D7543">
              <w:rPr>
                <w:noProof/>
                <w:webHidden/>
              </w:rPr>
              <w:t>13</w:t>
            </w:r>
            <w:r w:rsidR="007D7543">
              <w:rPr>
                <w:noProof/>
                <w:webHidden/>
              </w:rPr>
              <w:fldChar w:fldCharType="end"/>
            </w:r>
          </w:hyperlink>
        </w:p>
        <w:p w14:paraId="65612C1A" w14:textId="346E606E"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80" w:history="1">
            <w:r w:rsidR="007D7543" w:rsidRPr="00D27AB0">
              <w:rPr>
                <w:rStyle w:val="Hyperlink"/>
                <w:noProof/>
              </w:rPr>
              <w:t>2.2.1.</w:t>
            </w:r>
            <w:r w:rsidR="007D7543">
              <w:rPr>
                <w:rFonts w:asciiTheme="minorHAnsi" w:eastAsiaTheme="minorEastAsia" w:hAnsiTheme="minorHAnsi"/>
                <w:b w:val="0"/>
                <w:noProof/>
                <w:sz w:val="22"/>
                <w:lang w:eastAsia="pt-BR"/>
              </w:rPr>
              <w:tab/>
            </w:r>
            <w:r w:rsidR="007D7543" w:rsidRPr="00D27AB0">
              <w:rPr>
                <w:rStyle w:val="Hyperlink"/>
                <w:noProof/>
              </w:rPr>
              <w:t>DART</w:t>
            </w:r>
            <w:r w:rsidR="007D7543">
              <w:rPr>
                <w:noProof/>
                <w:webHidden/>
              </w:rPr>
              <w:tab/>
            </w:r>
            <w:r w:rsidR="007D7543">
              <w:rPr>
                <w:noProof/>
                <w:webHidden/>
              </w:rPr>
              <w:fldChar w:fldCharType="begin"/>
            </w:r>
            <w:r w:rsidR="007D7543">
              <w:rPr>
                <w:noProof/>
                <w:webHidden/>
              </w:rPr>
              <w:instrText xml:space="preserve"> PAGEREF _Toc127907080 \h </w:instrText>
            </w:r>
            <w:r w:rsidR="007D7543">
              <w:rPr>
                <w:noProof/>
                <w:webHidden/>
              </w:rPr>
            </w:r>
            <w:r w:rsidR="007D7543">
              <w:rPr>
                <w:noProof/>
                <w:webHidden/>
              </w:rPr>
              <w:fldChar w:fldCharType="separate"/>
            </w:r>
            <w:r w:rsidR="007D7543">
              <w:rPr>
                <w:noProof/>
                <w:webHidden/>
              </w:rPr>
              <w:t>13</w:t>
            </w:r>
            <w:r w:rsidR="007D7543">
              <w:rPr>
                <w:noProof/>
                <w:webHidden/>
              </w:rPr>
              <w:fldChar w:fldCharType="end"/>
            </w:r>
          </w:hyperlink>
        </w:p>
        <w:p w14:paraId="5BE5DCA0" w14:textId="395BA61B"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81" w:history="1">
            <w:r w:rsidR="007D7543" w:rsidRPr="00D27AB0">
              <w:rPr>
                <w:rStyle w:val="Hyperlink"/>
                <w:noProof/>
              </w:rPr>
              <w:t>2.2.2.</w:t>
            </w:r>
            <w:r w:rsidR="007D7543">
              <w:rPr>
                <w:rFonts w:asciiTheme="minorHAnsi" w:eastAsiaTheme="minorEastAsia" w:hAnsiTheme="minorHAnsi"/>
                <w:b w:val="0"/>
                <w:noProof/>
                <w:sz w:val="22"/>
                <w:lang w:eastAsia="pt-BR"/>
              </w:rPr>
              <w:tab/>
            </w:r>
            <w:r w:rsidR="007D7543" w:rsidRPr="00D27AB0">
              <w:rPr>
                <w:rStyle w:val="Hyperlink"/>
                <w:noProof/>
              </w:rPr>
              <w:t>FLUTTER</w:t>
            </w:r>
            <w:r w:rsidR="007D7543">
              <w:rPr>
                <w:noProof/>
                <w:webHidden/>
              </w:rPr>
              <w:tab/>
            </w:r>
            <w:r w:rsidR="007D7543">
              <w:rPr>
                <w:noProof/>
                <w:webHidden/>
              </w:rPr>
              <w:fldChar w:fldCharType="begin"/>
            </w:r>
            <w:r w:rsidR="007D7543">
              <w:rPr>
                <w:noProof/>
                <w:webHidden/>
              </w:rPr>
              <w:instrText xml:space="preserve"> PAGEREF _Toc127907081 \h </w:instrText>
            </w:r>
            <w:r w:rsidR="007D7543">
              <w:rPr>
                <w:noProof/>
                <w:webHidden/>
              </w:rPr>
            </w:r>
            <w:r w:rsidR="007D7543">
              <w:rPr>
                <w:noProof/>
                <w:webHidden/>
              </w:rPr>
              <w:fldChar w:fldCharType="separate"/>
            </w:r>
            <w:r w:rsidR="007D7543">
              <w:rPr>
                <w:noProof/>
                <w:webHidden/>
              </w:rPr>
              <w:t>13</w:t>
            </w:r>
            <w:r w:rsidR="007D7543">
              <w:rPr>
                <w:noProof/>
                <w:webHidden/>
              </w:rPr>
              <w:fldChar w:fldCharType="end"/>
            </w:r>
          </w:hyperlink>
        </w:p>
        <w:p w14:paraId="1C4DD7A5" w14:textId="709805E7"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82" w:history="1">
            <w:r w:rsidR="007D7543" w:rsidRPr="00D27AB0">
              <w:rPr>
                <w:rStyle w:val="Hyperlink"/>
                <w:noProof/>
              </w:rPr>
              <w:t>2.2.3.</w:t>
            </w:r>
            <w:r w:rsidR="007D7543">
              <w:rPr>
                <w:rFonts w:asciiTheme="minorHAnsi" w:eastAsiaTheme="minorEastAsia" w:hAnsiTheme="minorHAnsi"/>
                <w:b w:val="0"/>
                <w:noProof/>
                <w:sz w:val="22"/>
                <w:lang w:eastAsia="pt-BR"/>
              </w:rPr>
              <w:tab/>
            </w:r>
            <w:r w:rsidR="007D7543" w:rsidRPr="00D27AB0">
              <w:rPr>
                <w:rStyle w:val="Hyperlink"/>
                <w:noProof/>
              </w:rPr>
              <w:t>SQLITE</w:t>
            </w:r>
            <w:r w:rsidR="007D7543">
              <w:rPr>
                <w:noProof/>
                <w:webHidden/>
              </w:rPr>
              <w:tab/>
            </w:r>
            <w:r w:rsidR="007D7543">
              <w:rPr>
                <w:noProof/>
                <w:webHidden/>
              </w:rPr>
              <w:fldChar w:fldCharType="begin"/>
            </w:r>
            <w:r w:rsidR="007D7543">
              <w:rPr>
                <w:noProof/>
                <w:webHidden/>
              </w:rPr>
              <w:instrText xml:space="preserve"> PAGEREF _Toc127907082 \h </w:instrText>
            </w:r>
            <w:r w:rsidR="007D7543">
              <w:rPr>
                <w:noProof/>
                <w:webHidden/>
              </w:rPr>
            </w:r>
            <w:r w:rsidR="007D7543">
              <w:rPr>
                <w:noProof/>
                <w:webHidden/>
              </w:rPr>
              <w:fldChar w:fldCharType="separate"/>
            </w:r>
            <w:r w:rsidR="007D7543">
              <w:rPr>
                <w:noProof/>
                <w:webHidden/>
              </w:rPr>
              <w:t>14</w:t>
            </w:r>
            <w:r w:rsidR="007D7543">
              <w:rPr>
                <w:noProof/>
                <w:webHidden/>
              </w:rPr>
              <w:fldChar w:fldCharType="end"/>
            </w:r>
          </w:hyperlink>
        </w:p>
        <w:p w14:paraId="71568F88" w14:textId="0FF724B9"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83" w:history="1">
            <w:r w:rsidR="007D7543" w:rsidRPr="00D27AB0">
              <w:rPr>
                <w:rStyle w:val="Hyperlink"/>
                <w:noProof/>
              </w:rPr>
              <w:t>2.2.4.</w:t>
            </w:r>
            <w:r w:rsidR="007D7543">
              <w:rPr>
                <w:rFonts w:asciiTheme="minorHAnsi" w:eastAsiaTheme="minorEastAsia" w:hAnsiTheme="minorHAnsi"/>
                <w:b w:val="0"/>
                <w:noProof/>
                <w:sz w:val="22"/>
                <w:lang w:eastAsia="pt-BR"/>
              </w:rPr>
              <w:tab/>
            </w:r>
            <w:r w:rsidR="007D7543" w:rsidRPr="00D27AB0">
              <w:rPr>
                <w:rStyle w:val="Hyperlink"/>
                <w:noProof/>
              </w:rPr>
              <w:t>VISUAL STUDIO CODE</w:t>
            </w:r>
            <w:r w:rsidR="007D7543">
              <w:rPr>
                <w:noProof/>
                <w:webHidden/>
              </w:rPr>
              <w:tab/>
            </w:r>
            <w:r w:rsidR="007D7543">
              <w:rPr>
                <w:noProof/>
                <w:webHidden/>
              </w:rPr>
              <w:fldChar w:fldCharType="begin"/>
            </w:r>
            <w:r w:rsidR="007D7543">
              <w:rPr>
                <w:noProof/>
                <w:webHidden/>
              </w:rPr>
              <w:instrText xml:space="preserve"> PAGEREF _Toc127907083 \h </w:instrText>
            </w:r>
            <w:r w:rsidR="007D7543">
              <w:rPr>
                <w:noProof/>
                <w:webHidden/>
              </w:rPr>
            </w:r>
            <w:r w:rsidR="007D7543">
              <w:rPr>
                <w:noProof/>
                <w:webHidden/>
              </w:rPr>
              <w:fldChar w:fldCharType="separate"/>
            </w:r>
            <w:r w:rsidR="007D7543">
              <w:rPr>
                <w:noProof/>
                <w:webHidden/>
              </w:rPr>
              <w:t>14</w:t>
            </w:r>
            <w:r w:rsidR="007D7543">
              <w:rPr>
                <w:noProof/>
                <w:webHidden/>
              </w:rPr>
              <w:fldChar w:fldCharType="end"/>
            </w:r>
          </w:hyperlink>
        </w:p>
        <w:p w14:paraId="20CD5642" w14:textId="24FE28C7" w:rsidR="007D7543" w:rsidRDefault="001F3B83">
          <w:pPr>
            <w:pStyle w:val="Sumrio1"/>
            <w:tabs>
              <w:tab w:val="left" w:pos="482"/>
              <w:tab w:val="right" w:leader="dot" w:pos="9628"/>
            </w:tabs>
            <w:rPr>
              <w:rFonts w:asciiTheme="minorHAnsi" w:eastAsiaTheme="minorEastAsia" w:hAnsiTheme="minorHAnsi"/>
              <w:b w:val="0"/>
              <w:caps w:val="0"/>
              <w:noProof/>
              <w:sz w:val="22"/>
              <w:lang w:eastAsia="pt-BR"/>
            </w:rPr>
          </w:pPr>
          <w:hyperlink w:anchor="_Toc127907084" w:history="1">
            <w:r w:rsidR="007D7543" w:rsidRPr="00D27AB0">
              <w:rPr>
                <w:rStyle w:val="Hyperlink"/>
                <w:noProof/>
              </w:rPr>
              <w:t>3.</w:t>
            </w:r>
            <w:r w:rsidR="007D7543">
              <w:rPr>
                <w:rFonts w:asciiTheme="minorHAnsi" w:eastAsiaTheme="minorEastAsia" w:hAnsiTheme="minorHAnsi"/>
                <w:b w:val="0"/>
                <w:caps w:val="0"/>
                <w:noProof/>
                <w:sz w:val="22"/>
                <w:lang w:eastAsia="pt-BR"/>
              </w:rPr>
              <w:tab/>
            </w:r>
            <w:r w:rsidR="007D7543" w:rsidRPr="00D27AB0">
              <w:rPr>
                <w:rStyle w:val="Hyperlink"/>
                <w:noProof/>
              </w:rPr>
              <w:t>Análise e especificação do sistema</w:t>
            </w:r>
            <w:r w:rsidR="007D7543">
              <w:rPr>
                <w:noProof/>
                <w:webHidden/>
              </w:rPr>
              <w:tab/>
            </w:r>
            <w:r w:rsidR="007D7543">
              <w:rPr>
                <w:noProof/>
                <w:webHidden/>
              </w:rPr>
              <w:fldChar w:fldCharType="begin"/>
            </w:r>
            <w:r w:rsidR="007D7543">
              <w:rPr>
                <w:noProof/>
                <w:webHidden/>
              </w:rPr>
              <w:instrText xml:space="preserve"> PAGEREF _Toc127907084 \h </w:instrText>
            </w:r>
            <w:r w:rsidR="007D7543">
              <w:rPr>
                <w:noProof/>
                <w:webHidden/>
              </w:rPr>
            </w:r>
            <w:r w:rsidR="007D7543">
              <w:rPr>
                <w:noProof/>
                <w:webHidden/>
              </w:rPr>
              <w:fldChar w:fldCharType="separate"/>
            </w:r>
            <w:r w:rsidR="007D7543">
              <w:rPr>
                <w:noProof/>
                <w:webHidden/>
              </w:rPr>
              <w:t>15</w:t>
            </w:r>
            <w:r w:rsidR="007D7543">
              <w:rPr>
                <w:noProof/>
                <w:webHidden/>
              </w:rPr>
              <w:fldChar w:fldCharType="end"/>
            </w:r>
          </w:hyperlink>
        </w:p>
        <w:p w14:paraId="0072F394" w14:textId="00B7E45F"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085" w:history="1">
            <w:r w:rsidR="007D7543" w:rsidRPr="00D27AB0">
              <w:rPr>
                <w:rStyle w:val="Hyperlink"/>
                <w:b/>
                <w:noProof/>
              </w:rPr>
              <w:t>3.1.</w:t>
            </w:r>
            <w:r w:rsidR="007D7543">
              <w:rPr>
                <w:rFonts w:asciiTheme="minorHAnsi" w:eastAsiaTheme="minorEastAsia" w:hAnsiTheme="minorHAnsi"/>
                <w:caps w:val="0"/>
                <w:noProof/>
                <w:sz w:val="22"/>
                <w:lang w:eastAsia="pt-BR"/>
              </w:rPr>
              <w:tab/>
            </w:r>
            <w:r w:rsidR="007D7543" w:rsidRPr="00D27AB0">
              <w:rPr>
                <w:rStyle w:val="Hyperlink"/>
                <w:b/>
                <w:noProof/>
              </w:rPr>
              <w:t>mapa mental</w:t>
            </w:r>
            <w:r w:rsidR="007D7543">
              <w:rPr>
                <w:noProof/>
                <w:webHidden/>
              </w:rPr>
              <w:tab/>
            </w:r>
            <w:r w:rsidR="007D7543">
              <w:rPr>
                <w:noProof/>
                <w:webHidden/>
              </w:rPr>
              <w:fldChar w:fldCharType="begin"/>
            </w:r>
            <w:r w:rsidR="007D7543">
              <w:rPr>
                <w:noProof/>
                <w:webHidden/>
              </w:rPr>
              <w:instrText xml:space="preserve"> PAGEREF _Toc127907085 \h </w:instrText>
            </w:r>
            <w:r w:rsidR="007D7543">
              <w:rPr>
                <w:noProof/>
                <w:webHidden/>
              </w:rPr>
            </w:r>
            <w:r w:rsidR="007D7543">
              <w:rPr>
                <w:noProof/>
                <w:webHidden/>
              </w:rPr>
              <w:fldChar w:fldCharType="separate"/>
            </w:r>
            <w:r w:rsidR="007D7543">
              <w:rPr>
                <w:noProof/>
                <w:webHidden/>
              </w:rPr>
              <w:t>15</w:t>
            </w:r>
            <w:r w:rsidR="007D7543">
              <w:rPr>
                <w:noProof/>
                <w:webHidden/>
              </w:rPr>
              <w:fldChar w:fldCharType="end"/>
            </w:r>
          </w:hyperlink>
        </w:p>
        <w:p w14:paraId="54F720D3" w14:textId="2874AEA7"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086" w:history="1">
            <w:r w:rsidR="007D7543" w:rsidRPr="00D27AB0">
              <w:rPr>
                <w:rStyle w:val="Hyperlink"/>
                <w:b/>
                <w:noProof/>
              </w:rPr>
              <w:t>3.2.</w:t>
            </w:r>
            <w:r w:rsidR="007D7543">
              <w:rPr>
                <w:rFonts w:asciiTheme="minorHAnsi" w:eastAsiaTheme="minorEastAsia" w:hAnsiTheme="minorHAnsi"/>
                <w:caps w:val="0"/>
                <w:noProof/>
                <w:sz w:val="22"/>
                <w:lang w:eastAsia="pt-BR"/>
              </w:rPr>
              <w:tab/>
            </w:r>
            <w:r w:rsidR="007D7543" w:rsidRPr="00D27AB0">
              <w:rPr>
                <w:rStyle w:val="Hyperlink"/>
                <w:b/>
                <w:noProof/>
              </w:rPr>
              <w:t>diagrama de caso de uso</w:t>
            </w:r>
            <w:r w:rsidR="007D7543">
              <w:rPr>
                <w:noProof/>
                <w:webHidden/>
              </w:rPr>
              <w:tab/>
            </w:r>
            <w:r w:rsidR="007D7543">
              <w:rPr>
                <w:noProof/>
                <w:webHidden/>
              </w:rPr>
              <w:fldChar w:fldCharType="begin"/>
            </w:r>
            <w:r w:rsidR="007D7543">
              <w:rPr>
                <w:noProof/>
                <w:webHidden/>
              </w:rPr>
              <w:instrText xml:space="preserve"> PAGEREF _Toc127907086 \h </w:instrText>
            </w:r>
            <w:r w:rsidR="007D7543">
              <w:rPr>
                <w:noProof/>
                <w:webHidden/>
              </w:rPr>
            </w:r>
            <w:r w:rsidR="007D7543">
              <w:rPr>
                <w:noProof/>
                <w:webHidden/>
              </w:rPr>
              <w:fldChar w:fldCharType="separate"/>
            </w:r>
            <w:r w:rsidR="007D7543">
              <w:rPr>
                <w:noProof/>
                <w:webHidden/>
              </w:rPr>
              <w:t>16</w:t>
            </w:r>
            <w:r w:rsidR="007D7543">
              <w:rPr>
                <w:noProof/>
                <w:webHidden/>
              </w:rPr>
              <w:fldChar w:fldCharType="end"/>
            </w:r>
          </w:hyperlink>
        </w:p>
        <w:p w14:paraId="27B31100" w14:textId="6E6E03D2"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87" w:history="1">
            <w:r w:rsidR="007D7543" w:rsidRPr="00D27AB0">
              <w:rPr>
                <w:rStyle w:val="Hyperlink"/>
                <w:noProof/>
              </w:rPr>
              <w:t>3.2.1.</w:t>
            </w:r>
            <w:r w:rsidR="007D7543">
              <w:rPr>
                <w:rFonts w:asciiTheme="minorHAnsi" w:eastAsiaTheme="minorEastAsia" w:hAnsiTheme="minorHAnsi"/>
                <w:b w:val="0"/>
                <w:noProof/>
                <w:sz w:val="22"/>
                <w:lang w:eastAsia="pt-BR"/>
              </w:rPr>
              <w:tab/>
            </w:r>
            <w:r w:rsidR="007D7543" w:rsidRPr="00D27AB0">
              <w:rPr>
                <w:rStyle w:val="Hyperlink"/>
                <w:noProof/>
              </w:rPr>
              <w:t>UC 01 – Fazer Login</w:t>
            </w:r>
            <w:r w:rsidR="007D7543">
              <w:rPr>
                <w:noProof/>
                <w:webHidden/>
              </w:rPr>
              <w:tab/>
            </w:r>
            <w:r w:rsidR="007D7543">
              <w:rPr>
                <w:noProof/>
                <w:webHidden/>
              </w:rPr>
              <w:fldChar w:fldCharType="begin"/>
            </w:r>
            <w:r w:rsidR="007D7543">
              <w:rPr>
                <w:noProof/>
                <w:webHidden/>
              </w:rPr>
              <w:instrText xml:space="preserve"> PAGEREF _Toc127907087 \h </w:instrText>
            </w:r>
            <w:r w:rsidR="007D7543">
              <w:rPr>
                <w:noProof/>
                <w:webHidden/>
              </w:rPr>
            </w:r>
            <w:r w:rsidR="007D7543">
              <w:rPr>
                <w:noProof/>
                <w:webHidden/>
              </w:rPr>
              <w:fldChar w:fldCharType="separate"/>
            </w:r>
            <w:r w:rsidR="007D7543">
              <w:rPr>
                <w:noProof/>
                <w:webHidden/>
              </w:rPr>
              <w:t>17</w:t>
            </w:r>
            <w:r w:rsidR="007D7543">
              <w:rPr>
                <w:noProof/>
                <w:webHidden/>
              </w:rPr>
              <w:fldChar w:fldCharType="end"/>
            </w:r>
          </w:hyperlink>
        </w:p>
        <w:p w14:paraId="1BA003D8" w14:textId="7007E048"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88" w:history="1">
            <w:r w:rsidR="007D7543" w:rsidRPr="00D27AB0">
              <w:rPr>
                <w:rStyle w:val="Hyperlink"/>
                <w:noProof/>
              </w:rPr>
              <w:t>3.2.2.</w:t>
            </w:r>
            <w:r w:rsidR="007D7543">
              <w:rPr>
                <w:rFonts w:asciiTheme="minorHAnsi" w:eastAsiaTheme="minorEastAsia" w:hAnsiTheme="minorHAnsi"/>
                <w:b w:val="0"/>
                <w:noProof/>
                <w:sz w:val="22"/>
                <w:lang w:eastAsia="pt-BR"/>
              </w:rPr>
              <w:tab/>
            </w:r>
            <w:r w:rsidR="007D7543" w:rsidRPr="00D27AB0">
              <w:rPr>
                <w:rStyle w:val="Hyperlink"/>
                <w:noProof/>
              </w:rPr>
              <w:t>UC 02 – Fazer Cadastro</w:t>
            </w:r>
            <w:r w:rsidR="007D7543">
              <w:rPr>
                <w:noProof/>
                <w:webHidden/>
              </w:rPr>
              <w:tab/>
            </w:r>
            <w:r w:rsidR="007D7543">
              <w:rPr>
                <w:noProof/>
                <w:webHidden/>
              </w:rPr>
              <w:fldChar w:fldCharType="begin"/>
            </w:r>
            <w:r w:rsidR="007D7543">
              <w:rPr>
                <w:noProof/>
                <w:webHidden/>
              </w:rPr>
              <w:instrText xml:space="preserve"> PAGEREF _Toc127907088 \h </w:instrText>
            </w:r>
            <w:r w:rsidR="007D7543">
              <w:rPr>
                <w:noProof/>
                <w:webHidden/>
              </w:rPr>
            </w:r>
            <w:r w:rsidR="007D7543">
              <w:rPr>
                <w:noProof/>
                <w:webHidden/>
              </w:rPr>
              <w:fldChar w:fldCharType="separate"/>
            </w:r>
            <w:r w:rsidR="007D7543">
              <w:rPr>
                <w:noProof/>
                <w:webHidden/>
              </w:rPr>
              <w:t>17</w:t>
            </w:r>
            <w:r w:rsidR="007D7543">
              <w:rPr>
                <w:noProof/>
                <w:webHidden/>
              </w:rPr>
              <w:fldChar w:fldCharType="end"/>
            </w:r>
          </w:hyperlink>
        </w:p>
        <w:p w14:paraId="64C03CF3" w14:textId="653EB957"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89" w:history="1">
            <w:r w:rsidR="007D7543" w:rsidRPr="00D27AB0">
              <w:rPr>
                <w:rStyle w:val="Hyperlink"/>
                <w:noProof/>
              </w:rPr>
              <w:t>3.2.3.</w:t>
            </w:r>
            <w:r w:rsidR="007D7543">
              <w:rPr>
                <w:rFonts w:asciiTheme="minorHAnsi" w:eastAsiaTheme="minorEastAsia" w:hAnsiTheme="minorHAnsi"/>
                <w:b w:val="0"/>
                <w:noProof/>
                <w:sz w:val="22"/>
                <w:lang w:eastAsia="pt-BR"/>
              </w:rPr>
              <w:tab/>
            </w:r>
            <w:r w:rsidR="007D7543" w:rsidRPr="00D27AB0">
              <w:rPr>
                <w:rStyle w:val="Hyperlink"/>
                <w:noProof/>
              </w:rPr>
              <w:t>UC 03 – Manter Medicações</w:t>
            </w:r>
            <w:r w:rsidR="007D7543">
              <w:rPr>
                <w:noProof/>
                <w:webHidden/>
              </w:rPr>
              <w:tab/>
            </w:r>
            <w:r w:rsidR="007D7543">
              <w:rPr>
                <w:noProof/>
                <w:webHidden/>
              </w:rPr>
              <w:fldChar w:fldCharType="begin"/>
            </w:r>
            <w:r w:rsidR="007D7543">
              <w:rPr>
                <w:noProof/>
                <w:webHidden/>
              </w:rPr>
              <w:instrText xml:space="preserve"> PAGEREF _Toc127907089 \h </w:instrText>
            </w:r>
            <w:r w:rsidR="007D7543">
              <w:rPr>
                <w:noProof/>
                <w:webHidden/>
              </w:rPr>
            </w:r>
            <w:r w:rsidR="007D7543">
              <w:rPr>
                <w:noProof/>
                <w:webHidden/>
              </w:rPr>
              <w:fldChar w:fldCharType="separate"/>
            </w:r>
            <w:r w:rsidR="007D7543">
              <w:rPr>
                <w:noProof/>
                <w:webHidden/>
              </w:rPr>
              <w:t>18</w:t>
            </w:r>
            <w:r w:rsidR="007D7543">
              <w:rPr>
                <w:noProof/>
                <w:webHidden/>
              </w:rPr>
              <w:fldChar w:fldCharType="end"/>
            </w:r>
          </w:hyperlink>
        </w:p>
        <w:p w14:paraId="3DEF1B0E" w14:textId="2E0E8439"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90" w:history="1">
            <w:r w:rsidR="007D7543" w:rsidRPr="00D27AB0">
              <w:rPr>
                <w:rStyle w:val="Hyperlink"/>
                <w:noProof/>
              </w:rPr>
              <w:t>3.2.4.</w:t>
            </w:r>
            <w:r w:rsidR="007D7543">
              <w:rPr>
                <w:rFonts w:asciiTheme="minorHAnsi" w:eastAsiaTheme="minorEastAsia" w:hAnsiTheme="minorHAnsi"/>
                <w:b w:val="0"/>
                <w:noProof/>
                <w:sz w:val="22"/>
                <w:lang w:eastAsia="pt-BR"/>
              </w:rPr>
              <w:tab/>
            </w:r>
            <w:r w:rsidR="007D7543" w:rsidRPr="00D27AB0">
              <w:rPr>
                <w:rStyle w:val="Hyperlink"/>
                <w:noProof/>
              </w:rPr>
              <w:t>UC 04 – Controlar Inseminação</w:t>
            </w:r>
            <w:r w:rsidR="007D7543">
              <w:rPr>
                <w:noProof/>
                <w:webHidden/>
              </w:rPr>
              <w:tab/>
            </w:r>
            <w:r w:rsidR="007D7543">
              <w:rPr>
                <w:noProof/>
                <w:webHidden/>
              </w:rPr>
              <w:fldChar w:fldCharType="begin"/>
            </w:r>
            <w:r w:rsidR="007D7543">
              <w:rPr>
                <w:noProof/>
                <w:webHidden/>
              </w:rPr>
              <w:instrText xml:space="preserve"> PAGEREF _Toc127907090 \h </w:instrText>
            </w:r>
            <w:r w:rsidR="007D7543">
              <w:rPr>
                <w:noProof/>
                <w:webHidden/>
              </w:rPr>
            </w:r>
            <w:r w:rsidR="007D7543">
              <w:rPr>
                <w:noProof/>
                <w:webHidden/>
              </w:rPr>
              <w:fldChar w:fldCharType="separate"/>
            </w:r>
            <w:r w:rsidR="007D7543">
              <w:rPr>
                <w:noProof/>
                <w:webHidden/>
              </w:rPr>
              <w:t>19</w:t>
            </w:r>
            <w:r w:rsidR="007D7543">
              <w:rPr>
                <w:noProof/>
                <w:webHidden/>
              </w:rPr>
              <w:fldChar w:fldCharType="end"/>
            </w:r>
          </w:hyperlink>
        </w:p>
        <w:p w14:paraId="18EDCDB1" w14:textId="7D94F4BC"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91" w:history="1">
            <w:r w:rsidR="007D7543" w:rsidRPr="00D27AB0">
              <w:rPr>
                <w:rStyle w:val="Hyperlink"/>
                <w:noProof/>
              </w:rPr>
              <w:t>3.2.5.</w:t>
            </w:r>
            <w:r w:rsidR="007D7543">
              <w:rPr>
                <w:rFonts w:asciiTheme="minorHAnsi" w:eastAsiaTheme="minorEastAsia" w:hAnsiTheme="minorHAnsi"/>
                <w:b w:val="0"/>
                <w:noProof/>
                <w:sz w:val="22"/>
                <w:lang w:eastAsia="pt-BR"/>
              </w:rPr>
              <w:tab/>
            </w:r>
            <w:r w:rsidR="007D7543" w:rsidRPr="00D27AB0">
              <w:rPr>
                <w:rStyle w:val="Hyperlink"/>
                <w:noProof/>
              </w:rPr>
              <w:t>UC 05 – Controlar Gestação</w:t>
            </w:r>
            <w:r w:rsidR="007D7543">
              <w:rPr>
                <w:noProof/>
                <w:webHidden/>
              </w:rPr>
              <w:tab/>
            </w:r>
            <w:r w:rsidR="007D7543">
              <w:rPr>
                <w:noProof/>
                <w:webHidden/>
              </w:rPr>
              <w:fldChar w:fldCharType="begin"/>
            </w:r>
            <w:r w:rsidR="007D7543">
              <w:rPr>
                <w:noProof/>
                <w:webHidden/>
              </w:rPr>
              <w:instrText xml:space="preserve"> PAGEREF _Toc127907091 \h </w:instrText>
            </w:r>
            <w:r w:rsidR="007D7543">
              <w:rPr>
                <w:noProof/>
                <w:webHidden/>
              </w:rPr>
            </w:r>
            <w:r w:rsidR="007D7543">
              <w:rPr>
                <w:noProof/>
                <w:webHidden/>
              </w:rPr>
              <w:fldChar w:fldCharType="separate"/>
            </w:r>
            <w:r w:rsidR="007D7543">
              <w:rPr>
                <w:noProof/>
                <w:webHidden/>
              </w:rPr>
              <w:t>20</w:t>
            </w:r>
            <w:r w:rsidR="007D7543">
              <w:rPr>
                <w:noProof/>
                <w:webHidden/>
              </w:rPr>
              <w:fldChar w:fldCharType="end"/>
            </w:r>
          </w:hyperlink>
        </w:p>
        <w:p w14:paraId="75F8BE76" w14:textId="5D3E4E9C"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92" w:history="1">
            <w:r w:rsidR="007D7543" w:rsidRPr="00D27AB0">
              <w:rPr>
                <w:rStyle w:val="Hyperlink"/>
                <w:noProof/>
              </w:rPr>
              <w:t>3.2.6.</w:t>
            </w:r>
            <w:r w:rsidR="007D7543">
              <w:rPr>
                <w:rFonts w:asciiTheme="minorHAnsi" w:eastAsiaTheme="minorEastAsia" w:hAnsiTheme="minorHAnsi"/>
                <w:b w:val="0"/>
                <w:noProof/>
                <w:sz w:val="22"/>
                <w:lang w:eastAsia="pt-BR"/>
              </w:rPr>
              <w:tab/>
            </w:r>
            <w:r w:rsidR="007D7543" w:rsidRPr="00D27AB0">
              <w:rPr>
                <w:rStyle w:val="Hyperlink"/>
                <w:noProof/>
              </w:rPr>
              <w:t>UC 06 – Controlar Lotes</w:t>
            </w:r>
            <w:r w:rsidR="007D7543">
              <w:rPr>
                <w:noProof/>
                <w:webHidden/>
              </w:rPr>
              <w:tab/>
            </w:r>
            <w:r w:rsidR="007D7543">
              <w:rPr>
                <w:noProof/>
                <w:webHidden/>
              </w:rPr>
              <w:fldChar w:fldCharType="begin"/>
            </w:r>
            <w:r w:rsidR="007D7543">
              <w:rPr>
                <w:noProof/>
                <w:webHidden/>
              </w:rPr>
              <w:instrText xml:space="preserve"> PAGEREF _Toc127907092 \h </w:instrText>
            </w:r>
            <w:r w:rsidR="007D7543">
              <w:rPr>
                <w:noProof/>
                <w:webHidden/>
              </w:rPr>
            </w:r>
            <w:r w:rsidR="007D7543">
              <w:rPr>
                <w:noProof/>
                <w:webHidden/>
              </w:rPr>
              <w:fldChar w:fldCharType="separate"/>
            </w:r>
            <w:r w:rsidR="007D7543">
              <w:rPr>
                <w:noProof/>
                <w:webHidden/>
              </w:rPr>
              <w:t>21</w:t>
            </w:r>
            <w:r w:rsidR="007D7543">
              <w:rPr>
                <w:noProof/>
                <w:webHidden/>
              </w:rPr>
              <w:fldChar w:fldCharType="end"/>
            </w:r>
          </w:hyperlink>
        </w:p>
        <w:p w14:paraId="62AFB9CA" w14:textId="110233BE"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93" w:history="1">
            <w:r w:rsidR="007D7543" w:rsidRPr="00D27AB0">
              <w:rPr>
                <w:rStyle w:val="Hyperlink"/>
                <w:noProof/>
              </w:rPr>
              <w:t>3.2.7.</w:t>
            </w:r>
            <w:r w:rsidR="007D7543">
              <w:rPr>
                <w:rFonts w:asciiTheme="minorHAnsi" w:eastAsiaTheme="minorEastAsia" w:hAnsiTheme="minorHAnsi"/>
                <w:b w:val="0"/>
                <w:noProof/>
                <w:sz w:val="22"/>
                <w:lang w:eastAsia="pt-BR"/>
              </w:rPr>
              <w:tab/>
            </w:r>
            <w:r w:rsidR="007D7543" w:rsidRPr="00D27AB0">
              <w:rPr>
                <w:rStyle w:val="Hyperlink"/>
                <w:noProof/>
              </w:rPr>
              <w:t>UC 07 – Controlar Animais</w:t>
            </w:r>
            <w:r w:rsidR="007D7543">
              <w:rPr>
                <w:noProof/>
                <w:webHidden/>
              </w:rPr>
              <w:tab/>
            </w:r>
            <w:r w:rsidR="007D7543">
              <w:rPr>
                <w:noProof/>
                <w:webHidden/>
              </w:rPr>
              <w:fldChar w:fldCharType="begin"/>
            </w:r>
            <w:r w:rsidR="007D7543">
              <w:rPr>
                <w:noProof/>
                <w:webHidden/>
              </w:rPr>
              <w:instrText xml:space="preserve"> PAGEREF _Toc127907093 \h </w:instrText>
            </w:r>
            <w:r w:rsidR="007D7543">
              <w:rPr>
                <w:noProof/>
                <w:webHidden/>
              </w:rPr>
            </w:r>
            <w:r w:rsidR="007D7543">
              <w:rPr>
                <w:noProof/>
                <w:webHidden/>
              </w:rPr>
              <w:fldChar w:fldCharType="separate"/>
            </w:r>
            <w:r w:rsidR="007D7543">
              <w:rPr>
                <w:noProof/>
                <w:webHidden/>
              </w:rPr>
              <w:t>21</w:t>
            </w:r>
            <w:r w:rsidR="007D7543">
              <w:rPr>
                <w:noProof/>
                <w:webHidden/>
              </w:rPr>
              <w:fldChar w:fldCharType="end"/>
            </w:r>
          </w:hyperlink>
        </w:p>
        <w:p w14:paraId="0A775D38" w14:textId="3B67FCF8"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94" w:history="1">
            <w:r w:rsidR="007D7543" w:rsidRPr="00D27AB0">
              <w:rPr>
                <w:rStyle w:val="Hyperlink"/>
                <w:noProof/>
              </w:rPr>
              <w:t>3.2.8.</w:t>
            </w:r>
            <w:r w:rsidR="007D7543">
              <w:rPr>
                <w:rFonts w:asciiTheme="minorHAnsi" w:eastAsiaTheme="minorEastAsia" w:hAnsiTheme="minorHAnsi"/>
                <w:b w:val="0"/>
                <w:noProof/>
                <w:sz w:val="22"/>
                <w:lang w:eastAsia="pt-BR"/>
              </w:rPr>
              <w:tab/>
            </w:r>
            <w:r w:rsidR="007D7543" w:rsidRPr="00D27AB0">
              <w:rPr>
                <w:rStyle w:val="Hyperlink"/>
                <w:noProof/>
              </w:rPr>
              <w:t>UC 08 – Emitir Dados do Animal</w:t>
            </w:r>
            <w:r w:rsidR="007D7543">
              <w:rPr>
                <w:noProof/>
                <w:webHidden/>
              </w:rPr>
              <w:tab/>
            </w:r>
            <w:r w:rsidR="007D7543">
              <w:rPr>
                <w:noProof/>
                <w:webHidden/>
              </w:rPr>
              <w:fldChar w:fldCharType="begin"/>
            </w:r>
            <w:r w:rsidR="007D7543">
              <w:rPr>
                <w:noProof/>
                <w:webHidden/>
              </w:rPr>
              <w:instrText xml:space="preserve"> PAGEREF _Toc127907094 \h </w:instrText>
            </w:r>
            <w:r w:rsidR="007D7543">
              <w:rPr>
                <w:noProof/>
                <w:webHidden/>
              </w:rPr>
            </w:r>
            <w:r w:rsidR="007D7543">
              <w:rPr>
                <w:noProof/>
                <w:webHidden/>
              </w:rPr>
              <w:fldChar w:fldCharType="separate"/>
            </w:r>
            <w:r w:rsidR="007D7543">
              <w:rPr>
                <w:noProof/>
                <w:webHidden/>
              </w:rPr>
              <w:t>22</w:t>
            </w:r>
            <w:r w:rsidR="007D7543">
              <w:rPr>
                <w:noProof/>
                <w:webHidden/>
              </w:rPr>
              <w:fldChar w:fldCharType="end"/>
            </w:r>
          </w:hyperlink>
        </w:p>
        <w:p w14:paraId="203FD0DD" w14:textId="491D1A3A" w:rsidR="007D7543" w:rsidRDefault="001F3B83">
          <w:pPr>
            <w:pStyle w:val="Sumrio3"/>
            <w:tabs>
              <w:tab w:val="left" w:pos="1320"/>
              <w:tab w:val="right" w:leader="dot" w:pos="9628"/>
            </w:tabs>
            <w:rPr>
              <w:rFonts w:asciiTheme="minorHAnsi" w:eastAsiaTheme="minorEastAsia" w:hAnsiTheme="minorHAnsi"/>
              <w:b w:val="0"/>
              <w:noProof/>
              <w:sz w:val="22"/>
              <w:lang w:eastAsia="pt-BR"/>
            </w:rPr>
          </w:pPr>
          <w:hyperlink w:anchor="_Toc127907095" w:history="1">
            <w:r w:rsidR="007D7543" w:rsidRPr="00D27AB0">
              <w:rPr>
                <w:rStyle w:val="Hyperlink"/>
                <w:noProof/>
              </w:rPr>
              <w:t>3.2.9.</w:t>
            </w:r>
            <w:r w:rsidR="007D7543">
              <w:rPr>
                <w:rFonts w:asciiTheme="minorHAnsi" w:eastAsiaTheme="minorEastAsia" w:hAnsiTheme="minorHAnsi"/>
                <w:b w:val="0"/>
                <w:noProof/>
                <w:sz w:val="22"/>
                <w:lang w:eastAsia="pt-BR"/>
              </w:rPr>
              <w:tab/>
            </w:r>
            <w:r w:rsidR="007D7543" w:rsidRPr="00D27AB0">
              <w:rPr>
                <w:rStyle w:val="Hyperlink"/>
                <w:noProof/>
              </w:rPr>
              <w:t>UC 09 – Emitir Dados de Produção</w:t>
            </w:r>
            <w:r w:rsidR="007D7543">
              <w:rPr>
                <w:noProof/>
                <w:webHidden/>
              </w:rPr>
              <w:tab/>
            </w:r>
            <w:r w:rsidR="007D7543">
              <w:rPr>
                <w:noProof/>
                <w:webHidden/>
              </w:rPr>
              <w:fldChar w:fldCharType="begin"/>
            </w:r>
            <w:r w:rsidR="007D7543">
              <w:rPr>
                <w:noProof/>
                <w:webHidden/>
              </w:rPr>
              <w:instrText xml:space="preserve"> PAGEREF _Toc127907095 \h </w:instrText>
            </w:r>
            <w:r w:rsidR="007D7543">
              <w:rPr>
                <w:noProof/>
                <w:webHidden/>
              </w:rPr>
            </w:r>
            <w:r w:rsidR="007D7543">
              <w:rPr>
                <w:noProof/>
                <w:webHidden/>
              </w:rPr>
              <w:fldChar w:fldCharType="separate"/>
            </w:r>
            <w:r w:rsidR="007D7543">
              <w:rPr>
                <w:noProof/>
                <w:webHidden/>
              </w:rPr>
              <w:t>23</w:t>
            </w:r>
            <w:r w:rsidR="007D7543">
              <w:rPr>
                <w:noProof/>
                <w:webHidden/>
              </w:rPr>
              <w:fldChar w:fldCharType="end"/>
            </w:r>
          </w:hyperlink>
        </w:p>
        <w:p w14:paraId="4B3C6582" w14:textId="793609C6" w:rsidR="007D7543" w:rsidRDefault="001F3B83">
          <w:pPr>
            <w:pStyle w:val="Sumrio3"/>
            <w:tabs>
              <w:tab w:val="left" w:pos="1540"/>
              <w:tab w:val="right" w:leader="dot" w:pos="9628"/>
            </w:tabs>
            <w:rPr>
              <w:rFonts w:asciiTheme="minorHAnsi" w:eastAsiaTheme="minorEastAsia" w:hAnsiTheme="minorHAnsi"/>
              <w:b w:val="0"/>
              <w:noProof/>
              <w:sz w:val="22"/>
              <w:lang w:eastAsia="pt-BR"/>
            </w:rPr>
          </w:pPr>
          <w:hyperlink w:anchor="_Toc127907096" w:history="1">
            <w:r w:rsidR="007D7543" w:rsidRPr="00D27AB0">
              <w:rPr>
                <w:rStyle w:val="Hyperlink"/>
                <w:noProof/>
              </w:rPr>
              <w:t>3.2.10.</w:t>
            </w:r>
            <w:r w:rsidR="007D7543">
              <w:rPr>
                <w:rFonts w:asciiTheme="minorHAnsi" w:eastAsiaTheme="minorEastAsia" w:hAnsiTheme="minorHAnsi"/>
                <w:b w:val="0"/>
                <w:noProof/>
                <w:sz w:val="22"/>
                <w:lang w:eastAsia="pt-BR"/>
              </w:rPr>
              <w:tab/>
            </w:r>
            <w:r w:rsidR="007D7543" w:rsidRPr="00D27AB0">
              <w:rPr>
                <w:rStyle w:val="Hyperlink"/>
                <w:noProof/>
              </w:rPr>
              <w:t>UC 10 – Emitir Período de Gestação</w:t>
            </w:r>
            <w:r w:rsidR="007D7543">
              <w:rPr>
                <w:noProof/>
                <w:webHidden/>
              </w:rPr>
              <w:tab/>
            </w:r>
            <w:r w:rsidR="007D7543">
              <w:rPr>
                <w:noProof/>
                <w:webHidden/>
              </w:rPr>
              <w:fldChar w:fldCharType="begin"/>
            </w:r>
            <w:r w:rsidR="007D7543">
              <w:rPr>
                <w:noProof/>
                <w:webHidden/>
              </w:rPr>
              <w:instrText xml:space="preserve"> PAGEREF _Toc127907096 \h </w:instrText>
            </w:r>
            <w:r w:rsidR="007D7543">
              <w:rPr>
                <w:noProof/>
                <w:webHidden/>
              </w:rPr>
            </w:r>
            <w:r w:rsidR="007D7543">
              <w:rPr>
                <w:noProof/>
                <w:webHidden/>
              </w:rPr>
              <w:fldChar w:fldCharType="separate"/>
            </w:r>
            <w:r w:rsidR="007D7543">
              <w:rPr>
                <w:noProof/>
                <w:webHidden/>
              </w:rPr>
              <w:t>23</w:t>
            </w:r>
            <w:r w:rsidR="007D7543">
              <w:rPr>
                <w:noProof/>
                <w:webHidden/>
              </w:rPr>
              <w:fldChar w:fldCharType="end"/>
            </w:r>
          </w:hyperlink>
        </w:p>
        <w:p w14:paraId="670F010B" w14:textId="20A3C338" w:rsidR="007D7543" w:rsidRDefault="001F3B83">
          <w:pPr>
            <w:pStyle w:val="Sumrio3"/>
            <w:tabs>
              <w:tab w:val="left" w:pos="1540"/>
              <w:tab w:val="right" w:leader="dot" w:pos="9628"/>
            </w:tabs>
            <w:rPr>
              <w:rFonts w:asciiTheme="minorHAnsi" w:eastAsiaTheme="minorEastAsia" w:hAnsiTheme="minorHAnsi"/>
              <w:b w:val="0"/>
              <w:noProof/>
              <w:sz w:val="22"/>
              <w:lang w:eastAsia="pt-BR"/>
            </w:rPr>
          </w:pPr>
          <w:hyperlink w:anchor="_Toc127907097" w:history="1">
            <w:r w:rsidR="007D7543" w:rsidRPr="00D27AB0">
              <w:rPr>
                <w:rStyle w:val="Hyperlink"/>
                <w:noProof/>
              </w:rPr>
              <w:t>3.2.11.</w:t>
            </w:r>
            <w:r w:rsidR="007D7543">
              <w:rPr>
                <w:rFonts w:asciiTheme="minorHAnsi" w:eastAsiaTheme="minorEastAsia" w:hAnsiTheme="minorHAnsi"/>
                <w:b w:val="0"/>
                <w:noProof/>
                <w:sz w:val="22"/>
                <w:lang w:eastAsia="pt-BR"/>
              </w:rPr>
              <w:tab/>
            </w:r>
            <w:r w:rsidR="007D7543" w:rsidRPr="00D27AB0">
              <w:rPr>
                <w:rStyle w:val="Hyperlink"/>
                <w:noProof/>
              </w:rPr>
              <w:t>UC 11 – Emitir Dados do Lote</w:t>
            </w:r>
            <w:r w:rsidR="007D7543">
              <w:rPr>
                <w:noProof/>
                <w:webHidden/>
              </w:rPr>
              <w:tab/>
            </w:r>
            <w:r w:rsidR="007D7543">
              <w:rPr>
                <w:noProof/>
                <w:webHidden/>
              </w:rPr>
              <w:fldChar w:fldCharType="begin"/>
            </w:r>
            <w:r w:rsidR="007D7543">
              <w:rPr>
                <w:noProof/>
                <w:webHidden/>
              </w:rPr>
              <w:instrText xml:space="preserve"> PAGEREF _Toc127907097 \h </w:instrText>
            </w:r>
            <w:r w:rsidR="007D7543">
              <w:rPr>
                <w:noProof/>
                <w:webHidden/>
              </w:rPr>
            </w:r>
            <w:r w:rsidR="007D7543">
              <w:rPr>
                <w:noProof/>
                <w:webHidden/>
              </w:rPr>
              <w:fldChar w:fldCharType="separate"/>
            </w:r>
            <w:r w:rsidR="007D7543">
              <w:rPr>
                <w:noProof/>
                <w:webHidden/>
              </w:rPr>
              <w:t>24</w:t>
            </w:r>
            <w:r w:rsidR="007D7543">
              <w:rPr>
                <w:noProof/>
                <w:webHidden/>
              </w:rPr>
              <w:fldChar w:fldCharType="end"/>
            </w:r>
          </w:hyperlink>
        </w:p>
        <w:p w14:paraId="45A7F483" w14:textId="42040870" w:rsidR="007D7543" w:rsidRDefault="001F3B83">
          <w:pPr>
            <w:pStyle w:val="Sumrio3"/>
            <w:tabs>
              <w:tab w:val="left" w:pos="1540"/>
              <w:tab w:val="right" w:leader="dot" w:pos="9628"/>
            </w:tabs>
            <w:rPr>
              <w:rFonts w:asciiTheme="minorHAnsi" w:eastAsiaTheme="minorEastAsia" w:hAnsiTheme="minorHAnsi"/>
              <w:b w:val="0"/>
              <w:noProof/>
              <w:sz w:val="22"/>
              <w:lang w:eastAsia="pt-BR"/>
            </w:rPr>
          </w:pPr>
          <w:hyperlink w:anchor="_Toc127907098" w:history="1">
            <w:r w:rsidR="007D7543" w:rsidRPr="00D27AB0">
              <w:rPr>
                <w:rStyle w:val="Hyperlink"/>
                <w:noProof/>
              </w:rPr>
              <w:t>3.2.12.</w:t>
            </w:r>
            <w:r w:rsidR="007D7543">
              <w:rPr>
                <w:rFonts w:asciiTheme="minorHAnsi" w:eastAsiaTheme="minorEastAsia" w:hAnsiTheme="minorHAnsi"/>
                <w:b w:val="0"/>
                <w:noProof/>
                <w:sz w:val="22"/>
                <w:lang w:eastAsia="pt-BR"/>
              </w:rPr>
              <w:tab/>
            </w:r>
            <w:r w:rsidR="007D7543" w:rsidRPr="00D27AB0">
              <w:rPr>
                <w:rStyle w:val="Hyperlink"/>
                <w:noProof/>
              </w:rPr>
              <w:t>UC 12 – Emitir Aplicações de Medicação</w:t>
            </w:r>
            <w:r w:rsidR="007D7543">
              <w:rPr>
                <w:noProof/>
                <w:webHidden/>
              </w:rPr>
              <w:tab/>
            </w:r>
            <w:r w:rsidR="007D7543">
              <w:rPr>
                <w:noProof/>
                <w:webHidden/>
              </w:rPr>
              <w:fldChar w:fldCharType="begin"/>
            </w:r>
            <w:r w:rsidR="007D7543">
              <w:rPr>
                <w:noProof/>
                <w:webHidden/>
              </w:rPr>
              <w:instrText xml:space="preserve"> PAGEREF _Toc127907098 \h </w:instrText>
            </w:r>
            <w:r w:rsidR="007D7543">
              <w:rPr>
                <w:noProof/>
                <w:webHidden/>
              </w:rPr>
            </w:r>
            <w:r w:rsidR="007D7543">
              <w:rPr>
                <w:noProof/>
                <w:webHidden/>
              </w:rPr>
              <w:fldChar w:fldCharType="separate"/>
            </w:r>
            <w:r w:rsidR="007D7543">
              <w:rPr>
                <w:noProof/>
                <w:webHidden/>
              </w:rPr>
              <w:t>24</w:t>
            </w:r>
            <w:r w:rsidR="007D7543">
              <w:rPr>
                <w:noProof/>
                <w:webHidden/>
              </w:rPr>
              <w:fldChar w:fldCharType="end"/>
            </w:r>
          </w:hyperlink>
        </w:p>
        <w:p w14:paraId="575C268C" w14:textId="60E0DB91" w:rsidR="007D7543" w:rsidRDefault="001F3B83">
          <w:pPr>
            <w:pStyle w:val="Sumrio3"/>
            <w:tabs>
              <w:tab w:val="left" w:pos="1540"/>
              <w:tab w:val="right" w:leader="dot" w:pos="9628"/>
            </w:tabs>
            <w:rPr>
              <w:rFonts w:asciiTheme="minorHAnsi" w:eastAsiaTheme="minorEastAsia" w:hAnsiTheme="minorHAnsi"/>
              <w:b w:val="0"/>
              <w:noProof/>
              <w:sz w:val="22"/>
              <w:lang w:eastAsia="pt-BR"/>
            </w:rPr>
          </w:pPr>
          <w:hyperlink w:anchor="_Toc127907099" w:history="1">
            <w:r w:rsidR="007D7543" w:rsidRPr="00D27AB0">
              <w:rPr>
                <w:rStyle w:val="Hyperlink"/>
                <w:noProof/>
              </w:rPr>
              <w:t>3.2.13.</w:t>
            </w:r>
            <w:r w:rsidR="007D7543">
              <w:rPr>
                <w:rFonts w:asciiTheme="minorHAnsi" w:eastAsiaTheme="minorEastAsia" w:hAnsiTheme="minorHAnsi"/>
                <w:b w:val="0"/>
                <w:noProof/>
                <w:sz w:val="22"/>
                <w:lang w:eastAsia="pt-BR"/>
              </w:rPr>
              <w:tab/>
            </w:r>
            <w:r w:rsidR="007D7543" w:rsidRPr="00D27AB0">
              <w:rPr>
                <w:rStyle w:val="Hyperlink"/>
                <w:noProof/>
              </w:rPr>
              <w:t>UC 13 – Emitir Dados do Rebanho</w:t>
            </w:r>
            <w:r w:rsidR="007D7543">
              <w:rPr>
                <w:noProof/>
                <w:webHidden/>
              </w:rPr>
              <w:tab/>
            </w:r>
            <w:r w:rsidR="007D7543">
              <w:rPr>
                <w:noProof/>
                <w:webHidden/>
              </w:rPr>
              <w:fldChar w:fldCharType="begin"/>
            </w:r>
            <w:r w:rsidR="007D7543">
              <w:rPr>
                <w:noProof/>
                <w:webHidden/>
              </w:rPr>
              <w:instrText xml:space="preserve"> PAGEREF _Toc127907099 \h </w:instrText>
            </w:r>
            <w:r w:rsidR="007D7543">
              <w:rPr>
                <w:noProof/>
                <w:webHidden/>
              </w:rPr>
            </w:r>
            <w:r w:rsidR="007D7543">
              <w:rPr>
                <w:noProof/>
                <w:webHidden/>
              </w:rPr>
              <w:fldChar w:fldCharType="separate"/>
            </w:r>
            <w:r w:rsidR="007D7543">
              <w:rPr>
                <w:noProof/>
                <w:webHidden/>
              </w:rPr>
              <w:t>25</w:t>
            </w:r>
            <w:r w:rsidR="007D7543">
              <w:rPr>
                <w:noProof/>
                <w:webHidden/>
              </w:rPr>
              <w:fldChar w:fldCharType="end"/>
            </w:r>
          </w:hyperlink>
        </w:p>
        <w:p w14:paraId="053FA45A" w14:textId="547A3959"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100" w:history="1">
            <w:r w:rsidR="007D7543" w:rsidRPr="00D27AB0">
              <w:rPr>
                <w:rStyle w:val="Hyperlink"/>
                <w:b/>
                <w:noProof/>
              </w:rPr>
              <w:t>3.3.</w:t>
            </w:r>
            <w:r w:rsidR="007D7543">
              <w:rPr>
                <w:rFonts w:asciiTheme="minorHAnsi" w:eastAsiaTheme="minorEastAsia" w:hAnsiTheme="minorHAnsi"/>
                <w:caps w:val="0"/>
                <w:noProof/>
                <w:sz w:val="22"/>
                <w:lang w:eastAsia="pt-BR"/>
              </w:rPr>
              <w:tab/>
            </w:r>
            <w:r w:rsidR="007D7543" w:rsidRPr="00D27AB0">
              <w:rPr>
                <w:rStyle w:val="Hyperlink"/>
                <w:b/>
                <w:noProof/>
              </w:rPr>
              <w:t>Diagrama de entidade e relacionamento</w:t>
            </w:r>
            <w:r w:rsidR="007D7543">
              <w:rPr>
                <w:noProof/>
                <w:webHidden/>
              </w:rPr>
              <w:tab/>
            </w:r>
            <w:r w:rsidR="007D7543">
              <w:rPr>
                <w:noProof/>
                <w:webHidden/>
              </w:rPr>
              <w:fldChar w:fldCharType="begin"/>
            </w:r>
            <w:r w:rsidR="007D7543">
              <w:rPr>
                <w:noProof/>
                <w:webHidden/>
              </w:rPr>
              <w:instrText xml:space="preserve"> PAGEREF _Toc127907100 \h </w:instrText>
            </w:r>
            <w:r w:rsidR="007D7543">
              <w:rPr>
                <w:noProof/>
                <w:webHidden/>
              </w:rPr>
            </w:r>
            <w:r w:rsidR="007D7543">
              <w:rPr>
                <w:noProof/>
                <w:webHidden/>
              </w:rPr>
              <w:fldChar w:fldCharType="separate"/>
            </w:r>
            <w:r w:rsidR="007D7543">
              <w:rPr>
                <w:noProof/>
                <w:webHidden/>
              </w:rPr>
              <w:t>26</w:t>
            </w:r>
            <w:r w:rsidR="007D7543">
              <w:rPr>
                <w:noProof/>
                <w:webHidden/>
              </w:rPr>
              <w:fldChar w:fldCharType="end"/>
            </w:r>
          </w:hyperlink>
        </w:p>
        <w:p w14:paraId="7590BBDA" w14:textId="4C308A39"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101" w:history="1">
            <w:r w:rsidR="007D7543" w:rsidRPr="00D27AB0">
              <w:rPr>
                <w:rStyle w:val="Hyperlink"/>
                <w:b/>
                <w:noProof/>
              </w:rPr>
              <w:t>3.4.</w:t>
            </w:r>
            <w:r w:rsidR="007D7543">
              <w:rPr>
                <w:rFonts w:asciiTheme="minorHAnsi" w:eastAsiaTheme="minorEastAsia" w:hAnsiTheme="minorHAnsi"/>
                <w:caps w:val="0"/>
                <w:noProof/>
                <w:sz w:val="22"/>
                <w:lang w:eastAsia="pt-BR"/>
              </w:rPr>
              <w:tab/>
            </w:r>
            <w:r w:rsidR="007D7543" w:rsidRPr="00D27AB0">
              <w:rPr>
                <w:rStyle w:val="Hyperlink"/>
                <w:b/>
                <w:noProof/>
              </w:rPr>
              <w:t>diagrama de classe</w:t>
            </w:r>
            <w:r w:rsidR="007D7543">
              <w:rPr>
                <w:noProof/>
                <w:webHidden/>
              </w:rPr>
              <w:tab/>
            </w:r>
            <w:r w:rsidR="007D7543">
              <w:rPr>
                <w:noProof/>
                <w:webHidden/>
              </w:rPr>
              <w:fldChar w:fldCharType="begin"/>
            </w:r>
            <w:r w:rsidR="007D7543">
              <w:rPr>
                <w:noProof/>
                <w:webHidden/>
              </w:rPr>
              <w:instrText xml:space="preserve"> PAGEREF _Toc127907101 \h </w:instrText>
            </w:r>
            <w:r w:rsidR="007D7543">
              <w:rPr>
                <w:noProof/>
                <w:webHidden/>
              </w:rPr>
            </w:r>
            <w:r w:rsidR="007D7543">
              <w:rPr>
                <w:noProof/>
                <w:webHidden/>
              </w:rPr>
              <w:fldChar w:fldCharType="separate"/>
            </w:r>
            <w:r w:rsidR="007D7543">
              <w:rPr>
                <w:noProof/>
                <w:webHidden/>
              </w:rPr>
              <w:t>27</w:t>
            </w:r>
            <w:r w:rsidR="007D7543">
              <w:rPr>
                <w:noProof/>
                <w:webHidden/>
              </w:rPr>
              <w:fldChar w:fldCharType="end"/>
            </w:r>
          </w:hyperlink>
        </w:p>
        <w:p w14:paraId="4C838C03" w14:textId="11835B7D"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102" w:history="1">
            <w:r w:rsidR="007D7543" w:rsidRPr="00D27AB0">
              <w:rPr>
                <w:rStyle w:val="Hyperlink"/>
                <w:b/>
                <w:noProof/>
              </w:rPr>
              <w:t>3.5.</w:t>
            </w:r>
            <w:r w:rsidR="007D7543">
              <w:rPr>
                <w:rFonts w:asciiTheme="minorHAnsi" w:eastAsiaTheme="minorEastAsia" w:hAnsiTheme="minorHAnsi"/>
                <w:caps w:val="0"/>
                <w:noProof/>
                <w:sz w:val="22"/>
                <w:lang w:eastAsia="pt-BR"/>
              </w:rPr>
              <w:tab/>
            </w:r>
            <w:r w:rsidR="007D7543" w:rsidRPr="00D27AB0">
              <w:rPr>
                <w:rStyle w:val="Hyperlink"/>
                <w:b/>
                <w:noProof/>
              </w:rPr>
              <w:t>diagrama de atividades</w:t>
            </w:r>
            <w:r w:rsidR="007D7543">
              <w:rPr>
                <w:noProof/>
                <w:webHidden/>
              </w:rPr>
              <w:tab/>
            </w:r>
            <w:r w:rsidR="007D7543">
              <w:rPr>
                <w:noProof/>
                <w:webHidden/>
              </w:rPr>
              <w:fldChar w:fldCharType="begin"/>
            </w:r>
            <w:r w:rsidR="007D7543">
              <w:rPr>
                <w:noProof/>
                <w:webHidden/>
              </w:rPr>
              <w:instrText xml:space="preserve"> PAGEREF _Toc127907102 \h </w:instrText>
            </w:r>
            <w:r w:rsidR="007D7543">
              <w:rPr>
                <w:noProof/>
                <w:webHidden/>
              </w:rPr>
            </w:r>
            <w:r w:rsidR="007D7543">
              <w:rPr>
                <w:noProof/>
                <w:webHidden/>
              </w:rPr>
              <w:fldChar w:fldCharType="separate"/>
            </w:r>
            <w:r w:rsidR="007D7543">
              <w:rPr>
                <w:noProof/>
                <w:webHidden/>
              </w:rPr>
              <w:t>28</w:t>
            </w:r>
            <w:r w:rsidR="007D7543">
              <w:rPr>
                <w:noProof/>
                <w:webHidden/>
              </w:rPr>
              <w:fldChar w:fldCharType="end"/>
            </w:r>
          </w:hyperlink>
        </w:p>
        <w:p w14:paraId="6D9F25A1" w14:textId="46E959AD"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103" w:history="1">
            <w:r w:rsidR="007D7543" w:rsidRPr="00D27AB0">
              <w:rPr>
                <w:rStyle w:val="Hyperlink"/>
                <w:b/>
                <w:noProof/>
              </w:rPr>
              <w:t>3.6.</w:t>
            </w:r>
            <w:r w:rsidR="007D7543">
              <w:rPr>
                <w:rFonts w:asciiTheme="minorHAnsi" w:eastAsiaTheme="minorEastAsia" w:hAnsiTheme="minorHAnsi"/>
                <w:caps w:val="0"/>
                <w:noProof/>
                <w:sz w:val="22"/>
                <w:lang w:eastAsia="pt-BR"/>
              </w:rPr>
              <w:tab/>
            </w:r>
            <w:r w:rsidR="007D7543" w:rsidRPr="00D27AB0">
              <w:rPr>
                <w:rStyle w:val="Hyperlink"/>
                <w:b/>
                <w:noProof/>
              </w:rPr>
              <w:t>diagrama de sequência</w:t>
            </w:r>
            <w:r w:rsidR="007D7543">
              <w:rPr>
                <w:noProof/>
                <w:webHidden/>
              </w:rPr>
              <w:tab/>
            </w:r>
            <w:r w:rsidR="007D7543">
              <w:rPr>
                <w:noProof/>
                <w:webHidden/>
              </w:rPr>
              <w:fldChar w:fldCharType="begin"/>
            </w:r>
            <w:r w:rsidR="007D7543">
              <w:rPr>
                <w:noProof/>
                <w:webHidden/>
              </w:rPr>
              <w:instrText xml:space="preserve"> PAGEREF _Toc127907103 \h </w:instrText>
            </w:r>
            <w:r w:rsidR="007D7543">
              <w:rPr>
                <w:noProof/>
                <w:webHidden/>
              </w:rPr>
            </w:r>
            <w:r w:rsidR="007D7543">
              <w:rPr>
                <w:noProof/>
                <w:webHidden/>
              </w:rPr>
              <w:fldChar w:fldCharType="separate"/>
            </w:r>
            <w:r w:rsidR="007D7543">
              <w:rPr>
                <w:noProof/>
                <w:webHidden/>
              </w:rPr>
              <w:t>30</w:t>
            </w:r>
            <w:r w:rsidR="007D7543">
              <w:rPr>
                <w:noProof/>
                <w:webHidden/>
              </w:rPr>
              <w:fldChar w:fldCharType="end"/>
            </w:r>
          </w:hyperlink>
        </w:p>
        <w:p w14:paraId="0D7389D4" w14:textId="188AC4F7" w:rsidR="007D7543" w:rsidRDefault="001F3B83">
          <w:pPr>
            <w:pStyle w:val="Sumrio2"/>
            <w:tabs>
              <w:tab w:val="left" w:pos="1100"/>
              <w:tab w:val="right" w:leader="dot" w:pos="9628"/>
            </w:tabs>
            <w:rPr>
              <w:rFonts w:asciiTheme="minorHAnsi" w:eastAsiaTheme="minorEastAsia" w:hAnsiTheme="minorHAnsi"/>
              <w:caps w:val="0"/>
              <w:noProof/>
              <w:sz w:val="22"/>
              <w:lang w:eastAsia="pt-BR"/>
            </w:rPr>
          </w:pPr>
          <w:hyperlink w:anchor="_Toc127907104" w:history="1">
            <w:r w:rsidR="007D7543" w:rsidRPr="00D27AB0">
              <w:rPr>
                <w:rStyle w:val="Hyperlink"/>
                <w:b/>
                <w:noProof/>
              </w:rPr>
              <w:t>3.7.</w:t>
            </w:r>
            <w:r w:rsidR="007D7543">
              <w:rPr>
                <w:rFonts w:asciiTheme="minorHAnsi" w:eastAsiaTheme="minorEastAsia" w:hAnsiTheme="minorHAnsi"/>
                <w:caps w:val="0"/>
                <w:noProof/>
                <w:sz w:val="22"/>
                <w:lang w:eastAsia="pt-BR"/>
              </w:rPr>
              <w:tab/>
            </w:r>
            <w:r w:rsidR="007D7543" w:rsidRPr="00D27AB0">
              <w:rPr>
                <w:rStyle w:val="Hyperlink"/>
                <w:b/>
                <w:noProof/>
              </w:rPr>
              <w:t>Cronograma</w:t>
            </w:r>
            <w:r w:rsidR="007D7543">
              <w:rPr>
                <w:noProof/>
                <w:webHidden/>
              </w:rPr>
              <w:tab/>
            </w:r>
            <w:r w:rsidR="007D7543">
              <w:rPr>
                <w:noProof/>
                <w:webHidden/>
              </w:rPr>
              <w:fldChar w:fldCharType="begin"/>
            </w:r>
            <w:r w:rsidR="007D7543">
              <w:rPr>
                <w:noProof/>
                <w:webHidden/>
              </w:rPr>
              <w:instrText xml:space="preserve"> PAGEREF _Toc127907104 \h </w:instrText>
            </w:r>
            <w:r w:rsidR="007D7543">
              <w:rPr>
                <w:noProof/>
                <w:webHidden/>
              </w:rPr>
            </w:r>
            <w:r w:rsidR="007D7543">
              <w:rPr>
                <w:noProof/>
                <w:webHidden/>
              </w:rPr>
              <w:fldChar w:fldCharType="separate"/>
            </w:r>
            <w:r w:rsidR="007D7543">
              <w:rPr>
                <w:noProof/>
                <w:webHidden/>
              </w:rPr>
              <w:t>32</w:t>
            </w:r>
            <w:r w:rsidR="007D7543">
              <w:rPr>
                <w:noProof/>
                <w:webHidden/>
              </w:rPr>
              <w:fldChar w:fldCharType="end"/>
            </w:r>
          </w:hyperlink>
        </w:p>
        <w:p w14:paraId="247B32B4" w14:textId="0866D952" w:rsidR="007D7543" w:rsidRDefault="001F3B83">
          <w:pPr>
            <w:pStyle w:val="Sumrio1"/>
            <w:tabs>
              <w:tab w:val="right" w:leader="dot" w:pos="9628"/>
            </w:tabs>
            <w:rPr>
              <w:rFonts w:asciiTheme="minorHAnsi" w:eastAsiaTheme="minorEastAsia" w:hAnsiTheme="minorHAnsi"/>
              <w:b w:val="0"/>
              <w:caps w:val="0"/>
              <w:noProof/>
              <w:sz w:val="22"/>
              <w:lang w:eastAsia="pt-BR"/>
            </w:rPr>
          </w:pPr>
          <w:hyperlink w:anchor="_Toc127907105" w:history="1">
            <w:r w:rsidR="007D7543" w:rsidRPr="00D27AB0">
              <w:rPr>
                <w:rStyle w:val="Hyperlink"/>
                <w:noProof/>
              </w:rPr>
              <w:t>Referências</w:t>
            </w:r>
            <w:r w:rsidR="007D7543">
              <w:rPr>
                <w:noProof/>
                <w:webHidden/>
              </w:rPr>
              <w:tab/>
            </w:r>
            <w:r w:rsidR="007D7543">
              <w:rPr>
                <w:noProof/>
                <w:webHidden/>
              </w:rPr>
              <w:fldChar w:fldCharType="begin"/>
            </w:r>
            <w:r w:rsidR="007D7543">
              <w:rPr>
                <w:noProof/>
                <w:webHidden/>
              </w:rPr>
              <w:instrText xml:space="preserve"> PAGEREF _Toc127907105 \h </w:instrText>
            </w:r>
            <w:r w:rsidR="007D7543">
              <w:rPr>
                <w:noProof/>
                <w:webHidden/>
              </w:rPr>
            </w:r>
            <w:r w:rsidR="007D7543">
              <w:rPr>
                <w:noProof/>
                <w:webHidden/>
              </w:rPr>
              <w:fldChar w:fldCharType="separate"/>
            </w:r>
            <w:r w:rsidR="007D7543">
              <w:rPr>
                <w:noProof/>
                <w:webHidden/>
              </w:rPr>
              <w:t>33</w:t>
            </w:r>
            <w:r w:rsidR="007D7543">
              <w:rPr>
                <w:noProof/>
                <w:webHidden/>
              </w:rPr>
              <w:fldChar w:fldCharType="end"/>
            </w:r>
          </w:hyperlink>
        </w:p>
        <w:p w14:paraId="19D0ACEF" w14:textId="61B60E5B" w:rsidR="00302D54" w:rsidRDefault="00302D54">
          <w:r>
            <w:rPr>
              <w:b/>
              <w:bCs/>
            </w:rPr>
            <w:fldChar w:fldCharType="end"/>
          </w:r>
        </w:p>
      </w:sdtContent>
    </w:sdt>
    <w:p w14:paraId="758703BE" w14:textId="77777777" w:rsidR="005D7ED3" w:rsidRDefault="005D7ED3" w:rsidP="005D7ED3"/>
    <w:p w14:paraId="57A795B2" w14:textId="77777777" w:rsidR="00302D54" w:rsidRDefault="00302D54" w:rsidP="005D7ED3"/>
    <w:p w14:paraId="5326A94D" w14:textId="77777777" w:rsidR="005D7ED3" w:rsidRDefault="005D7ED3" w:rsidP="005D7ED3">
      <w:pPr>
        <w:sectPr w:rsidR="005D7ED3" w:rsidSect="000176E6">
          <w:headerReference w:type="default" r:id="rId13"/>
          <w:footerReference w:type="default" r:id="rId14"/>
          <w:pgSz w:w="11906" w:h="16838"/>
          <w:pgMar w:top="1701" w:right="1134" w:bottom="1134" w:left="1134" w:header="720" w:footer="720" w:gutter="0"/>
          <w:pgNumType w:start="0"/>
          <w:cols w:space="720"/>
          <w:docGrid w:linePitch="360"/>
        </w:sectPr>
      </w:pPr>
    </w:p>
    <w:p w14:paraId="2F7C2F2A" w14:textId="1CE9C7BA" w:rsidR="0035173E" w:rsidRDefault="00965C90" w:rsidP="00C63000">
      <w:pPr>
        <w:pStyle w:val="Ttulo1"/>
      </w:pPr>
      <w:bookmarkStart w:id="0" w:name="_Toc434956075"/>
      <w:bookmarkStart w:id="1" w:name="_Toc127907067"/>
      <w:r w:rsidRPr="00031D11">
        <w:lastRenderedPageBreak/>
        <w:t>Introdução</w:t>
      </w:r>
      <w:bookmarkEnd w:id="0"/>
      <w:bookmarkEnd w:id="1"/>
    </w:p>
    <w:p w14:paraId="019DAFD2" w14:textId="131E1F99" w:rsidR="0035173E" w:rsidRPr="0035173E" w:rsidRDefault="0035173E" w:rsidP="0035173E">
      <w:r w:rsidRPr="0035173E">
        <w:t xml:space="preserve">Uma das mais </w:t>
      </w:r>
      <w:r w:rsidRPr="00D84259">
        <w:t>importantes</w:t>
      </w:r>
      <w:r w:rsidRPr="0035173E">
        <w:t xml:space="preserve"> áreas da atualidade no mercado brasileiro tem sido a agropecuária, que segundo Brugnaro e Bacha (2009) vem mostrando constante crescimento na participação dentro do PIB (Produto Interno Bruto) do Brasil principalmente a partir da década de 90, onde em 2004 houve um aumento de 65,5% em relação a 1993</w:t>
      </w:r>
      <w:r w:rsidR="00D84259">
        <w:t>.</w:t>
      </w:r>
      <w:r w:rsidRPr="0035173E">
        <w:t xml:space="preserve"> </w:t>
      </w:r>
      <w:r w:rsidR="00D84259">
        <w:t>N</w:t>
      </w:r>
      <w:r w:rsidRPr="0035173E">
        <w:t>o ano de 2021</w:t>
      </w:r>
      <w:r w:rsidR="00AD251A">
        <w:t xml:space="preserve"> o setor alcançou um valor pouco abaixo dos 27</w:t>
      </w:r>
      <w:r w:rsidRPr="0035173E">
        <w:t xml:space="preserve">% de todo o PIB brasileiro </w:t>
      </w:r>
      <w:r w:rsidR="00AD251A">
        <w:t>e para 2022 a esti</w:t>
      </w:r>
      <w:r w:rsidR="00AD251A">
        <w:t>mativa foi de algo próximo a 25%,</w:t>
      </w:r>
      <w:r w:rsidR="00AD251A" w:rsidRPr="0035173E">
        <w:t xml:space="preserve"> </w:t>
      </w:r>
      <w:r w:rsidRPr="0035173E">
        <w:t>conforme dados mostrados pelo Centro de Estudos Avançados em Economia Aplicada (</w:t>
      </w:r>
      <w:r w:rsidR="00AD251A">
        <w:t>2022</w:t>
      </w:r>
      <w:r w:rsidRPr="0035173E">
        <w:t>), os números que a agropecuária tem alcançado são expressivamente altos, hoje podendo até ser considerada a área com maior potencial para crescer no cenário do país</w:t>
      </w:r>
      <w:r w:rsidR="009517F2">
        <w:t>.</w:t>
      </w:r>
      <w:r w:rsidRPr="0035173E">
        <w:t xml:space="preserve"> </w:t>
      </w:r>
      <w:r w:rsidR="009517F2">
        <w:t>E</w:t>
      </w:r>
      <w:r w:rsidRPr="0035173E">
        <w:t xml:space="preserve">ssa evolução exponencial se deu principalmente a três fatores: </w:t>
      </w:r>
      <w:r w:rsidRPr="0035173E">
        <w:rPr>
          <w:lang w:val="x-none"/>
        </w:rPr>
        <w:t>aumento da produtividade na agropecuária, aumento da relação de preços agrícolas/ preços industriais e aumento da relação de preços recebidos/ preços pagos pela agropecuária.</w:t>
      </w:r>
    </w:p>
    <w:p w14:paraId="196EB15B" w14:textId="755D479C" w:rsidR="0035173E" w:rsidRPr="0035173E" w:rsidRDefault="0035173E" w:rsidP="0035173E">
      <w:r w:rsidRPr="0035173E">
        <w:t>Outro setor também muito promissor, mais especificamente relacionado a pecuária, é a indústria leiteira que tem mostrado grande potencial de modernização e incremento de sua produção, com médias de acréscimo de 1,1 bilhão de litros de leite ao ano para a produtividade como cita Vilela e Resende (2014). Mas apesar de toda a modernização que acompanha os avanços dessa área, quando tratamos da informatização e tecnologia ainda há pontos pouco explorados</w:t>
      </w:r>
      <w:r w:rsidR="009517F2">
        <w:t xml:space="preserve"> e</w:t>
      </w:r>
      <w:r w:rsidRPr="0035173E">
        <w:t xml:space="preserve"> existem ideias muito interessantes que necessitam de uma maior atenção. </w:t>
      </w:r>
    </w:p>
    <w:p w14:paraId="4696AE06" w14:textId="1300D87E" w:rsidR="0035173E" w:rsidRPr="0035173E" w:rsidRDefault="0035173E" w:rsidP="0035173E">
      <w:r w:rsidRPr="0035173E">
        <w:t xml:space="preserve">De acordo com Magalhães (2019), a digitalização vem se tornando assunto de destaque no setor leiteiro, ela também coloca como principal intenção da tecnologia na produção do leite a coleta de dados precisa, rápida e ágil. Existe hoje uma certa variedade de sistemas gerenciadores para retiros de leite que de certa forma atingem essas expectativas, eles abrangem a parte financeira, acompanham os ciclos do animal na questão reprodutiva, trazem gráficos com médias de produção, etc. Grandes fazendas já contam com sistemas que exercem um bom controle gerencial sobre suas propriedades. Como exemplo, pode-se citar o software Semper Leite (2022) que possui uma boa avaliação no mercado do leite, ele apresenta funções que vão desde </w:t>
      </w:r>
      <w:r w:rsidR="009517F2">
        <w:t xml:space="preserve">como </w:t>
      </w:r>
      <w:r w:rsidRPr="0035173E">
        <w:t xml:space="preserve">organizar melhor o seu trabalho, estabelecer rotinas, saber quais animais manejar e quais manejos devem ser realizados, até indicadores mais estratégicos que dão um retrato do desempenho macro da atividade, </w:t>
      </w:r>
      <w:r w:rsidRPr="0035173E">
        <w:lastRenderedPageBreak/>
        <w:t>embasando o planejamento de médio e longo prazo. Outro bom exemplo de software é o SmartMilk (2022) que também é um dos mais bem-conceituados na área e que traz uma gama de funções muito parecidas com a de seu concorrente, com até algumas funcionalidades a mais</w:t>
      </w:r>
      <w:r w:rsidR="00DC3566">
        <w:t>,</w:t>
      </w:r>
      <w:r w:rsidRPr="0035173E">
        <w:t xml:space="preserve"> como integração com sistemas de ordenhadeira e um aplicativo mobile bem completo. </w:t>
      </w:r>
    </w:p>
    <w:p w14:paraId="79493D3E" w14:textId="482D8F86" w:rsidR="0035173E" w:rsidRPr="0035173E" w:rsidRDefault="0035173E" w:rsidP="0035173E">
      <w:r w:rsidRPr="0035173E">
        <w:t xml:space="preserve">Apesar desses </w:t>
      </w:r>
      <w:r w:rsidR="00DC3566">
        <w:t xml:space="preserve">sistemas </w:t>
      </w:r>
      <w:r w:rsidRPr="0035173E">
        <w:t>trazerem ótimas soluções e ajudarem no processo dos retiros, ainda existe</w:t>
      </w:r>
      <w:r w:rsidR="00DC3566">
        <w:t>m</w:t>
      </w:r>
      <w:r w:rsidRPr="0035173E">
        <w:t xml:space="preserve"> </w:t>
      </w:r>
      <w:r w:rsidR="00DC3566" w:rsidRPr="0035173E">
        <w:t>ponto</w:t>
      </w:r>
      <w:r w:rsidR="00DC3566">
        <w:t>s</w:t>
      </w:r>
      <w:r w:rsidR="00DC3566" w:rsidRPr="0035173E">
        <w:t xml:space="preserve"> que deixa</w:t>
      </w:r>
      <w:r w:rsidR="00DC3566">
        <w:t>m a desejar nessas aplicações.</w:t>
      </w:r>
      <w:r w:rsidRPr="0035173E">
        <w:t xml:space="preserve"> </w:t>
      </w:r>
      <w:r w:rsidR="009517F2">
        <w:t>U</w:t>
      </w:r>
      <w:r w:rsidRPr="0035173E">
        <w:t xml:space="preserve">m bom exemplo </w:t>
      </w:r>
      <w:r w:rsidR="00DC3566">
        <w:t>está nos</w:t>
      </w:r>
      <w:r w:rsidRPr="0035173E">
        <w:t xml:space="preserve"> softwares Semper Leite (2022) e SmartMilk (2022) </w:t>
      </w:r>
      <w:r w:rsidR="00DC3566">
        <w:t>onde a interface</w:t>
      </w:r>
      <w:r w:rsidRPr="0035173E">
        <w:t xml:space="preserve"> é pouco amigável e intuitiva, várias vezes apresenta </w:t>
      </w:r>
      <w:r w:rsidR="009517F2">
        <w:t>problemas</w:t>
      </w:r>
      <w:r w:rsidRPr="0035173E">
        <w:t xml:space="preserve"> visuais, telas organizadas de forma confusa, tudo isso pode contribuir para uma experiência insatisfatória de um usuário menos capacitado. Conforme cita Machado e Nantes (2011), esse problema da</w:t>
      </w:r>
      <w:r w:rsidRPr="0035173E">
        <w:rPr>
          <w:lang w:val="x-none"/>
        </w:rPr>
        <w:t xml:space="preserve"> questão </w:t>
      </w:r>
      <w:r w:rsidRPr="0035173E">
        <w:t xml:space="preserve">de falta de entendimento </w:t>
      </w:r>
      <w:r w:rsidRPr="0035173E">
        <w:rPr>
          <w:lang w:val="x-none"/>
        </w:rPr>
        <w:t xml:space="preserve">e de suporte técnico, </w:t>
      </w:r>
      <w:r w:rsidRPr="0035173E">
        <w:t>poderá tornar inviável um</w:t>
      </w:r>
      <w:r w:rsidR="009577A1">
        <w:t xml:space="preserve"> uso eficiente e produtivo das T</w:t>
      </w:r>
      <w:r w:rsidRPr="0035173E">
        <w:t xml:space="preserve">ecnologias de </w:t>
      </w:r>
      <w:r w:rsidR="009577A1">
        <w:t>Informação</w:t>
      </w:r>
      <w:r w:rsidRPr="0035173E">
        <w:t xml:space="preserve">, o que acabará acarretando na resistência para adesão do produtor à tecnologia. </w:t>
      </w:r>
    </w:p>
    <w:p w14:paraId="16C268A7" w14:textId="640199CE" w:rsidR="0035173E" w:rsidRDefault="0035173E" w:rsidP="0035173E">
      <w:r w:rsidRPr="0035173E">
        <w:t>O trabalho está estruturado da seguinte maneira:</w:t>
      </w:r>
      <w:r w:rsidR="00BE54D9">
        <w:t xml:space="preserve"> Começando pelo capítulo 1, será introduzido e contextualizado a ideia inicial do trabalho.</w:t>
      </w:r>
      <w:r w:rsidRPr="0035173E">
        <w:t xml:space="preserve"> </w:t>
      </w:r>
      <w:r w:rsidR="00BE54D9">
        <w:t xml:space="preserve">O capítulo </w:t>
      </w:r>
      <w:r w:rsidRPr="0035173E">
        <w:t>2 mostrará a</w:t>
      </w:r>
      <w:r w:rsidR="00BE54D9">
        <w:t xml:space="preserve">s tecnologias utilizados para o desenvolvimento do projeto. No capítulo 3 será apresentada a análise e documentação do sistema. </w:t>
      </w:r>
      <w:r w:rsidRPr="0035173E">
        <w:t xml:space="preserve">Passando para </w:t>
      </w:r>
      <w:r w:rsidR="00BE54D9">
        <w:t>o</w:t>
      </w:r>
      <w:r w:rsidRPr="0035173E">
        <w:t xml:space="preserve"> </w:t>
      </w:r>
      <w:r w:rsidR="00BE54D9">
        <w:t>capítulo</w:t>
      </w:r>
      <w:r w:rsidRPr="0035173E">
        <w:t xml:space="preserve"> </w:t>
      </w:r>
      <w:r w:rsidR="00BE54D9">
        <w:t>4</w:t>
      </w:r>
      <w:r w:rsidRPr="0035173E">
        <w:t>, aqui é onde será mostrada a implementação das funcionalidades da aplicação</w:t>
      </w:r>
      <w:r w:rsidR="00310209">
        <w:t xml:space="preserve"> </w:t>
      </w:r>
      <w:r w:rsidRPr="0035173E">
        <w:rPr>
          <w:i/>
        </w:rPr>
        <w:t>mobile</w:t>
      </w:r>
      <w:r w:rsidRPr="0035173E">
        <w:t>, banc</w:t>
      </w:r>
      <w:r w:rsidR="00310209">
        <w:t>o de dados e outras</w:t>
      </w:r>
      <w:r w:rsidRPr="0035173E">
        <w:t xml:space="preserve">. No final </w:t>
      </w:r>
      <w:r w:rsidR="00BE54D9">
        <w:t>o</w:t>
      </w:r>
      <w:r w:rsidRPr="0035173E">
        <w:t xml:space="preserve"> </w:t>
      </w:r>
      <w:r w:rsidR="00BE54D9">
        <w:t>capítulo</w:t>
      </w:r>
      <w:r w:rsidRPr="0035173E">
        <w:t xml:space="preserve"> </w:t>
      </w:r>
      <w:r w:rsidR="00310209">
        <w:t>5</w:t>
      </w:r>
      <w:r w:rsidRPr="0035173E">
        <w:t xml:space="preserve"> apresenta as conclusões obtidas e </w:t>
      </w:r>
      <w:r w:rsidR="00BE54D9">
        <w:t xml:space="preserve">possibilidade de </w:t>
      </w:r>
      <w:r w:rsidRPr="0035173E">
        <w:t>trabalhos futuros direcionando para outras abordagens.</w:t>
      </w:r>
      <w:r w:rsidR="00D838C9">
        <w:t xml:space="preserve"> </w:t>
      </w:r>
    </w:p>
    <w:p w14:paraId="4145A681" w14:textId="3A978F46" w:rsidR="00C21377" w:rsidRDefault="00C21377" w:rsidP="0035173E"/>
    <w:p w14:paraId="636043AC" w14:textId="77777777" w:rsidR="00C21377" w:rsidRDefault="00C21377" w:rsidP="0035173E"/>
    <w:p w14:paraId="64C0B8D9" w14:textId="048546DD" w:rsidR="00A92133" w:rsidRPr="00A92133" w:rsidRDefault="00A92133" w:rsidP="00A92133">
      <w:pPr>
        <w:pStyle w:val="Ttulo2"/>
        <w:rPr>
          <w:b/>
          <w:sz w:val="28"/>
        </w:rPr>
      </w:pPr>
      <w:bookmarkStart w:id="2" w:name="_Toc127907068"/>
      <w:r w:rsidRPr="00A92133">
        <w:rPr>
          <w:b/>
          <w:sz w:val="28"/>
        </w:rPr>
        <w:t>OBJETIVOS</w:t>
      </w:r>
      <w:bookmarkEnd w:id="2"/>
      <w:r w:rsidRPr="00A92133">
        <w:rPr>
          <w:b/>
          <w:sz w:val="28"/>
        </w:rPr>
        <w:t xml:space="preserve"> </w:t>
      </w:r>
    </w:p>
    <w:p w14:paraId="0FAF929B" w14:textId="2392F036" w:rsidR="00A92133" w:rsidRDefault="00A92133" w:rsidP="00A92133">
      <w:r w:rsidRPr="0035173E">
        <w:t>Considerando esse contexto de necessidade de modernização, este trabalho tem como objetivo construir um sistema para gerenciamento de um retiro de leite e do gado leiteiro. A aplicação conterá</w:t>
      </w:r>
      <w:r w:rsidR="00310209">
        <w:t xml:space="preserve"> todo o</w:t>
      </w:r>
      <w:r w:rsidRPr="0035173E">
        <w:t xml:space="preserve"> controle do retiro</w:t>
      </w:r>
      <w:r w:rsidR="00310209">
        <w:t xml:space="preserve"> e dos animais</w:t>
      </w:r>
      <w:r w:rsidRPr="0035173E">
        <w:t xml:space="preserve">, </w:t>
      </w:r>
      <w:r w:rsidR="00310209">
        <w:t xml:space="preserve">tendo </w:t>
      </w:r>
      <w:r w:rsidR="00310209" w:rsidRPr="0035173E">
        <w:t>a possibilidade</w:t>
      </w:r>
      <w:r w:rsidRPr="0035173E">
        <w:t xml:space="preserve"> de registrar período de cio</w:t>
      </w:r>
      <w:r w:rsidR="00310209">
        <w:t xml:space="preserve"> e dados relacionados a gestação</w:t>
      </w:r>
      <w:r w:rsidRPr="0035173E">
        <w:t>, informações de vacinação e outras relacionad</w:t>
      </w:r>
      <w:r w:rsidR="009517F2">
        <w:t>a</w:t>
      </w:r>
      <w:r w:rsidRPr="0035173E">
        <w:t>s a medicação, além de dados referentes a cada bovino,</w:t>
      </w:r>
      <w:r w:rsidR="00310209">
        <w:t xml:space="preserve"> como informações de peso, médias de produção, lote pertencente, entre outros dados</w:t>
      </w:r>
      <w:r w:rsidRPr="0035173E">
        <w:t xml:space="preserve">. </w:t>
      </w:r>
    </w:p>
    <w:p w14:paraId="475C269D" w14:textId="14BB65D2" w:rsidR="00A92133" w:rsidRDefault="00310209" w:rsidP="00A92133">
      <w:r>
        <w:lastRenderedPageBreak/>
        <w:t>A aplic</w:t>
      </w:r>
      <w:r w:rsidR="00A92133" w:rsidRPr="0035173E">
        <w:t>a</w:t>
      </w:r>
      <w:r>
        <w:t>ção será desenvolvida em</w:t>
      </w:r>
      <w:r w:rsidR="00A92133" w:rsidRPr="0035173E">
        <w:t xml:space="preserve"> dispositivos móveis para possibilitar a portabilidade ao usuário, tudo isso com uma interface simples e intuitiva ao produtor, permitindo que mesmo o indivíduo menos familiar com o mundo digital, possa fazer bom proveito das funções do sistema sem maiores dificuldades.</w:t>
      </w:r>
    </w:p>
    <w:p w14:paraId="7CCA0770" w14:textId="1981DDCC" w:rsidR="003D0B8C" w:rsidRPr="003D0B8C" w:rsidRDefault="003D0B8C" w:rsidP="003D0B8C">
      <w:pPr>
        <w:pStyle w:val="Ttulo2"/>
        <w:rPr>
          <w:b/>
          <w:sz w:val="28"/>
        </w:rPr>
      </w:pPr>
      <w:bookmarkStart w:id="3" w:name="_Toc117963731"/>
      <w:bookmarkStart w:id="4" w:name="_Toc117971456"/>
      <w:bookmarkStart w:id="5" w:name="_Toc118401040"/>
      <w:bookmarkStart w:id="6" w:name="_Toc118402359"/>
      <w:bookmarkStart w:id="7" w:name="_Toc120046455"/>
      <w:bookmarkStart w:id="8" w:name="_Toc127907069"/>
      <w:bookmarkEnd w:id="3"/>
      <w:bookmarkEnd w:id="4"/>
      <w:bookmarkEnd w:id="5"/>
      <w:bookmarkEnd w:id="6"/>
      <w:bookmarkEnd w:id="7"/>
      <w:r>
        <w:rPr>
          <w:b/>
          <w:sz w:val="28"/>
        </w:rPr>
        <w:t>Justificativa</w:t>
      </w:r>
      <w:bookmarkEnd w:id="8"/>
    </w:p>
    <w:p w14:paraId="29B02B11" w14:textId="6D8E7D4A" w:rsidR="00AD4CDB" w:rsidRDefault="00AD4CDB" w:rsidP="003D0B8C">
      <w:r>
        <w:t xml:space="preserve">Ao presenciar </w:t>
      </w:r>
      <w:r w:rsidR="00856CB0">
        <w:t>a crescente demanda pela tecnologia no setor agropecuário, é observado que ainda existem poucos softwares disponíveis para o público,</w:t>
      </w:r>
      <w:r>
        <w:t xml:space="preserve"> assim este trabalho poderá contribuir, mesmo que pouco, com inovação e produtividade para essa área abrangente.</w:t>
      </w:r>
    </w:p>
    <w:p w14:paraId="3BB4A0FD" w14:textId="732A1BB1" w:rsidR="003D0B8C" w:rsidRDefault="00856CB0" w:rsidP="003D0B8C">
      <w:r>
        <w:t xml:space="preserve"> </w:t>
      </w:r>
      <w:r w:rsidR="00AD4CDB">
        <w:t>T</w:t>
      </w:r>
      <w:r>
        <w:t>ambém é visto que uma grande quantidade das ferramentas encontradas, não são de fácil acessibilidade e na maioria das vezes suas func</w:t>
      </w:r>
      <w:r w:rsidR="00AD4CDB">
        <w:t>ionalidades se mostram confusas e a maneira como são organizados visualmente é particularmente contra intuitiva</w:t>
      </w:r>
      <w:r w:rsidR="007F7427">
        <w:t>, o que muitas vezes afasta pessoas que não conhecem a tecnologia tão a fundo</w:t>
      </w:r>
      <w:r w:rsidR="00AD4CDB">
        <w:t>. Dessa forma o software apresentado irá atrair indivíduos pouco familiarizados com a tecnologia</w:t>
      </w:r>
      <w:r w:rsidR="007F7427">
        <w:t>, já que uma das propostas do mesmo é trazer uma interface a mais intuitiva e facilitada possível, o que pode ajudar de certa forma na inclusão digital desse setor.</w:t>
      </w:r>
    </w:p>
    <w:p w14:paraId="6BEF67EA" w14:textId="56A729B6" w:rsidR="003D0B8C" w:rsidRPr="003D0B8C" w:rsidRDefault="003D0B8C" w:rsidP="003D0B8C">
      <w:pPr>
        <w:pStyle w:val="Ttulo2"/>
        <w:rPr>
          <w:b/>
          <w:sz w:val="28"/>
        </w:rPr>
      </w:pPr>
      <w:bookmarkStart w:id="9" w:name="_Toc127907070"/>
      <w:r w:rsidRPr="003D0B8C">
        <w:rPr>
          <w:b/>
          <w:sz w:val="28"/>
        </w:rPr>
        <w:t>motivação</w:t>
      </w:r>
      <w:bookmarkEnd w:id="9"/>
    </w:p>
    <w:p w14:paraId="70BB8756" w14:textId="58B2D6D2" w:rsidR="003D0B8C" w:rsidRDefault="007F7427" w:rsidP="003D0B8C">
      <w:r>
        <w:t xml:space="preserve">O que motivou principalmente a criação desse projeto foi </w:t>
      </w:r>
      <w:r w:rsidR="00C21377">
        <w:t>o interesse em poder utilizar esse software no retiro da minha família, a forma como estão organizados e armazenados os materiais referentes ao gado, produções, etc., é completamente ultrapassada e pouco eficiente, todos os dados estão contidos em folhas e cadernos, o que torna complicado todo o processo de armazenagem e busca de dados. A intenção é através desse software reverter esses problemas e poder tornar todo esse trabalho muito mais fácil.</w:t>
      </w:r>
    </w:p>
    <w:p w14:paraId="5FE80C15" w14:textId="3488E015" w:rsidR="00C21377" w:rsidRDefault="001E3F92" w:rsidP="003D0B8C">
      <w:r>
        <w:t>Além disso, existe a motivação de trazer uma ferramenta que seja de fácil usabilidade e aprendizado para qualquer usuário, visando ajudar em suma aqueles que tem mais dificuldade de entender o mundo digital.</w:t>
      </w:r>
    </w:p>
    <w:p w14:paraId="5881E445" w14:textId="53F366E4" w:rsidR="001E3F92" w:rsidRDefault="001E3F92" w:rsidP="003D0B8C">
      <w:r>
        <w:lastRenderedPageBreak/>
        <w:t>Por último, também será de grande valor poder aprender e desenvolver novas habilidades com tecnologias e desenvolvimento de aplicações, o que contribui diretamente para o meu crescimento como profissional.</w:t>
      </w:r>
    </w:p>
    <w:p w14:paraId="3BBF2CD1" w14:textId="77777777" w:rsidR="003B0FF6" w:rsidRDefault="003B0FF6" w:rsidP="003D0B8C"/>
    <w:p w14:paraId="4B78CE30" w14:textId="2F6FB4E2" w:rsidR="003D0B8C" w:rsidRPr="003D0B8C" w:rsidRDefault="003D0B8C" w:rsidP="003D0B8C">
      <w:pPr>
        <w:pStyle w:val="Ttulo2"/>
        <w:rPr>
          <w:b/>
          <w:sz w:val="28"/>
        </w:rPr>
      </w:pPr>
      <w:bookmarkStart w:id="10" w:name="_Toc127907071"/>
      <w:r w:rsidRPr="003D0B8C">
        <w:rPr>
          <w:b/>
          <w:sz w:val="28"/>
        </w:rPr>
        <w:t>perspectiva de contribuição</w:t>
      </w:r>
      <w:bookmarkEnd w:id="10"/>
    </w:p>
    <w:p w14:paraId="0D30C6A5" w14:textId="08E24752" w:rsidR="003D0B8C" w:rsidRDefault="005477B6" w:rsidP="003D0B8C">
      <w:r>
        <w:t>A partir desse projeto, é esperado poder trazer uma proposta de sistema ágil e acessível, com uma interface limpa e que se mostra simples aos usuários.</w:t>
      </w:r>
    </w:p>
    <w:p w14:paraId="6BD6C9E9" w14:textId="1E24AE43" w:rsidR="005477B6" w:rsidRDefault="005477B6" w:rsidP="003D0B8C">
      <w:r>
        <w:t>Os retiros que adotarem essa ferramenta poderão se beneficiar de um melhor controle e acesso aos dados, o que pode ajudar em situações onde essas informações são importantes, e proporcionar o dinamismo de algumas ações.</w:t>
      </w:r>
    </w:p>
    <w:p w14:paraId="003DF804" w14:textId="1E39F83A" w:rsidR="005477B6" w:rsidRDefault="005477B6" w:rsidP="003D0B8C">
      <w:r>
        <w:t>Em alguns casos poderá também ser útil para o campo de estudo de desenvolvimento de aplicações nessa área.</w:t>
      </w:r>
    </w:p>
    <w:p w14:paraId="09DB3C79" w14:textId="351ACF5C" w:rsidR="003D0B8C" w:rsidRDefault="003D0B8C" w:rsidP="00A92133"/>
    <w:p w14:paraId="6091DB5B" w14:textId="77777777" w:rsidR="003B0FF6" w:rsidRPr="0035173E" w:rsidRDefault="003B0FF6" w:rsidP="00A92133"/>
    <w:p w14:paraId="4AB97F4A" w14:textId="12D7F7EE" w:rsidR="003D0B8C" w:rsidRPr="003D0B8C" w:rsidRDefault="00273B3A" w:rsidP="003D0B8C">
      <w:pPr>
        <w:pStyle w:val="Ttulo2"/>
        <w:rPr>
          <w:b/>
          <w:sz w:val="28"/>
        </w:rPr>
      </w:pPr>
      <w:bookmarkStart w:id="11" w:name="_Toc127907072"/>
      <w:r>
        <w:rPr>
          <w:b/>
          <w:sz w:val="28"/>
        </w:rPr>
        <w:t>público alvo</w:t>
      </w:r>
      <w:bookmarkEnd w:id="11"/>
    </w:p>
    <w:p w14:paraId="3DC0DF19" w14:textId="77777777" w:rsidR="0062461D" w:rsidRDefault="00273B3A" w:rsidP="0062461D">
      <w:r>
        <w:t>Essa aplicação visa atender as necessidades dos pequenos e médios produtores de leite, e</w:t>
      </w:r>
      <w:r w:rsidR="0062461D">
        <w:t xml:space="preserve">sse setor da agropecuária tem </w:t>
      </w:r>
      <w:r>
        <w:t xml:space="preserve">cada dia mais demanda de modernização, e poder ter o controle dos dados do seu gado de uma maneira digitalizada e eficiente com certeza irá trazer </w:t>
      </w:r>
      <w:r w:rsidR="0062461D">
        <w:t xml:space="preserve">melhorias consideráveis no trabalho realizado nos retiros. </w:t>
      </w:r>
    </w:p>
    <w:p w14:paraId="2B966E1D" w14:textId="441DD287" w:rsidR="0062461D" w:rsidRDefault="0062461D" w:rsidP="0062461D">
      <w:r>
        <w:t xml:space="preserve">Os principais usuários desse sistema serão aqueles produtores que necessitam de uma coleta de dados ágil e prática, visando substituir os métodos antigos de anotações feitas à mão, e também como o aplicativo não necessita de conexão constante com a internet, até mesmo as fazendas em localizações mais remotas poderão usufruir do sistema, fora isso a aplicação procura atender o público menos familiarizado com </w:t>
      </w:r>
      <w:r w:rsidR="00134060">
        <w:t>as tecnologias atuais, dessa forma as interfaces serão construídos de maneira a tornar o sistema o mais intuitivo possível</w:t>
      </w:r>
      <w:r>
        <w:t>.</w:t>
      </w:r>
    </w:p>
    <w:p w14:paraId="5EF7A57A" w14:textId="60E7216C" w:rsidR="00EF5574" w:rsidRDefault="00EF5574" w:rsidP="00EA110F"/>
    <w:p w14:paraId="4D93851D" w14:textId="55F64C14" w:rsidR="00E00902" w:rsidRDefault="00E00902" w:rsidP="00E00902">
      <w:pPr>
        <w:pStyle w:val="Ttulo1"/>
        <w:ind w:left="426"/>
      </w:pPr>
      <w:bookmarkStart w:id="12" w:name="_Toc3037949"/>
      <w:bookmarkStart w:id="13" w:name="_Toc127907073"/>
      <w:r w:rsidRPr="0072331F">
        <w:lastRenderedPageBreak/>
        <w:t>TECNOLOGIAS UTILIZADAS PARA O DESENVOLVIMENTO DO PROJETO</w:t>
      </w:r>
      <w:bookmarkEnd w:id="12"/>
      <w:bookmarkEnd w:id="13"/>
    </w:p>
    <w:p w14:paraId="64D19147" w14:textId="6438FB29" w:rsidR="00134060" w:rsidRPr="00134060" w:rsidRDefault="00134060" w:rsidP="00134060">
      <w:r>
        <w:t>A seção a seguir consistirá em explicar as tecnologias e ferramentas que serão empregadas no desenvolvimento da aplicação.</w:t>
      </w:r>
    </w:p>
    <w:p w14:paraId="3A293079" w14:textId="77777777" w:rsidR="00134060" w:rsidRPr="00134060" w:rsidRDefault="00134060" w:rsidP="00134060"/>
    <w:p w14:paraId="28D065AA" w14:textId="743CCE28" w:rsidR="00EF5574" w:rsidRDefault="00EF5574" w:rsidP="00EF5574">
      <w:pPr>
        <w:pStyle w:val="Ttulo2"/>
        <w:rPr>
          <w:b/>
          <w:sz w:val="28"/>
        </w:rPr>
      </w:pPr>
      <w:bookmarkStart w:id="14" w:name="_Toc127907074"/>
      <w:r>
        <w:rPr>
          <w:b/>
          <w:sz w:val="28"/>
        </w:rPr>
        <w:t>tecnologias utilizadas na análise</w:t>
      </w:r>
      <w:bookmarkEnd w:id="14"/>
    </w:p>
    <w:p w14:paraId="3ED90958" w14:textId="3F267781" w:rsidR="00E44F06" w:rsidRDefault="00E44F06" w:rsidP="00E44F06">
      <w:pPr>
        <w:pStyle w:val="Ttulo3"/>
        <w:rPr>
          <w:sz w:val="28"/>
        </w:rPr>
      </w:pPr>
      <w:r>
        <w:rPr>
          <w:sz w:val="28"/>
        </w:rPr>
        <w:t xml:space="preserve"> </w:t>
      </w:r>
      <w:bookmarkStart w:id="15" w:name="_Toc127907075"/>
      <w:r>
        <w:rPr>
          <w:sz w:val="28"/>
        </w:rPr>
        <w:t>UML</w:t>
      </w:r>
      <w:bookmarkEnd w:id="15"/>
    </w:p>
    <w:p w14:paraId="41C36E0C" w14:textId="335AB3ED" w:rsidR="002E41CE" w:rsidRPr="002E41CE" w:rsidRDefault="002E41CE" w:rsidP="002E41CE">
      <w:r>
        <w:t>A UML</w:t>
      </w:r>
      <w:r w:rsidR="00755989">
        <w:t xml:space="preserve"> (Unified Modeling Language)</w:t>
      </w:r>
      <w:r>
        <w:t xml:space="preserve"> é uma linguagem empregada no desenvolvimento estrutural do projeto de software no que se diz respeito a análise e documentação, segundo Noleto (2022), o principal papel dessa linguagem é poder modelar uma aplicação</w:t>
      </w:r>
      <w:r w:rsidR="00755989">
        <w:t xml:space="preserve"> orientada a objetos</w:t>
      </w:r>
      <w:r>
        <w:t xml:space="preserve"> </w:t>
      </w:r>
      <w:r w:rsidR="00755989">
        <w:t>de maneira com que a equipe possa visualizar e entender do que se trata o sistema de um jeito muito mais facilitado, tudo isso através de desenhos e de um conjunto de diagramas estabelecidos.</w:t>
      </w:r>
    </w:p>
    <w:p w14:paraId="385F80B5" w14:textId="6835C932" w:rsidR="00E44F06" w:rsidRDefault="00E44F06" w:rsidP="00E44F06">
      <w:pPr>
        <w:pStyle w:val="Ttulo3"/>
        <w:rPr>
          <w:sz w:val="28"/>
        </w:rPr>
      </w:pPr>
      <w:r>
        <w:rPr>
          <w:sz w:val="28"/>
        </w:rPr>
        <w:t xml:space="preserve"> </w:t>
      </w:r>
      <w:bookmarkStart w:id="16" w:name="_Toc127907076"/>
      <w:r>
        <w:rPr>
          <w:sz w:val="28"/>
        </w:rPr>
        <w:t xml:space="preserve">ASTAH </w:t>
      </w:r>
      <w:r w:rsidR="002B0680">
        <w:rPr>
          <w:sz w:val="28"/>
        </w:rPr>
        <w:t>UML</w:t>
      </w:r>
      <w:bookmarkEnd w:id="16"/>
    </w:p>
    <w:p w14:paraId="5CFED3C3" w14:textId="539F7594" w:rsidR="00755989" w:rsidRDefault="00755989" w:rsidP="00755989">
      <w:r>
        <w:t xml:space="preserve">Conforme ASTAH (2023), Astah </w:t>
      </w:r>
      <w:r w:rsidR="002B0680">
        <w:t>UML</w:t>
      </w:r>
      <w:r>
        <w:t xml:space="preserve"> se trata de um editor para linguagem UML, que fornece de forma simplificada as ferramentas necessárias para desenvolver os mais variados tipos de diagramas, fluxogramas e mapas mentais da linguagem UML.</w:t>
      </w:r>
    </w:p>
    <w:p w14:paraId="51EDA498" w14:textId="6FC620AB" w:rsidR="00F81CA9" w:rsidRDefault="00F81CA9" w:rsidP="00F81CA9">
      <w:pPr>
        <w:pStyle w:val="Ttulo3"/>
        <w:rPr>
          <w:sz w:val="28"/>
        </w:rPr>
      </w:pPr>
      <w:bookmarkStart w:id="17" w:name="_Toc127907077"/>
      <w:r w:rsidRPr="00F81CA9">
        <w:rPr>
          <w:sz w:val="28"/>
        </w:rPr>
        <w:t>DB DESIGNER</w:t>
      </w:r>
      <w:bookmarkEnd w:id="17"/>
    </w:p>
    <w:p w14:paraId="1EE030E4" w14:textId="5DB24398" w:rsidR="00B60DC2" w:rsidRPr="00B60DC2" w:rsidRDefault="00B60DC2" w:rsidP="00B60DC2">
      <w:r>
        <w:t>Segundo FABFORCE (2003), DB Designer é uma ferramenta de design visual para bancos de dados no estilo Drag And Drop, ela permite modelar e criar a arquitetur</w:t>
      </w:r>
      <w:r w:rsidR="00382E01">
        <w:t>a de uma base dados de maneira bem simples, e após ter modelado o banco também é possível importar o código SQL para o motor desejado, seja ele Oracle, MySQL, SQLite e alguns outros.</w:t>
      </w:r>
    </w:p>
    <w:p w14:paraId="276E9C8A" w14:textId="77777777" w:rsidR="00F81CA9" w:rsidRPr="00755989" w:rsidRDefault="00F81CA9" w:rsidP="00F81CA9"/>
    <w:p w14:paraId="650BB8BF" w14:textId="4174A722" w:rsidR="00E44F06" w:rsidRDefault="00E44F06" w:rsidP="00E44F06">
      <w:pPr>
        <w:pStyle w:val="Ttulo3"/>
        <w:rPr>
          <w:sz w:val="28"/>
        </w:rPr>
      </w:pPr>
      <w:r>
        <w:rPr>
          <w:sz w:val="28"/>
        </w:rPr>
        <w:lastRenderedPageBreak/>
        <w:t xml:space="preserve"> </w:t>
      </w:r>
      <w:bookmarkStart w:id="18" w:name="_Toc127907078"/>
      <w:r>
        <w:rPr>
          <w:sz w:val="28"/>
        </w:rPr>
        <w:t>FREE MIND</w:t>
      </w:r>
      <w:bookmarkEnd w:id="18"/>
    </w:p>
    <w:p w14:paraId="333C9ED7" w14:textId="47F59714" w:rsidR="00755989" w:rsidRPr="00755989" w:rsidRDefault="00755989" w:rsidP="00755989">
      <w:r>
        <w:t>Pela descriç</w:t>
      </w:r>
      <w:r w:rsidR="00036B72">
        <w:t xml:space="preserve">ão de FREEMIND (2016), </w:t>
      </w:r>
      <w:r w:rsidR="005E29A7">
        <w:t>FreeMind</w:t>
      </w:r>
      <w:r w:rsidR="00036B72">
        <w:t xml:space="preserve"> é uma ferramenta para desenvolvimento de mapas mentais que ajudam a expressar de modo bem prático ideias de todo tipo de projeto, também é muito utilizado no desenvolvimento de aplicações.</w:t>
      </w:r>
    </w:p>
    <w:p w14:paraId="125B4166" w14:textId="5281F0A6" w:rsidR="00E44F06" w:rsidRPr="00E44F06" w:rsidRDefault="00E44F06" w:rsidP="00E44F06"/>
    <w:p w14:paraId="5BBDC512" w14:textId="77777777" w:rsidR="00E44F06" w:rsidRPr="00E44F06" w:rsidRDefault="00E44F06" w:rsidP="00E44F06"/>
    <w:p w14:paraId="333904E4" w14:textId="120FC04C" w:rsidR="00AB6EEA" w:rsidRDefault="00AB6EEA" w:rsidP="00AB6EEA">
      <w:pPr>
        <w:pStyle w:val="Ttulo2"/>
        <w:rPr>
          <w:b/>
          <w:sz w:val="28"/>
        </w:rPr>
      </w:pPr>
      <w:bookmarkStart w:id="19" w:name="_Toc127907079"/>
      <w:r>
        <w:rPr>
          <w:b/>
          <w:sz w:val="28"/>
        </w:rPr>
        <w:t>tecnologias utilizadas no desenvolvimento</w:t>
      </w:r>
      <w:bookmarkEnd w:id="19"/>
    </w:p>
    <w:p w14:paraId="0150F0A4" w14:textId="09761F8D" w:rsidR="00AB6EEA" w:rsidRDefault="00AB6EEA" w:rsidP="00AB6EEA">
      <w:pPr>
        <w:pStyle w:val="Ttulo3"/>
        <w:rPr>
          <w:sz w:val="28"/>
        </w:rPr>
      </w:pPr>
      <w:r>
        <w:t xml:space="preserve"> </w:t>
      </w:r>
      <w:bookmarkStart w:id="20" w:name="_Toc127907080"/>
      <w:r w:rsidR="00E44F06" w:rsidRPr="00AB6EEA">
        <w:rPr>
          <w:sz w:val="28"/>
        </w:rPr>
        <w:t>DART</w:t>
      </w:r>
      <w:bookmarkEnd w:id="20"/>
    </w:p>
    <w:p w14:paraId="13A51228" w14:textId="24AD866F" w:rsidR="005E29A7" w:rsidRDefault="005E29A7" w:rsidP="005E29A7">
      <w:r>
        <w:t>Conforme DART (2023), Dart é uma linguagem</w:t>
      </w:r>
      <w:r w:rsidR="001354EB">
        <w:t xml:space="preserve"> tipada otimizada ao cliente</w:t>
      </w:r>
      <w:r>
        <w:t xml:space="preserve"> para desenvolvimento de aplicações que tem como enfoque rapidez e produtividade na programação, ela também é referência em desenvolvimento multi-plataforma, possibilitando desenvolver um mesmo sistema em Web, Mobile ou Desktop.</w:t>
      </w:r>
    </w:p>
    <w:p w14:paraId="11632C66" w14:textId="5A719C82" w:rsidR="005E29A7" w:rsidRPr="005E29A7" w:rsidRDefault="005E29A7" w:rsidP="005E29A7">
      <w:r>
        <w:t>Essa linguagem é hoje a base do Flutter que tem crescido expressivamente nos últimos anos, principalmente no setor Mobile.</w:t>
      </w:r>
    </w:p>
    <w:p w14:paraId="1C5B72F5" w14:textId="1C407F21" w:rsidR="00AB6EEA" w:rsidRDefault="00AB6EEA" w:rsidP="00AB6EEA">
      <w:pPr>
        <w:pStyle w:val="Ttulo3"/>
        <w:rPr>
          <w:sz w:val="28"/>
        </w:rPr>
      </w:pPr>
      <w:r>
        <w:rPr>
          <w:sz w:val="28"/>
        </w:rPr>
        <w:t xml:space="preserve"> </w:t>
      </w:r>
      <w:bookmarkStart w:id="21" w:name="_Toc127907081"/>
      <w:r w:rsidR="00E44F06" w:rsidRPr="00E44F06">
        <w:rPr>
          <w:sz w:val="28"/>
        </w:rPr>
        <w:t>FLUTTER</w:t>
      </w:r>
      <w:bookmarkEnd w:id="21"/>
    </w:p>
    <w:p w14:paraId="7159C337" w14:textId="3087F8FA" w:rsidR="001354EB" w:rsidRPr="001354EB" w:rsidRDefault="001354EB" w:rsidP="001354EB">
      <w:r>
        <w:t>Segundo Alberto</w:t>
      </w:r>
      <w:r w:rsidR="00E87629">
        <w:t xml:space="preserve"> </w:t>
      </w:r>
      <w:r>
        <w:t>(2022), Flutter é um framework para desenvolver aplicativos multi-plataforma, de maneira a poder reutilizar um mesmo código em diversos dispositivos distintos, sem a necessidade de ter que escrever todo o aplicativo mais uma vez, esse framework foi desenvolvido com o intuito de desenvolvimento Mobile inicialmente, mas hoje já pode também ser utilizado para Desktop e Web, suas principais vantagens são poder trazer maior flexibilidade no desenvolvimento e ela é uma linguagem de fácil aprendizado.</w:t>
      </w:r>
    </w:p>
    <w:p w14:paraId="168578FB" w14:textId="44CE8E27" w:rsidR="00AB6EEA" w:rsidRDefault="00E44F06" w:rsidP="00AB6EEA">
      <w:pPr>
        <w:pStyle w:val="Ttulo3"/>
        <w:rPr>
          <w:sz w:val="28"/>
        </w:rPr>
      </w:pPr>
      <w:r>
        <w:rPr>
          <w:sz w:val="28"/>
        </w:rPr>
        <w:lastRenderedPageBreak/>
        <w:t xml:space="preserve"> </w:t>
      </w:r>
      <w:bookmarkStart w:id="22" w:name="_Toc127907082"/>
      <w:r>
        <w:rPr>
          <w:sz w:val="28"/>
        </w:rPr>
        <w:t>SQLITE</w:t>
      </w:r>
      <w:bookmarkEnd w:id="22"/>
    </w:p>
    <w:p w14:paraId="433059EA" w14:textId="3332A0AB" w:rsidR="001354EB" w:rsidRDefault="001354EB" w:rsidP="001354EB">
      <w:r>
        <w:t xml:space="preserve">De acordo com SQLITE (2022), o SQLite é </w:t>
      </w:r>
      <w:r w:rsidR="00FE5403">
        <w:t>uma biblioteca que implementa um banco de dados SQL, é um dos principais bancos de dados utilizados no mundo e está presente em todos os dispositivos móveis e em diversas aplicações para computadores.</w:t>
      </w:r>
    </w:p>
    <w:p w14:paraId="384A8881" w14:textId="16B80505" w:rsidR="00FE5403" w:rsidRDefault="00FE5403" w:rsidP="001354EB">
      <w:r>
        <w:t>O formato do SQLite tem a vantagem de ser multi-plataforma, tem estabilidade e permite realizar retro compatibilidade.</w:t>
      </w:r>
    </w:p>
    <w:p w14:paraId="59B1F576" w14:textId="737E98F8" w:rsidR="00FE5403" w:rsidRDefault="00FE5403" w:rsidP="001354EB"/>
    <w:p w14:paraId="5ABF6A9D" w14:textId="77777777" w:rsidR="00FE5403" w:rsidRPr="001354EB" w:rsidRDefault="00FE5403" w:rsidP="001354EB"/>
    <w:p w14:paraId="162FAF0D" w14:textId="51C7856F" w:rsidR="00AB6EEA" w:rsidRDefault="00E44F06" w:rsidP="00AB6EEA">
      <w:pPr>
        <w:pStyle w:val="Ttulo3"/>
        <w:rPr>
          <w:sz w:val="28"/>
        </w:rPr>
      </w:pPr>
      <w:r>
        <w:rPr>
          <w:sz w:val="28"/>
        </w:rPr>
        <w:t xml:space="preserve"> </w:t>
      </w:r>
      <w:bookmarkStart w:id="23" w:name="_Toc127907083"/>
      <w:r>
        <w:rPr>
          <w:sz w:val="28"/>
        </w:rPr>
        <w:t>VISUAL STUDIO CODE</w:t>
      </w:r>
      <w:bookmarkEnd w:id="23"/>
    </w:p>
    <w:p w14:paraId="2C1E72C6" w14:textId="1DD310DF" w:rsidR="00B6386F" w:rsidRPr="00FE5403" w:rsidRDefault="00FE5403" w:rsidP="00FE5403">
      <w:r>
        <w:t>Como descreve MICROSOFT (2023), Visual Studio Code é um editor de código simplificado utilizado para desenvolvimento</w:t>
      </w:r>
      <w:r w:rsidR="00B6386F">
        <w:t xml:space="preserve"> de software, a ferramenta pode ser usada para desenvolver em uma infinidade de linguagens, visto que além de ter JavaScript, TypeScript e Node.js por padrão na plataforma, ainda disponibiliza uma ferramenta para adicionar extensões, as quais permitem desenvolver em C#, Java, PHP e muitas outras. Através dessa ferramenta é possível desenvolver a maior parte do código de uma aplicação de forma bem prática, apenas necessitando adicionar os pacotes e extensões necessárias para determinada linguagem.</w:t>
      </w:r>
    </w:p>
    <w:p w14:paraId="091D3F35" w14:textId="77777777" w:rsidR="00AB6EEA" w:rsidRPr="00AB6EEA" w:rsidRDefault="00AB6EEA" w:rsidP="00AB6EEA"/>
    <w:p w14:paraId="12CB1014" w14:textId="77777777" w:rsidR="00AB6EEA" w:rsidRPr="00AB6EEA" w:rsidRDefault="00AB6EEA" w:rsidP="00AB6EEA"/>
    <w:p w14:paraId="36A3A555" w14:textId="77777777" w:rsidR="00AB6EEA" w:rsidRPr="00AB6EEA" w:rsidRDefault="00AB6EEA" w:rsidP="00AB6EEA"/>
    <w:p w14:paraId="53079D20" w14:textId="77777777" w:rsidR="00AB6EEA" w:rsidRPr="00AB6EEA" w:rsidRDefault="00AB6EEA" w:rsidP="00AB6EEA"/>
    <w:p w14:paraId="3BE1D66C" w14:textId="77777777" w:rsidR="00AB6EEA" w:rsidRPr="00AB6EEA" w:rsidRDefault="00AB6EEA" w:rsidP="00AB6EEA"/>
    <w:p w14:paraId="5088C0A9" w14:textId="77777777" w:rsidR="00EF5574" w:rsidRPr="00EF5574" w:rsidRDefault="00EF5574" w:rsidP="00EF5574"/>
    <w:p w14:paraId="3D76CB53" w14:textId="2B634414" w:rsidR="00EF5574" w:rsidRPr="00EF5574" w:rsidRDefault="00EF5574" w:rsidP="00EF5574">
      <w:r>
        <w:tab/>
      </w:r>
    </w:p>
    <w:p w14:paraId="2A1D4DF1" w14:textId="37F6FDBC" w:rsidR="00787FAF" w:rsidRDefault="00EF5574" w:rsidP="00787FAF">
      <w:pPr>
        <w:pStyle w:val="Ttulo1"/>
        <w:ind w:left="426"/>
      </w:pPr>
      <w:bookmarkStart w:id="24" w:name="_Toc3037956"/>
      <w:bookmarkStart w:id="25" w:name="_Toc127907084"/>
      <w:r>
        <w:lastRenderedPageBreak/>
        <w:t>Análise e especificação do sistema</w:t>
      </w:r>
      <w:bookmarkEnd w:id="24"/>
      <w:bookmarkEnd w:id="25"/>
    </w:p>
    <w:p w14:paraId="4AFAB54A" w14:textId="7AF1E75D" w:rsidR="00A50B08" w:rsidRPr="00787FAF" w:rsidRDefault="00787FAF" w:rsidP="00787FAF">
      <w:r>
        <w:t>N</w:t>
      </w:r>
      <w:r w:rsidR="002219F2">
        <w:t>o desenvolvimento de sistemas um dos passos mais importantes para que se tenha uma boa estrutura antes de codificar o projeto é fazer uma análise precisa do que se tem como objetivo para a aplicação e documentar a mesma com uma boa quantidade de informações, assim quando for a hora de executar as projeções, a documentação servirá como um guia para o de</w:t>
      </w:r>
      <w:r w:rsidR="00A50B08">
        <w:t xml:space="preserve">senvolvedor, nos subtópicos a seguir </w:t>
      </w:r>
      <w:r w:rsidR="006E63E6">
        <w:t>são</w:t>
      </w:r>
      <w:r w:rsidR="00A50B08">
        <w:t xml:space="preserve"> mostrados os diagramas referentes ao </w:t>
      </w:r>
      <w:r w:rsidR="00A50B08" w:rsidRPr="00A50B08">
        <w:t>Sistema Para Gerenciamento De Retiro E Controle De Bovinos Leiteiros</w:t>
      </w:r>
      <w:r w:rsidR="00A50B08">
        <w:t>.</w:t>
      </w:r>
    </w:p>
    <w:p w14:paraId="31DA92F1" w14:textId="63D7EC05" w:rsidR="00EF5574" w:rsidRDefault="00EF5574" w:rsidP="00276D4C">
      <w:pPr>
        <w:pStyle w:val="Ttulo2"/>
        <w:rPr>
          <w:b/>
          <w:sz w:val="28"/>
        </w:rPr>
      </w:pPr>
      <w:bookmarkStart w:id="26" w:name="_Toc127907085"/>
      <w:r>
        <w:rPr>
          <w:b/>
          <w:sz w:val="28"/>
        </w:rPr>
        <w:t>mapa mental</w:t>
      </w:r>
      <w:bookmarkEnd w:id="26"/>
    </w:p>
    <w:p w14:paraId="4EE7A0E2" w14:textId="5A9106E8" w:rsidR="00A50B08" w:rsidRPr="00A50B08" w:rsidRDefault="0081775F" w:rsidP="00A50B08">
      <w:r>
        <w:rPr>
          <w:noProof/>
          <w:lang w:eastAsia="pt-BR"/>
        </w:rPr>
        <w:drawing>
          <wp:anchor distT="0" distB="0" distL="114300" distR="114300" simplePos="0" relativeHeight="251638784" behindDoc="0" locked="0" layoutInCell="1" allowOverlap="1" wp14:anchorId="17CBE3AA" wp14:editId="41FC4AD6">
            <wp:simplePos x="0" y="0"/>
            <wp:positionH relativeFrom="column">
              <wp:posOffset>-640080</wp:posOffset>
            </wp:positionH>
            <wp:positionV relativeFrom="paragraph">
              <wp:posOffset>1437005</wp:posOffset>
            </wp:positionV>
            <wp:extent cx="7316470" cy="24765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aMental.png"/>
                    <pic:cNvPicPr/>
                  </pic:nvPicPr>
                  <pic:blipFill>
                    <a:blip r:embed="rId15">
                      <a:extLst>
                        <a:ext uri="{28A0092B-C50C-407E-A947-70E740481C1C}">
                          <a14:useLocalDpi xmlns:a14="http://schemas.microsoft.com/office/drawing/2010/main" val="0"/>
                        </a:ext>
                      </a:extLst>
                    </a:blip>
                    <a:stretch>
                      <a:fillRect/>
                    </a:stretch>
                  </pic:blipFill>
                  <pic:spPr>
                    <a:xfrm>
                      <a:off x="0" y="0"/>
                      <a:ext cx="7316470" cy="2476500"/>
                    </a:xfrm>
                    <a:prstGeom prst="rect">
                      <a:avLst/>
                    </a:prstGeom>
                  </pic:spPr>
                </pic:pic>
              </a:graphicData>
            </a:graphic>
            <wp14:sizeRelH relativeFrom="margin">
              <wp14:pctWidth>0</wp14:pctWidth>
            </wp14:sizeRelH>
            <wp14:sizeRelV relativeFrom="margin">
              <wp14:pctHeight>0</wp14:pctHeight>
            </wp14:sizeRelV>
          </wp:anchor>
        </w:drawing>
      </w:r>
      <w:r w:rsidR="00A50B08">
        <w:t xml:space="preserve">O mapa mental é uma maneira de poder esboçar diversos tipos de ideias através de </w:t>
      </w:r>
      <w:r w:rsidR="006E63E6">
        <w:t xml:space="preserve">variados tipos de </w:t>
      </w:r>
      <w:r w:rsidR="00A50B08">
        <w:t>desenhos</w:t>
      </w:r>
      <w:r w:rsidR="006E63E6">
        <w:t xml:space="preserve"> e setas indicando como esses desenhos estão ligados</w:t>
      </w:r>
      <w:r w:rsidR="00A50B08">
        <w:t>,</w:t>
      </w:r>
      <w:r w:rsidR="006E63E6">
        <w:t xml:space="preserve"> no desenvolvimento de software pode ser usado para expressar como um sistema será organizado. A seguir é mostrado o mapa mental do sistema de retiro:</w:t>
      </w:r>
    </w:p>
    <w:p w14:paraId="18713947" w14:textId="08C2CDD9" w:rsidR="00276D4C" w:rsidRPr="00276D4C" w:rsidRDefault="0081775F" w:rsidP="00276D4C">
      <w:r>
        <w:rPr>
          <w:noProof/>
          <w:lang w:eastAsia="pt-BR"/>
        </w:rPr>
        <mc:AlternateContent>
          <mc:Choice Requires="wps">
            <w:drawing>
              <wp:anchor distT="0" distB="0" distL="114300" distR="114300" simplePos="0" relativeHeight="251672576" behindDoc="0" locked="0" layoutInCell="1" allowOverlap="1" wp14:anchorId="4E561256" wp14:editId="4CFDFDB0">
                <wp:simplePos x="0" y="0"/>
                <wp:positionH relativeFrom="column">
                  <wp:posOffset>-640080</wp:posOffset>
                </wp:positionH>
                <wp:positionV relativeFrom="paragraph">
                  <wp:posOffset>3160947</wp:posOffset>
                </wp:positionV>
                <wp:extent cx="7316470" cy="635"/>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7316470" cy="635"/>
                        </a:xfrm>
                        <a:prstGeom prst="rect">
                          <a:avLst/>
                        </a:prstGeom>
                        <a:solidFill>
                          <a:prstClr val="white"/>
                        </a:solidFill>
                        <a:ln>
                          <a:noFill/>
                        </a:ln>
                      </wps:spPr>
                      <wps:txbx>
                        <w:txbxContent>
                          <w:p w14:paraId="59A537C0" w14:textId="274B664F" w:rsidR="0081775F" w:rsidRPr="0081775F" w:rsidRDefault="0081775F" w:rsidP="00E06082">
                            <w:pPr>
                              <w:pStyle w:val="Legenda"/>
                              <w:rPr>
                                <w:noProof/>
                                <w:sz w:val="22"/>
                              </w:rPr>
                            </w:pPr>
                            <w:bookmarkStart w:id="27" w:name="_Toc127907004"/>
                            <w:r w:rsidRPr="0081775F">
                              <w:t xml:space="preserve">Figura </w:t>
                            </w:r>
                            <w:r w:rsidR="001F3B83">
                              <w:fldChar w:fldCharType="begin"/>
                            </w:r>
                            <w:r w:rsidR="001F3B83">
                              <w:instrText xml:space="preserve"> SEQ Figura \* ARABIC </w:instrText>
                            </w:r>
                            <w:r w:rsidR="001F3B83">
                              <w:fldChar w:fldCharType="separate"/>
                            </w:r>
                            <w:r w:rsidR="00BA054A">
                              <w:rPr>
                                <w:noProof/>
                              </w:rPr>
                              <w:t>1</w:t>
                            </w:r>
                            <w:r w:rsidR="001F3B83">
                              <w:rPr>
                                <w:noProof/>
                              </w:rPr>
                              <w:fldChar w:fldCharType="end"/>
                            </w:r>
                            <w:r w:rsidRPr="0081775F">
                              <w:t>: Mapa Mental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561256" id="_x0000_t202" coordsize="21600,21600" o:spt="202" path="m,l,21600r21600,l21600,xe">
                <v:stroke joinstyle="miter"/>
                <v:path gradientshapeok="t" o:connecttype="rect"/>
              </v:shapetype>
              <v:shape id="Caixa de Texto 11" o:spid="_x0000_s1026" type="#_x0000_t202" style="position:absolute;left:0;text-align:left;margin-left:-50.4pt;margin-top:248.9pt;width:57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" stroked="f">
                <v:textbox style="mso-fit-shape-to-text:t" inset="0,0,0,0">
                  <w:txbxContent>
                    <w:p w14:paraId="59A537C0" w14:textId="274B664F" w:rsidR="0081775F" w:rsidRPr="0081775F" w:rsidRDefault="0081775F" w:rsidP="00E06082">
                      <w:pPr>
                        <w:pStyle w:val="Legenda"/>
                        <w:rPr>
                          <w:noProof/>
                          <w:sz w:val="22"/>
                        </w:rPr>
                      </w:pPr>
                      <w:bookmarkStart w:id="28" w:name="_Toc127907004"/>
                      <w:r w:rsidRPr="0081775F">
                        <w:t xml:space="preserve">Figura </w:t>
                      </w:r>
                      <w:r w:rsidR="001F3B83">
                        <w:fldChar w:fldCharType="begin"/>
                      </w:r>
                      <w:r w:rsidR="001F3B83">
                        <w:instrText xml:space="preserve"> SEQ Figura \* ARABIC </w:instrText>
                      </w:r>
                      <w:r w:rsidR="001F3B83">
                        <w:fldChar w:fldCharType="separate"/>
                      </w:r>
                      <w:r w:rsidR="00BA054A">
                        <w:rPr>
                          <w:noProof/>
                        </w:rPr>
                        <w:t>1</w:t>
                      </w:r>
                      <w:r w:rsidR="001F3B83">
                        <w:rPr>
                          <w:noProof/>
                        </w:rPr>
                        <w:fldChar w:fldCharType="end"/>
                      </w:r>
                      <w:r w:rsidRPr="0081775F">
                        <w:t>: Mapa Mental</w:t>
                      </w:r>
                      <w:bookmarkEnd w:id="28"/>
                    </w:p>
                  </w:txbxContent>
                </v:textbox>
                <w10:wrap type="square"/>
              </v:shape>
            </w:pict>
          </mc:Fallback>
        </mc:AlternateContent>
      </w:r>
    </w:p>
    <w:p w14:paraId="2943E644" w14:textId="676ED4F6" w:rsidR="00EF5574" w:rsidRDefault="00EF5574" w:rsidP="00EF5574"/>
    <w:p w14:paraId="2CE599D1" w14:textId="33435D89" w:rsidR="00EF5574" w:rsidRDefault="00EF5574" w:rsidP="00EF5574"/>
    <w:p w14:paraId="0EE3F9BB" w14:textId="54EE8BDD" w:rsidR="00EF5574" w:rsidRDefault="00EF5574" w:rsidP="00EF5574">
      <w:pPr>
        <w:pStyle w:val="Ttulo2"/>
        <w:rPr>
          <w:b/>
          <w:sz w:val="28"/>
        </w:rPr>
      </w:pPr>
      <w:bookmarkStart w:id="29" w:name="_Toc127907086"/>
      <w:r w:rsidRPr="00EF5574">
        <w:rPr>
          <w:b/>
          <w:sz w:val="28"/>
        </w:rPr>
        <w:lastRenderedPageBreak/>
        <w:t>diagrama de caso de uso</w:t>
      </w:r>
      <w:bookmarkEnd w:id="29"/>
    </w:p>
    <w:p w14:paraId="1A7ADE79" w14:textId="2CAE868D" w:rsidR="006E63E6" w:rsidRDefault="006E63E6" w:rsidP="006E63E6">
      <w:r>
        <w:t>Segundo LUCIDCHART (2023), Diagramas de casos de uso são um conjunto de funções de um sistema que são acessadas por um ator, nesse caso o usuário da aplicação, esses diagramas permitem ao desenvolvedor definir as interações dos usuários e entender o que seu sistema precisa. Em seguida será mostrado o diagrama de caso de uso do sistema de retiro e após isso estão descritas as narrativas dos casos de uso:</w:t>
      </w:r>
    </w:p>
    <w:p w14:paraId="3179766E" w14:textId="77777777" w:rsidR="006E63E6" w:rsidRDefault="006E63E6" w:rsidP="006E63E6"/>
    <w:p w14:paraId="32C9CBEB" w14:textId="75CC8AA5" w:rsidR="006E63E6" w:rsidRDefault="006E63E6" w:rsidP="006E63E6"/>
    <w:p w14:paraId="42EFCD15" w14:textId="16C887B7" w:rsidR="006E63E6" w:rsidRPr="006E63E6" w:rsidRDefault="006E63E6" w:rsidP="006E63E6"/>
    <w:p w14:paraId="5B4EEAC3" w14:textId="727D94A2" w:rsidR="006E63E6" w:rsidRDefault="00A21903" w:rsidP="00777BEA">
      <w:pPr>
        <w:jc w:val="center"/>
        <w:rPr>
          <w:sz w:val="18"/>
        </w:rPr>
      </w:pPr>
      <w:r>
        <w:rPr>
          <w:noProof/>
          <w:lang w:eastAsia="pt-BR"/>
        </w:rPr>
        <w:drawing>
          <wp:anchor distT="0" distB="0" distL="114300" distR="114300" simplePos="0" relativeHeight="251655680" behindDoc="0" locked="0" layoutInCell="1" allowOverlap="1" wp14:anchorId="0A741DE4" wp14:editId="43A0FEC2">
            <wp:simplePos x="0" y="0"/>
            <wp:positionH relativeFrom="column">
              <wp:posOffset>-489585</wp:posOffset>
            </wp:positionH>
            <wp:positionV relativeFrom="paragraph">
              <wp:posOffset>383540</wp:posOffset>
            </wp:positionV>
            <wp:extent cx="7124700" cy="3461385"/>
            <wp:effectExtent l="0" t="0" r="0" b="571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7124700" cy="3461385"/>
                    </a:xfrm>
                    <a:prstGeom prst="rect">
                      <a:avLst/>
                    </a:prstGeom>
                  </pic:spPr>
                </pic:pic>
              </a:graphicData>
            </a:graphic>
            <wp14:sizeRelH relativeFrom="margin">
              <wp14:pctWidth>0</wp14:pctWidth>
            </wp14:sizeRelH>
            <wp14:sizeRelV relativeFrom="margin">
              <wp14:pctHeight>0</wp14:pctHeight>
            </wp14:sizeRelV>
          </wp:anchor>
        </w:drawing>
      </w:r>
      <w:r w:rsidR="0081775F">
        <w:rPr>
          <w:noProof/>
          <w:lang w:eastAsia="pt-BR"/>
        </w:rPr>
        <mc:AlternateContent>
          <mc:Choice Requires="wps">
            <w:drawing>
              <wp:anchor distT="0" distB="0" distL="114300" distR="114300" simplePos="0" relativeHeight="251658752" behindDoc="0" locked="0" layoutInCell="1" allowOverlap="1" wp14:anchorId="1C3E6C60" wp14:editId="56BBF938">
                <wp:simplePos x="0" y="0"/>
                <wp:positionH relativeFrom="column">
                  <wp:posOffset>-488950</wp:posOffset>
                </wp:positionH>
                <wp:positionV relativeFrom="paragraph">
                  <wp:posOffset>4005442</wp:posOffset>
                </wp:positionV>
                <wp:extent cx="7124700" cy="635"/>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7124700" cy="635"/>
                        </a:xfrm>
                        <a:prstGeom prst="rect">
                          <a:avLst/>
                        </a:prstGeom>
                        <a:solidFill>
                          <a:prstClr val="white"/>
                        </a:solidFill>
                        <a:ln>
                          <a:noFill/>
                        </a:ln>
                      </wps:spPr>
                      <wps:txbx>
                        <w:txbxContent>
                          <w:p w14:paraId="7E9AC100" w14:textId="751567DE" w:rsidR="0081775F" w:rsidRPr="00D83FCF" w:rsidRDefault="0081775F" w:rsidP="00E06082">
                            <w:pPr>
                              <w:pStyle w:val="Legenda"/>
                              <w:rPr>
                                <w:noProof/>
                                <w:sz w:val="24"/>
                              </w:rPr>
                            </w:pPr>
                            <w:bookmarkStart w:id="30" w:name="_Toc127907005"/>
                            <w:r>
                              <w:t xml:space="preserve">Figura </w:t>
                            </w:r>
                            <w:r w:rsidR="001F3B83">
                              <w:fldChar w:fldCharType="begin"/>
                            </w:r>
                            <w:r w:rsidR="001F3B83">
                              <w:instrText xml:space="preserve"> SEQ Figura \* ARABIC </w:instrText>
                            </w:r>
                            <w:r w:rsidR="001F3B83">
                              <w:fldChar w:fldCharType="separate"/>
                            </w:r>
                            <w:r w:rsidR="00BA054A">
                              <w:rPr>
                                <w:noProof/>
                              </w:rPr>
                              <w:t>2</w:t>
                            </w:r>
                            <w:r w:rsidR="001F3B83">
                              <w:rPr>
                                <w:noProof/>
                              </w:rPr>
                              <w:fldChar w:fldCharType="end"/>
                            </w:r>
                            <w:r>
                              <w:rPr>
                                <w:noProof/>
                              </w:rPr>
                              <w:t xml:space="preserve">: </w:t>
                            </w:r>
                            <w:r w:rsidRPr="00DF7096">
                              <w:rPr>
                                <w:noProof/>
                              </w:rPr>
                              <w:t>Diagrama de Caso de Uso Geral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E6C60" id="Caixa de Texto 12" o:spid="_x0000_s1027" type="#_x0000_t202" style="position:absolute;left:0;text-align:left;margin-left:-38.5pt;margin-top:315.4pt;width:561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" stroked="f">
                <v:textbox style="mso-fit-shape-to-text:t" inset="0,0,0,0">
                  <w:txbxContent>
                    <w:p w14:paraId="7E9AC100" w14:textId="751567DE" w:rsidR="0081775F" w:rsidRPr="00D83FCF" w:rsidRDefault="0081775F" w:rsidP="00E06082">
                      <w:pPr>
                        <w:pStyle w:val="Legenda"/>
                        <w:rPr>
                          <w:noProof/>
                          <w:sz w:val="24"/>
                        </w:rPr>
                      </w:pPr>
                      <w:bookmarkStart w:id="31" w:name="_Toc127907005"/>
                      <w:r>
                        <w:t xml:space="preserve">Figura </w:t>
                      </w:r>
                      <w:r w:rsidR="001F3B83">
                        <w:fldChar w:fldCharType="begin"/>
                      </w:r>
                      <w:r w:rsidR="001F3B83">
                        <w:instrText xml:space="preserve"> SEQ Figura \* ARABIC </w:instrText>
                      </w:r>
                      <w:r w:rsidR="001F3B83">
                        <w:fldChar w:fldCharType="separate"/>
                      </w:r>
                      <w:r w:rsidR="00BA054A">
                        <w:rPr>
                          <w:noProof/>
                        </w:rPr>
                        <w:t>2</w:t>
                      </w:r>
                      <w:r w:rsidR="001F3B83">
                        <w:rPr>
                          <w:noProof/>
                        </w:rPr>
                        <w:fldChar w:fldCharType="end"/>
                      </w:r>
                      <w:r>
                        <w:rPr>
                          <w:noProof/>
                        </w:rPr>
                        <w:t xml:space="preserve">: </w:t>
                      </w:r>
                      <w:r w:rsidRPr="00DF7096">
                        <w:rPr>
                          <w:noProof/>
                        </w:rPr>
                        <w:t>Diagrama de Caso de Uso Geral</w:t>
                      </w:r>
                      <w:bookmarkEnd w:id="31"/>
                    </w:p>
                  </w:txbxContent>
                </v:textbox>
                <w10:wrap type="square"/>
              </v:shape>
            </w:pict>
          </mc:Fallback>
        </mc:AlternateContent>
      </w:r>
    </w:p>
    <w:p w14:paraId="44DC6A52" w14:textId="5888569F" w:rsidR="006E63E6" w:rsidRDefault="006E63E6" w:rsidP="00777BEA">
      <w:pPr>
        <w:jc w:val="center"/>
        <w:rPr>
          <w:sz w:val="18"/>
        </w:rPr>
      </w:pPr>
    </w:p>
    <w:p w14:paraId="74754E7E" w14:textId="66E33A91" w:rsidR="006E63E6" w:rsidRDefault="006E63E6" w:rsidP="00777BEA">
      <w:pPr>
        <w:jc w:val="center"/>
        <w:rPr>
          <w:sz w:val="18"/>
        </w:rPr>
      </w:pPr>
    </w:p>
    <w:p w14:paraId="640A47C3" w14:textId="16D35C94" w:rsidR="006E63E6" w:rsidRDefault="006E63E6" w:rsidP="00777BEA">
      <w:pPr>
        <w:jc w:val="center"/>
        <w:rPr>
          <w:sz w:val="18"/>
        </w:rPr>
      </w:pPr>
    </w:p>
    <w:p w14:paraId="0F824BA7" w14:textId="29BF779B" w:rsidR="00777BEA" w:rsidRPr="00777BEA" w:rsidRDefault="00777BEA" w:rsidP="00777BEA">
      <w:pPr>
        <w:jc w:val="center"/>
        <w:rPr>
          <w:sz w:val="18"/>
        </w:rPr>
      </w:pPr>
    </w:p>
    <w:p w14:paraId="4415E8B7" w14:textId="2400CE38" w:rsidR="001330E5" w:rsidRDefault="001330E5" w:rsidP="000A17B3">
      <w:pPr>
        <w:pStyle w:val="Ttulo3"/>
      </w:pPr>
      <w:bookmarkStart w:id="32" w:name="_Toc127907087"/>
      <w:r w:rsidRPr="001330E5">
        <w:t>UC 01 – Fazer Login</w:t>
      </w:r>
      <w:bookmarkEnd w:id="32"/>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5E846E89"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A3664F2"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3CB6F94" w14:textId="4BA5541B" w:rsidR="000A17B3" w:rsidRPr="004A5B21" w:rsidRDefault="001D1603" w:rsidP="001D1603">
            <w:pPr>
              <w:pStyle w:val="Standard"/>
              <w:rPr>
                <w:rFonts w:ascii="Arial" w:hAnsi="Arial" w:cs="Arial"/>
                <w:sz w:val="24"/>
                <w:szCs w:val="24"/>
              </w:rPr>
            </w:pPr>
            <w:r>
              <w:rPr>
                <w:rFonts w:ascii="Arial" w:hAnsi="Arial" w:cs="Arial"/>
                <w:sz w:val="24"/>
                <w:szCs w:val="24"/>
              </w:rPr>
              <w:t>Permitir ao Usuário realizar seu login</w:t>
            </w:r>
          </w:p>
        </w:tc>
      </w:tr>
      <w:tr w:rsidR="000A17B3" w:rsidRPr="004A5B21" w14:paraId="62DED87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9915BA8"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876065B" w14:textId="5FB66578"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2121274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A22BCAD"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ACE6DB" w14:textId="6630F21D" w:rsidR="000A17B3" w:rsidRPr="004A5B21" w:rsidRDefault="000A17B3" w:rsidP="000A17B3">
            <w:pPr>
              <w:pStyle w:val="Standard"/>
              <w:rPr>
                <w:rFonts w:ascii="Arial" w:hAnsi="Arial" w:cs="Arial"/>
                <w:sz w:val="24"/>
                <w:szCs w:val="24"/>
              </w:rPr>
            </w:pPr>
          </w:p>
        </w:tc>
      </w:tr>
      <w:tr w:rsidR="000A17B3" w:rsidRPr="004A5B21" w14:paraId="6999398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FEC2F07"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2D4D26B" w14:textId="157DF7FE" w:rsidR="000A17B3" w:rsidRPr="004A5B21" w:rsidRDefault="001D1603" w:rsidP="000A17B3">
            <w:pPr>
              <w:pStyle w:val="Standard"/>
              <w:rPr>
                <w:rFonts w:ascii="Arial" w:hAnsi="Arial" w:cs="Arial"/>
                <w:sz w:val="24"/>
                <w:szCs w:val="24"/>
              </w:rPr>
            </w:pPr>
            <w:r>
              <w:rPr>
                <w:rFonts w:ascii="Arial" w:hAnsi="Arial" w:cs="Arial"/>
                <w:sz w:val="24"/>
                <w:szCs w:val="24"/>
              </w:rPr>
              <w:t>O ator inicia o U.C. assim que abre a aplicação</w:t>
            </w:r>
          </w:p>
        </w:tc>
      </w:tr>
      <w:tr w:rsidR="000A17B3" w:rsidRPr="004A5B21" w14:paraId="2044613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6409DD3"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348B311" w14:textId="7E140201" w:rsidR="000A17B3" w:rsidRDefault="001D1603" w:rsidP="003F053C">
            <w:pPr>
              <w:pStyle w:val="Standard"/>
              <w:numPr>
                <w:ilvl w:val="0"/>
                <w:numId w:val="2"/>
              </w:numPr>
              <w:rPr>
                <w:rFonts w:ascii="Arial" w:hAnsi="Arial" w:cs="Arial"/>
                <w:sz w:val="24"/>
                <w:szCs w:val="24"/>
              </w:rPr>
            </w:pPr>
            <w:r>
              <w:rPr>
                <w:rFonts w:ascii="Arial" w:hAnsi="Arial" w:cs="Arial"/>
                <w:sz w:val="24"/>
                <w:szCs w:val="24"/>
              </w:rPr>
              <w:t>O sistema irá exibir a tela de login e os campos que devem ser preenchidos</w:t>
            </w:r>
          </w:p>
          <w:p w14:paraId="20505D13" w14:textId="2E061118" w:rsidR="001D1603" w:rsidRDefault="001D1603" w:rsidP="003F053C">
            <w:pPr>
              <w:pStyle w:val="Standard"/>
              <w:numPr>
                <w:ilvl w:val="0"/>
                <w:numId w:val="2"/>
              </w:numPr>
              <w:rPr>
                <w:rFonts w:ascii="Arial" w:hAnsi="Arial" w:cs="Arial"/>
                <w:sz w:val="24"/>
                <w:szCs w:val="24"/>
              </w:rPr>
            </w:pPr>
            <w:r>
              <w:rPr>
                <w:rFonts w:ascii="Arial" w:hAnsi="Arial" w:cs="Arial"/>
                <w:sz w:val="24"/>
                <w:szCs w:val="24"/>
              </w:rPr>
              <w:t>O ator insere os seus dados de login</w:t>
            </w:r>
            <w:r w:rsidR="00253B08">
              <w:rPr>
                <w:rFonts w:ascii="Arial" w:hAnsi="Arial" w:cs="Arial"/>
                <w:sz w:val="24"/>
                <w:szCs w:val="24"/>
              </w:rPr>
              <w:t xml:space="preserve"> (A1)</w:t>
            </w:r>
          </w:p>
          <w:p w14:paraId="236F3750" w14:textId="77777777" w:rsidR="001D1603" w:rsidRDefault="001D1603" w:rsidP="003F053C">
            <w:pPr>
              <w:pStyle w:val="Standard"/>
              <w:numPr>
                <w:ilvl w:val="0"/>
                <w:numId w:val="2"/>
              </w:numPr>
              <w:rPr>
                <w:rFonts w:ascii="Arial" w:hAnsi="Arial" w:cs="Arial"/>
                <w:sz w:val="24"/>
                <w:szCs w:val="24"/>
              </w:rPr>
            </w:pPr>
            <w:r>
              <w:rPr>
                <w:rFonts w:ascii="Arial" w:hAnsi="Arial" w:cs="Arial"/>
                <w:sz w:val="24"/>
                <w:szCs w:val="24"/>
              </w:rPr>
              <w:t>O ator clica no botão para se logar e é redirecionado para a tela principal da aplicação</w:t>
            </w:r>
          </w:p>
          <w:p w14:paraId="6D2785C9" w14:textId="294CB33C" w:rsidR="001D1603" w:rsidRPr="004A5B21" w:rsidRDefault="001D1603" w:rsidP="003F053C">
            <w:pPr>
              <w:pStyle w:val="Standard"/>
              <w:numPr>
                <w:ilvl w:val="0"/>
                <w:numId w:val="2"/>
              </w:numPr>
              <w:rPr>
                <w:rFonts w:ascii="Arial" w:hAnsi="Arial" w:cs="Arial"/>
                <w:sz w:val="24"/>
                <w:szCs w:val="24"/>
              </w:rPr>
            </w:pPr>
            <w:r>
              <w:rPr>
                <w:rFonts w:ascii="Arial" w:hAnsi="Arial" w:cs="Arial"/>
                <w:sz w:val="24"/>
                <w:szCs w:val="24"/>
              </w:rPr>
              <w:t>O caso de uso é encerrado</w:t>
            </w:r>
          </w:p>
        </w:tc>
      </w:tr>
      <w:tr w:rsidR="000A17B3" w:rsidRPr="004A5B21" w14:paraId="4D150FB7"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A53265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4698948" w14:textId="77777777" w:rsidR="000A17B3" w:rsidRDefault="00253B08" w:rsidP="000A17B3">
            <w:pPr>
              <w:pStyle w:val="Standard"/>
              <w:rPr>
                <w:rFonts w:ascii="Arial" w:hAnsi="Arial" w:cs="Arial"/>
                <w:sz w:val="24"/>
                <w:szCs w:val="24"/>
              </w:rPr>
            </w:pPr>
            <w:r>
              <w:rPr>
                <w:rFonts w:ascii="Arial" w:hAnsi="Arial" w:cs="Arial"/>
                <w:sz w:val="24"/>
                <w:szCs w:val="24"/>
              </w:rPr>
              <w:t>A1-Cadastrar-se</w:t>
            </w:r>
          </w:p>
          <w:p w14:paraId="407B7BDB" w14:textId="77777777" w:rsidR="00253B08" w:rsidRDefault="00253B08" w:rsidP="003F053C">
            <w:pPr>
              <w:pStyle w:val="Standard"/>
              <w:numPr>
                <w:ilvl w:val="0"/>
                <w:numId w:val="3"/>
              </w:numPr>
              <w:rPr>
                <w:rFonts w:ascii="Arial" w:hAnsi="Arial" w:cs="Arial"/>
                <w:sz w:val="24"/>
                <w:szCs w:val="24"/>
              </w:rPr>
            </w:pPr>
            <w:r>
              <w:rPr>
                <w:rFonts w:ascii="Arial" w:hAnsi="Arial" w:cs="Arial"/>
                <w:sz w:val="24"/>
                <w:szCs w:val="24"/>
              </w:rPr>
              <w:t>O ator seleciona a opção “Cadastrar-se”</w:t>
            </w:r>
          </w:p>
          <w:p w14:paraId="03635C88" w14:textId="77777777" w:rsidR="00253B08" w:rsidRDefault="00253B08" w:rsidP="003F053C">
            <w:pPr>
              <w:pStyle w:val="Standard"/>
              <w:numPr>
                <w:ilvl w:val="0"/>
                <w:numId w:val="3"/>
              </w:numPr>
              <w:rPr>
                <w:rFonts w:ascii="Arial" w:hAnsi="Arial" w:cs="Arial"/>
                <w:sz w:val="24"/>
                <w:szCs w:val="24"/>
              </w:rPr>
            </w:pPr>
            <w:r>
              <w:rPr>
                <w:rFonts w:ascii="Arial" w:hAnsi="Arial" w:cs="Arial"/>
                <w:sz w:val="24"/>
                <w:szCs w:val="24"/>
              </w:rPr>
              <w:t>O sistema ser</w:t>
            </w:r>
            <w:r w:rsidR="003A3853">
              <w:rPr>
                <w:rFonts w:ascii="Arial" w:hAnsi="Arial" w:cs="Arial"/>
                <w:sz w:val="24"/>
                <w:szCs w:val="24"/>
              </w:rPr>
              <w:t>á redirecionado para a tela de cadastro</w:t>
            </w:r>
          </w:p>
          <w:p w14:paraId="0B300AA5" w14:textId="27608B24" w:rsidR="003A3853" w:rsidRPr="004A5B21" w:rsidRDefault="003A3853" w:rsidP="003F053C">
            <w:pPr>
              <w:pStyle w:val="Standard"/>
              <w:numPr>
                <w:ilvl w:val="0"/>
                <w:numId w:val="3"/>
              </w:numPr>
              <w:rPr>
                <w:rFonts w:ascii="Arial" w:hAnsi="Arial" w:cs="Arial"/>
                <w:sz w:val="24"/>
                <w:szCs w:val="24"/>
              </w:rPr>
            </w:pPr>
            <w:r>
              <w:rPr>
                <w:rFonts w:ascii="Arial" w:hAnsi="Arial" w:cs="Arial"/>
                <w:sz w:val="24"/>
                <w:szCs w:val="24"/>
              </w:rPr>
              <w:t>O sistema retorna ao passo d. do Fluxo Principal</w:t>
            </w:r>
          </w:p>
        </w:tc>
      </w:tr>
    </w:tbl>
    <w:p w14:paraId="4DF40CEA" w14:textId="77777777" w:rsidR="000A17B3" w:rsidRPr="000A17B3" w:rsidRDefault="000A17B3" w:rsidP="000A17B3"/>
    <w:p w14:paraId="283C6A5A" w14:textId="55A0207B" w:rsidR="000A17B3" w:rsidRDefault="000A17B3" w:rsidP="000A17B3">
      <w:pPr>
        <w:pStyle w:val="Ttulo3"/>
      </w:pPr>
      <w:bookmarkStart w:id="33" w:name="_Toc127907088"/>
      <w:r>
        <w:t>UC 02</w:t>
      </w:r>
      <w:r w:rsidRPr="001330E5">
        <w:t xml:space="preserve"> –</w:t>
      </w:r>
      <w:r w:rsidR="0030710D">
        <w:t xml:space="preserve"> </w:t>
      </w:r>
      <w:r>
        <w:t>Cadastr</w:t>
      </w:r>
      <w:bookmarkEnd w:id="33"/>
      <w:r w:rsidR="0030710D">
        <w:t>ar Usu</w:t>
      </w:r>
      <w:r w:rsidR="007442DC">
        <w:t>ário</w:t>
      </w:r>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2413633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8BEDA4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CC8F2B1" w14:textId="381C7AC2" w:rsidR="000A17B3" w:rsidRPr="004A5B21" w:rsidRDefault="00253B08" w:rsidP="00253B08">
            <w:pPr>
              <w:pStyle w:val="Standard"/>
              <w:rPr>
                <w:rFonts w:ascii="Arial" w:hAnsi="Arial" w:cs="Arial"/>
                <w:sz w:val="24"/>
                <w:szCs w:val="24"/>
              </w:rPr>
            </w:pPr>
            <w:r>
              <w:rPr>
                <w:rFonts w:ascii="Arial" w:hAnsi="Arial" w:cs="Arial"/>
                <w:sz w:val="24"/>
                <w:szCs w:val="24"/>
              </w:rPr>
              <w:t>Permitir ao Usuário realizar seu cadastro</w:t>
            </w:r>
          </w:p>
        </w:tc>
      </w:tr>
      <w:tr w:rsidR="000A17B3" w:rsidRPr="004A5B21" w14:paraId="3902C23B"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6D30D6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9B6E883"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22CDF98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9E226B4"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3F395FE" w14:textId="77777777" w:rsidR="000A17B3" w:rsidRPr="004A5B21" w:rsidRDefault="000A17B3" w:rsidP="000A17B3">
            <w:pPr>
              <w:pStyle w:val="Standard"/>
              <w:rPr>
                <w:rFonts w:ascii="Arial" w:hAnsi="Arial" w:cs="Arial"/>
                <w:sz w:val="24"/>
                <w:szCs w:val="24"/>
              </w:rPr>
            </w:pPr>
          </w:p>
        </w:tc>
      </w:tr>
      <w:tr w:rsidR="000A17B3" w:rsidRPr="004A5B21" w14:paraId="7ABB7B8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2E9A79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8CF7B56" w14:textId="2FAA4E53" w:rsidR="000A17B3" w:rsidRPr="004A5B21" w:rsidRDefault="00253B08" w:rsidP="000A17B3">
            <w:pPr>
              <w:pStyle w:val="Standard"/>
              <w:rPr>
                <w:rFonts w:ascii="Arial" w:hAnsi="Arial" w:cs="Arial"/>
                <w:sz w:val="24"/>
                <w:szCs w:val="24"/>
              </w:rPr>
            </w:pPr>
            <w:r>
              <w:rPr>
                <w:rFonts w:ascii="Arial" w:hAnsi="Arial" w:cs="Arial"/>
                <w:sz w:val="24"/>
                <w:szCs w:val="24"/>
              </w:rPr>
              <w:t>O ator inicia o U.C. clicando no botão “Cadastrar-se” na tela de Login</w:t>
            </w:r>
          </w:p>
        </w:tc>
      </w:tr>
      <w:tr w:rsidR="000A17B3" w:rsidRPr="004A5B21" w14:paraId="60FE49C7"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57E58A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A03E33A" w14:textId="01EC4252" w:rsidR="00253B08" w:rsidRDefault="00253B08" w:rsidP="003F053C">
            <w:pPr>
              <w:pStyle w:val="Standard"/>
              <w:numPr>
                <w:ilvl w:val="0"/>
                <w:numId w:val="4"/>
              </w:numPr>
              <w:rPr>
                <w:rFonts w:ascii="Arial" w:hAnsi="Arial" w:cs="Arial"/>
                <w:sz w:val="24"/>
                <w:szCs w:val="24"/>
              </w:rPr>
            </w:pPr>
            <w:r>
              <w:rPr>
                <w:rFonts w:ascii="Arial" w:hAnsi="Arial" w:cs="Arial"/>
                <w:sz w:val="24"/>
                <w:szCs w:val="24"/>
              </w:rPr>
              <w:t>O sistema irá exibir a tela de cadastro e os campos que devem ser preenchidos</w:t>
            </w:r>
          </w:p>
          <w:p w14:paraId="2230E058" w14:textId="221D01C6" w:rsidR="00253B08" w:rsidRDefault="00253B08" w:rsidP="003F053C">
            <w:pPr>
              <w:pStyle w:val="Standard"/>
              <w:numPr>
                <w:ilvl w:val="0"/>
                <w:numId w:val="4"/>
              </w:numPr>
              <w:rPr>
                <w:rFonts w:ascii="Arial" w:hAnsi="Arial" w:cs="Arial"/>
                <w:sz w:val="24"/>
                <w:szCs w:val="24"/>
              </w:rPr>
            </w:pPr>
            <w:r>
              <w:rPr>
                <w:rFonts w:ascii="Arial" w:hAnsi="Arial" w:cs="Arial"/>
                <w:sz w:val="24"/>
                <w:szCs w:val="24"/>
              </w:rPr>
              <w:lastRenderedPageBreak/>
              <w:t>O ator insere os dados da nova conta (T1) (T2)</w:t>
            </w:r>
          </w:p>
          <w:p w14:paraId="481B5341" w14:textId="76B6DD09" w:rsidR="00253B08" w:rsidRDefault="00253B08" w:rsidP="003F053C">
            <w:pPr>
              <w:pStyle w:val="Standard"/>
              <w:numPr>
                <w:ilvl w:val="0"/>
                <w:numId w:val="4"/>
              </w:numPr>
              <w:rPr>
                <w:rFonts w:ascii="Arial" w:hAnsi="Arial" w:cs="Arial"/>
                <w:sz w:val="24"/>
                <w:szCs w:val="24"/>
              </w:rPr>
            </w:pPr>
            <w:r>
              <w:rPr>
                <w:rFonts w:ascii="Arial" w:hAnsi="Arial" w:cs="Arial"/>
                <w:sz w:val="24"/>
                <w:szCs w:val="24"/>
              </w:rPr>
              <w:t>O ator clica no botão para se cadastrar e é redirecionado para a tela de login</w:t>
            </w:r>
          </w:p>
          <w:p w14:paraId="5B1C1FD6" w14:textId="2BCD31B3" w:rsidR="000A17B3" w:rsidRPr="004A5B21" w:rsidRDefault="00253B08" w:rsidP="003F053C">
            <w:pPr>
              <w:pStyle w:val="Standard"/>
              <w:numPr>
                <w:ilvl w:val="0"/>
                <w:numId w:val="4"/>
              </w:numPr>
              <w:rPr>
                <w:rFonts w:ascii="Arial" w:hAnsi="Arial" w:cs="Arial"/>
                <w:sz w:val="24"/>
                <w:szCs w:val="24"/>
              </w:rPr>
            </w:pPr>
            <w:r>
              <w:rPr>
                <w:rFonts w:ascii="Arial" w:hAnsi="Arial" w:cs="Arial"/>
                <w:sz w:val="24"/>
                <w:szCs w:val="24"/>
              </w:rPr>
              <w:t>O caso de uso é encerrado</w:t>
            </w:r>
          </w:p>
        </w:tc>
      </w:tr>
      <w:tr w:rsidR="00253B08" w:rsidRPr="004A5B21" w14:paraId="02A3D16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A426FE2" w14:textId="36EB538C" w:rsidR="00253B08" w:rsidRPr="004A5B21" w:rsidRDefault="003A3853" w:rsidP="000A17B3">
            <w:pPr>
              <w:pStyle w:val="Standard"/>
              <w:jc w:val="center"/>
              <w:rPr>
                <w:rFonts w:ascii="Arial" w:hAnsi="Arial" w:cs="Arial"/>
                <w:sz w:val="24"/>
                <w:szCs w:val="24"/>
              </w:rPr>
            </w:pPr>
            <w:r>
              <w:rPr>
                <w:rFonts w:ascii="Arial" w:hAnsi="Arial" w:cs="Arial"/>
                <w:sz w:val="24"/>
                <w:szCs w:val="24"/>
              </w:rPr>
              <w:lastRenderedPageBreak/>
              <w:t>6</w:t>
            </w:r>
            <w:r w:rsidR="00253B08">
              <w:rPr>
                <w:rFonts w:ascii="Arial" w:hAnsi="Arial" w:cs="Arial"/>
                <w:sz w:val="24"/>
                <w:szCs w:val="24"/>
              </w:rPr>
              <w:t>-Testes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0F4DA51" w14:textId="2A71F3BC" w:rsidR="00253B08" w:rsidRDefault="00253B08" w:rsidP="000A17B3">
            <w:pPr>
              <w:pStyle w:val="Standard"/>
              <w:rPr>
                <w:rFonts w:ascii="Arial" w:hAnsi="Arial" w:cs="Arial"/>
                <w:sz w:val="24"/>
                <w:szCs w:val="24"/>
              </w:rPr>
            </w:pPr>
            <w:r>
              <w:rPr>
                <w:rFonts w:ascii="Arial" w:hAnsi="Arial" w:cs="Arial"/>
                <w:sz w:val="24"/>
                <w:szCs w:val="24"/>
              </w:rPr>
              <w:t>T1 – Testar Nome de Usuário</w:t>
            </w:r>
          </w:p>
          <w:p w14:paraId="70A03ED2" w14:textId="44953D05" w:rsidR="00253B08" w:rsidRDefault="00253B08" w:rsidP="003F053C">
            <w:pPr>
              <w:pStyle w:val="Standard"/>
              <w:numPr>
                <w:ilvl w:val="0"/>
                <w:numId w:val="5"/>
              </w:numPr>
              <w:rPr>
                <w:rFonts w:ascii="Arial" w:hAnsi="Arial" w:cs="Arial"/>
                <w:sz w:val="24"/>
                <w:szCs w:val="24"/>
              </w:rPr>
            </w:pPr>
            <w:r>
              <w:rPr>
                <w:rFonts w:ascii="Arial" w:hAnsi="Arial" w:cs="Arial"/>
                <w:sz w:val="24"/>
                <w:szCs w:val="24"/>
              </w:rPr>
              <w:t>Testa se o nome de usuário já existe</w:t>
            </w:r>
          </w:p>
          <w:p w14:paraId="2C52CBF3" w14:textId="4E2898C2" w:rsidR="00253B08" w:rsidRDefault="00253B08" w:rsidP="003F053C">
            <w:pPr>
              <w:pStyle w:val="Standard"/>
              <w:numPr>
                <w:ilvl w:val="0"/>
                <w:numId w:val="5"/>
              </w:numPr>
              <w:rPr>
                <w:rFonts w:ascii="Arial" w:hAnsi="Arial" w:cs="Arial"/>
                <w:sz w:val="24"/>
                <w:szCs w:val="24"/>
              </w:rPr>
            </w:pPr>
            <w:r>
              <w:rPr>
                <w:rFonts w:ascii="Arial" w:hAnsi="Arial" w:cs="Arial"/>
                <w:sz w:val="24"/>
                <w:szCs w:val="24"/>
              </w:rPr>
              <w:t>Testa se o nome de usuário tem entre 5 e 40 caracteres</w:t>
            </w:r>
          </w:p>
          <w:p w14:paraId="40EF222D" w14:textId="77777777" w:rsidR="00253B08" w:rsidRDefault="00253B08" w:rsidP="000A17B3">
            <w:pPr>
              <w:pStyle w:val="Standard"/>
              <w:rPr>
                <w:rFonts w:ascii="Arial" w:hAnsi="Arial" w:cs="Arial"/>
                <w:sz w:val="24"/>
                <w:szCs w:val="24"/>
              </w:rPr>
            </w:pPr>
            <w:r>
              <w:rPr>
                <w:rFonts w:ascii="Arial" w:hAnsi="Arial" w:cs="Arial"/>
                <w:sz w:val="24"/>
                <w:szCs w:val="24"/>
              </w:rPr>
              <w:t>T2 – Testar Senha do Usuário</w:t>
            </w:r>
          </w:p>
          <w:p w14:paraId="00143C54" w14:textId="77777777" w:rsidR="00253B08" w:rsidRDefault="00253B08" w:rsidP="003F053C">
            <w:pPr>
              <w:pStyle w:val="Standard"/>
              <w:numPr>
                <w:ilvl w:val="0"/>
                <w:numId w:val="6"/>
              </w:numPr>
              <w:rPr>
                <w:rFonts w:ascii="Arial" w:hAnsi="Arial" w:cs="Arial"/>
                <w:sz w:val="24"/>
                <w:szCs w:val="24"/>
              </w:rPr>
            </w:pPr>
            <w:r>
              <w:rPr>
                <w:rFonts w:ascii="Arial" w:hAnsi="Arial" w:cs="Arial"/>
                <w:sz w:val="24"/>
                <w:szCs w:val="24"/>
              </w:rPr>
              <w:t>Testa se a senha tem entre 8 e 24 caracteres</w:t>
            </w:r>
          </w:p>
          <w:p w14:paraId="21CAF849" w14:textId="253D603A" w:rsidR="00253B08" w:rsidRPr="004A5B21" w:rsidRDefault="00253B08" w:rsidP="003F053C">
            <w:pPr>
              <w:pStyle w:val="Standard"/>
              <w:numPr>
                <w:ilvl w:val="0"/>
                <w:numId w:val="6"/>
              </w:numPr>
              <w:rPr>
                <w:rFonts w:ascii="Arial" w:hAnsi="Arial" w:cs="Arial"/>
                <w:sz w:val="24"/>
                <w:szCs w:val="24"/>
              </w:rPr>
            </w:pPr>
            <w:r>
              <w:rPr>
                <w:rFonts w:ascii="Arial" w:hAnsi="Arial" w:cs="Arial"/>
                <w:sz w:val="24"/>
                <w:szCs w:val="24"/>
              </w:rPr>
              <w:t>Testa se a senha tem uma combinação de números, letras maiúsculas e minúsculas</w:t>
            </w:r>
          </w:p>
        </w:tc>
      </w:tr>
    </w:tbl>
    <w:p w14:paraId="4AAE3DDF" w14:textId="77777777" w:rsidR="000A17B3" w:rsidRPr="000A17B3" w:rsidRDefault="000A17B3" w:rsidP="000A17B3"/>
    <w:p w14:paraId="1923C7CF" w14:textId="08D82E79" w:rsidR="000A17B3" w:rsidRDefault="000A17B3" w:rsidP="000A17B3">
      <w:pPr>
        <w:pStyle w:val="Ttulo3"/>
      </w:pPr>
      <w:bookmarkStart w:id="34" w:name="_Toc127907089"/>
      <w:r>
        <w:t>UC 03</w:t>
      </w:r>
      <w:r w:rsidRPr="001330E5">
        <w:t xml:space="preserve"> – </w:t>
      </w:r>
      <w:r>
        <w:t>Manter Medicações</w:t>
      </w:r>
      <w:bookmarkEnd w:id="34"/>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4F2D1B06"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7F9E23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8696AA6"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55C8D6B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072A247"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8C84341"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61813396"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4E172D0"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7FE4A9D" w14:textId="2A421EFC"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0A17B3" w:rsidRPr="004A5B21" w14:paraId="37C2A09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4A4F76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7B50D0E" w14:textId="33788C85" w:rsidR="000A17B3" w:rsidRPr="004A5B21" w:rsidRDefault="003A3853" w:rsidP="003A3853">
            <w:pPr>
              <w:pStyle w:val="Standard"/>
              <w:rPr>
                <w:rFonts w:ascii="Arial" w:hAnsi="Arial" w:cs="Arial"/>
                <w:sz w:val="24"/>
                <w:szCs w:val="24"/>
              </w:rPr>
            </w:pPr>
            <w:r>
              <w:rPr>
                <w:rFonts w:ascii="Arial" w:hAnsi="Arial" w:cs="Arial"/>
                <w:sz w:val="24"/>
                <w:szCs w:val="24"/>
              </w:rPr>
              <w:t>O ator inicia o U.C. clicando na aba Medicações no menu ou no botão Medicações da tela principal</w:t>
            </w:r>
          </w:p>
        </w:tc>
      </w:tr>
      <w:tr w:rsidR="000A17B3" w:rsidRPr="004A5B21" w14:paraId="619F709C"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098684C"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58F5B30" w14:textId="45BCBDC1" w:rsidR="000A17B3" w:rsidRDefault="003A3853" w:rsidP="003F053C">
            <w:pPr>
              <w:pStyle w:val="Standard"/>
              <w:numPr>
                <w:ilvl w:val="0"/>
                <w:numId w:val="7"/>
              </w:numPr>
              <w:rPr>
                <w:rFonts w:ascii="Arial" w:hAnsi="Arial" w:cs="Arial"/>
                <w:sz w:val="24"/>
                <w:szCs w:val="24"/>
              </w:rPr>
            </w:pPr>
            <w:r>
              <w:rPr>
                <w:rFonts w:ascii="Arial" w:hAnsi="Arial" w:cs="Arial"/>
                <w:sz w:val="24"/>
                <w:szCs w:val="24"/>
              </w:rPr>
              <w:t xml:space="preserve">O sistema exibirá todas as medicações cadastradas </w:t>
            </w:r>
          </w:p>
          <w:p w14:paraId="030C8B19" w14:textId="77777777" w:rsidR="003A3853" w:rsidRDefault="003A3853" w:rsidP="003F053C">
            <w:pPr>
              <w:pStyle w:val="Standard"/>
              <w:numPr>
                <w:ilvl w:val="0"/>
                <w:numId w:val="7"/>
              </w:numPr>
              <w:rPr>
                <w:rFonts w:ascii="Arial" w:hAnsi="Arial" w:cs="Arial"/>
                <w:sz w:val="24"/>
                <w:szCs w:val="24"/>
              </w:rPr>
            </w:pPr>
            <w:r>
              <w:rPr>
                <w:rFonts w:ascii="Arial" w:hAnsi="Arial" w:cs="Arial"/>
                <w:sz w:val="24"/>
                <w:szCs w:val="24"/>
              </w:rPr>
              <w:t>O ator seleciona a opção desejada (A1) (A2) (A3) (A4)</w:t>
            </w:r>
          </w:p>
          <w:p w14:paraId="31E60D78" w14:textId="0E8A8CE2" w:rsidR="003A3853" w:rsidRPr="004A5B21" w:rsidRDefault="003A3853" w:rsidP="003F053C">
            <w:pPr>
              <w:pStyle w:val="Standard"/>
              <w:numPr>
                <w:ilvl w:val="0"/>
                <w:numId w:val="7"/>
              </w:numPr>
              <w:rPr>
                <w:rFonts w:ascii="Arial" w:hAnsi="Arial" w:cs="Arial"/>
                <w:sz w:val="24"/>
                <w:szCs w:val="24"/>
              </w:rPr>
            </w:pPr>
            <w:r>
              <w:rPr>
                <w:rFonts w:ascii="Arial" w:hAnsi="Arial" w:cs="Arial"/>
                <w:sz w:val="24"/>
                <w:szCs w:val="24"/>
              </w:rPr>
              <w:t>O caso de uso é encerrado</w:t>
            </w:r>
          </w:p>
        </w:tc>
      </w:tr>
      <w:tr w:rsidR="000A17B3" w:rsidRPr="004A5B21" w14:paraId="5E6A0B11"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CAFFD78"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F6C34B2" w14:textId="41474C1A" w:rsidR="000A17B3" w:rsidRDefault="003A3853" w:rsidP="000A17B3">
            <w:pPr>
              <w:pStyle w:val="Standard"/>
              <w:rPr>
                <w:rFonts w:ascii="Arial" w:hAnsi="Arial" w:cs="Arial"/>
                <w:sz w:val="24"/>
                <w:szCs w:val="24"/>
              </w:rPr>
            </w:pPr>
            <w:r>
              <w:rPr>
                <w:rFonts w:ascii="Arial" w:hAnsi="Arial" w:cs="Arial"/>
                <w:sz w:val="24"/>
                <w:szCs w:val="24"/>
              </w:rPr>
              <w:t xml:space="preserve">A1 </w:t>
            </w:r>
            <w:r w:rsidR="00871869">
              <w:rPr>
                <w:rFonts w:ascii="Arial" w:hAnsi="Arial" w:cs="Arial"/>
                <w:sz w:val="24"/>
                <w:szCs w:val="24"/>
              </w:rPr>
              <w:t>–</w:t>
            </w:r>
            <w:r>
              <w:rPr>
                <w:rFonts w:ascii="Arial" w:hAnsi="Arial" w:cs="Arial"/>
                <w:sz w:val="24"/>
                <w:szCs w:val="24"/>
              </w:rPr>
              <w:t xml:space="preserve"> </w:t>
            </w:r>
            <w:r w:rsidR="00871869">
              <w:rPr>
                <w:rFonts w:ascii="Arial" w:hAnsi="Arial" w:cs="Arial"/>
                <w:sz w:val="24"/>
                <w:szCs w:val="24"/>
              </w:rPr>
              <w:t>Cadastrar Medicação</w:t>
            </w:r>
          </w:p>
          <w:p w14:paraId="673F5896" w14:textId="465EE3A2"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ator seleciona a opção Cadastrar Medicação</w:t>
            </w:r>
          </w:p>
          <w:p w14:paraId="414F9EBC" w14:textId="5C5B4968"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sistema fornece os campos para serem preenchidos</w:t>
            </w:r>
          </w:p>
          <w:p w14:paraId="351C0BC6" w14:textId="44267842"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ator informa os dados e confirma</w:t>
            </w:r>
          </w:p>
          <w:p w14:paraId="68AA5F69" w14:textId="71B997D3"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sistema cadastra a nova medicação e retorna uma mensagem de confirmação</w:t>
            </w:r>
          </w:p>
          <w:p w14:paraId="78026399" w14:textId="5CCCCAAF"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sistema retorna ao passo c. do Fluxo Principal</w:t>
            </w:r>
          </w:p>
          <w:p w14:paraId="2E45E985" w14:textId="3B58B0B5" w:rsidR="00871869" w:rsidRDefault="00871869" w:rsidP="000A17B3">
            <w:pPr>
              <w:pStyle w:val="Standard"/>
              <w:rPr>
                <w:rFonts w:ascii="Arial" w:hAnsi="Arial" w:cs="Arial"/>
                <w:sz w:val="24"/>
                <w:szCs w:val="24"/>
              </w:rPr>
            </w:pPr>
            <w:r>
              <w:rPr>
                <w:rFonts w:ascii="Arial" w:hAnsi="Arial" w:cs="Arial"/>
                <w:sz w:val="24"/>
                <w:szCs w:val="24"/>
              </w:rPr>
              <w:lastRenderedPageBreak/>
              <w:t>A2 – Consultar Medicação</w:t>
            </w:r>
          </w:p>
          <w:p w14:paraId="547FEFD0" w14:textId="7CDDA392" w:rsidR="00871869" w:rsidRDefault="00871869" w:rsidP="003F053C">
            <w:pPr>
              <w:pStyle w:val="Standard"/>
              <w:numPr>
                <w:ilvl w:val="0"/>
                <w:numId w:val="9"/>
              </w:numPr>
              <w:rPr>
                <w:rFonts w:ascii="Arial" w:hAnsi="Arial" w:cs="Arial"/>
                <w:sz w:val="24"/>
                <w:szCs w:val="24"/>
              </w:rPr>
            </w:pPr>
            <w:r>
              <w:rPr>
                <w:rFonts w:ascii="Arial" w:hAnsi="Arial" w:cs="Arial"/>
                <w:sz w:val="24"/>
                <w:szCs w:val="24"/>
              </w:rPr>
              <w:t>O ator seleciona a opção Consultar Medicação</w:t>
            </w:r>
          </w:p>
          <w:p w14:paraId="5DD90DC0" w14:textId="6644F86A" w:rsidR="00871869" w:rsidRDefault="00871869" w:rsidP="003F053C">
            <w:pPr>
              <w:pStyle w:val="Standard"/>
              <w:numPr>
                <w:ilvl w:val="0"/>
                <w:numId w:val="9"/>
              </w:numPr>
              <w:rPr>
                <w:rFonts w:ascii="Arial" w:hAnsi="Arial" w:cs="Arial"/>
                <w:sz w:val="24"/>
                <w:szCs w:val="24"/>
              </w:rPr>
            </w:pPr>
            <w:r>
              <w:rPr>
                <w:rFonts w:ascii="Arial" w:hAnsi="Arial" w:cs="Arial"/>
                <w:sz w:val="24"/>
                <w:szCs w:val="24"/>
              </w:rPr>
              <w:t>O sistema mostra todos os dados da Medicação</w:t>
            </w:r>
          </w:p>
          <w:p w14:paraId="7EFAEC2C" w14:textId="4A993CC4" w:rsidR="00871869" w:rsidRDefault="00871869" w:rsidP="003F053C">
            <w:pPr>
              <w:pStyle w:val="Standard"/>
              <w:numPr>
                <w:ilvl w:val="0"/>
                <w:numId w:val="9"/>
              </w:numPr>
              <w:rPr>
                <w:rFonts w:ascii="Arial" w:hAnsi="Arial" w:cs="Arial"/>
                <w:sz w:val="24"/>
                <w:szCs w:val="24"/>
              </w:rPr>
            </w:pPr>
            <w:r>
              <w:rPr>
                <w:rFonts w:ascii="Arial" w:hAnsi="Arial" w:cs="Arial"/>
                <w:sz w:val="24"/>
                <w:szCs w:val="24"/>
              </w:rPr>
              <w:t>O sistema retorna ao passo c. do Fluxo Principal</w:t>
            </w:r>
          </w:p>
          <w:p w14:paraId="08D1A2E9" w14:textId="70E4F1FF" w:rsidR="00871869" w:rsidRDefault="00871869" w:rsidP="000A17B3">
            <w:pPr>
              <w:pStyle w:val="Standard"/>
              <w:rPr>
                <w:rFonts w:ascii="Arial" w:hAnsi="Arial" w:cs="Arial"/>
                <w:sz w:val="24"/>
                <w:szCs w:val="24"/>
              </w:rPr>
            </w:pPr>
            <w:r>
              <w:rPr>
                <w:rFonts w:ascii="Arial" w:hAnsi="Arial" w:cs="Arial"/>
                <w:sz w:val="24"/>
                <w:szCs w:val="24"/>
              </w:rPr>
              <w:t>A3 – Alterar Medicação</w:t>
            </w:r>
          </w:p>
          <w:p w14:paraId="1A24BC03" w14:textId="5F1BCFCD"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ator seleciona a opção Alterar Medicação</w:t>
            </w:r>
          </w:p>
          <w:p w14:paraId="48FFD80B" w14:textId="10FB3725"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sistema fornece os campos para serem preenchidos</w:t>
            </w:r>
          </w:p>
          <w:p w14:paraId="107F4BC1" w14:textId="75DE9A30"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ator informa os dados e confirma a alteração</w:t>
            </w:r>
          </w:p>
          <w:p w14:paraId="77CE1B18" w14:textId="45BDDE46"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sistema altera a Medicação e retorna uma mensagem de confirmação</w:t>
            </w:r>
          </w:p>
          <w:p w14:paraId="20050BA8" w14:textId="6D7E476D"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sistema retorna ao passo c. do Fluxo Principal</w:t>
            </w:r>
          </w:p>
          <w:p w14:paraId="78DB3B63" w14:textId="77777777" w:rsidR="00871869" w:rsidRDefault="00871869" w:rsidP="000A17B3">
            <w:pPr>
              <w:pStyle w:val="Standard"/>
              <w:rPr>
                <w:rFonts w:ascii="Arial" w:hAnsi="Arial" w:cs="Arial"/>
                <w:sz w:val="24"/>
                <w:szCs w:val="24"/>
              </w:rPr>
            </w:pPr>
            <w:r>
              <w:rPr>
                <w:rFonts w:ascii="Arial" w:hAnsi="Arial" w:cs="Arial"/>
                <w:sz w:val="24"/>
                <w:szCs w:val="24"/>
              </w:rPr>
              <w:t>A4 – Excluir Medicação</w:t>
            </w:r>
          </w:p>
          <w:p w14:paraId="418087EC" w14:textId="77777777" w:rsidR="00871869" w:rsidRDefault="00871869" w:rsidP="003F053C">
            <w:pPr>
              <w:pStyle w:val="Standard"/>
              <w:numPr>
                <w:ilvl w:val="0"/>
                <w:numId w:val="11"/>
              </w:numPr>
              <w:rPr>
                <w:rFonts w:ascii="Arial" w:hAnsi="Arial" w:cs="Arial"/>
                <w:sz w:val="24"/>
                <w:szCs w:val="24"/>
              </w:rPr>
            </w:pPr>
            <w:r>
              <w:rPr>
                <w:rFonts w:ascii="Arial" w:hAnsi="Arial" w:cs="Arial"/>
                <w:sz w:val="24"/>
                <w:szCs w:val="24"/>
              </w:rPr>
              <w:t>O ator seleciona a opção Excluir Medicação</w:t>
            </w:r>
          </w:p>
          <w:p w14:paraId="1B86E227" w14:textId="77777777" w:rsidR="00871869" w:rsidRDefault="00871869" w:rsidP="003F053C">
            <w:pPr>
              <w:pStyle w:val="Standard"/>
              <w:numPr>
                <w:ilvl w:val="0"/>
                <w:numId w:val="11"/>
              </w:numPr>
              <w:rPr>
                <w:rFonts w:ascii="Arial" w:hAnsi="Arial" w:cs="Arial"/>
                <w:sz w:val="24"/>
                <w:szCs w:val="24"/>
              </w:rPr>
            </w:pPr>
            <w:r>
              <w:rPr>
                <w:rFonts w:ascii="Arial" w:hAnsi="Arial" w:cs="Arial"/>
                <w:sz w:val="24"/>
                <w:szCs w:val="24"/>
              </w:rPr>
              <w:t>O sistema mostra os dados da medicação e pede confirmação ao ator</w:t>
            </w:r>
          </w:p>
          <w:p w14:paraId="5D0C5369" w14:textId="77777777" w:rsidR="00871869" w:rsidRDefault="00871869" w:rsidP="003F053C">
            <w:pPr>
              <w:pStyle w:val="Standard"/>
              <w:numPr>
                <w:ilvl w:val="0"/>
                <w:numId w:val="11"/>
              </w:numPr>
              <w:rPr>
                <w:rFonts w:ascii="Arial" w:hAnsi="Arial" w:cs="Arial"/>
                <w:sz w:val="24"/>
                <w:szCs w:val="24"/>
              </w:rPr>
            </w:pPr>
            <w:r>
              <w:rPr>
                <w:rFonts w:ascii="Arial" w:hAnsi="Arial" w:cs="Arial"/>
                <w:sz w:val="24"/>
                <w:szCs w:val="24"/>
              </w:rPr>
              <w:t>O ator confirma que deseja excluir</w:t>
            </w:r>
          </w:p>
          <w:p w14:paraId="1F74DF3C" w14:textId="77777777" w:rsidR="00871869" w:rsidRDefault="00871869" w:rsidP="003F053C">
            <w:pPr>
              <w:pStyle w:val="Standard"/>
              <w:numPr>
                <w:ilvl w:val="0"/>
                <w:numId w:val="11"/>
              </w:numPr>
              <w:rPr>
                <w:rFonts w:ascii="Arial" w:hAnsi="Arial" w:cs="Arial"/>
                <w:sz w:val="24"/>
                <w:szCs w:val="24"/>
              </w:rPr>
            </w:pPr>
            <w:r>
              <w:rPr>
                <w:rFonts w:ascii="Arial" w:hAnsi="Arial" w:cs="Arial"/>
                <w:sz w:val="24"/>
                <w:szCs w:val="24"/>
              </w:rPr>
              <w:t>O sistema exclui a medicação e retorna uma mensagem de confirmação</w:t>
            </w:r>
          </w:p>
          <w:p w14:paraId="469BB48B" w14:textId="3A4C0AF0" w:rsidR="00871869" w:rsidRPr="004A5B21" w:rsidRDefault="00871869" w:rsidP="003F053C">
            <w:pPr>
              <w:pStyle w:val="Standard"/>
              <w:numPr>
                <w:ilvl w:val="0"/>
                <w:numId w:val="11"/>
              </w:numPr>
              <w:rPr>
                <w:rFonts w:ascii="Arial" w:hAnsi="Arial" w:cs="Arial"/>
                <w:sz w:val="24"/>
                <w:szCs w:val="24"/>
              </w:rPr>
            </w:pPr>
            <w:r>
              <w:rPr>
                <w:rFonts w:ascii="Arial" w:hAnsi="Arial" w:cs="Arial"/>
                <w:sz w:val="24"/>
                <w:szCs w:val="24"/>
              </w:rPr>
              <w:t>O sistema retorna ao passo c. do Fluxo Principal</w:t>
            </w:r>
          </w:p>
        </w:tc>
      </w:tr>
    </w:tbl>
    <w:p w14:paraId="4011048F" w14:textId="77777777" w:rsidR="000A17B3" w:rsidRPr="000A17B3" w:rsidRDefault="000A17B3" w:rsidP="000A17B3"/>
    <w:p w14:paraId="40A43099" w14:textId="10A16BC5" w:rsidR="000A17B3" w:rsidRDefault="000A17B3" w:rsidP="000A17B3">
      <w:pPr>
        <w:pStyle w:val="Ttulo3"/>
      </w:pPr>
      <w:bookmarkStart w:id="35" w:name="_Toc127907090"/>
      <w:r>
        <w:t>UC 04</w:t>
      </w:r>
      <w:r w:rsidRPr="001330E5">
        <w:t xml:space="preserve"> – </w:t>
      </w:r>
      <w:r w:rsidRPr="000A17B3">
        <w:t>Controlar Inseminação</w:t>
      </w:r>
      <w:bookmarkEnd w:id="35"/>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298FEF9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512AD4D"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88F3923"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5A39D55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1E6979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6537199"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13DA8438"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7B9835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2F1085C" w14:textId="4618E065"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871869" w:rsidRPr="004A5B21" w14:paraId="2C71D8DA"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0F272B"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D5E79C1" w14:textId="456ABD12" w:rsidR="00871869" w:rsidRPr="004A5B21" w:rsidRDefault="00871869" w:rsidP="00871869">
            <w:pPr>
              <w:pStyle w:val="Standard"/>
              <w:rPr>
                <w:rFonts w:ascii="Arial" w:hAnsi="Arial" w:cs="Arial"/>
                <w:sz w:val="24"/>
                <w:szCs w:val="24"/>
              </w:rPr>
            </w:pPr>
            <w:r>
              <w:rPr>
                <w:rFonts w:ascii="Arial" w:hAnsi="Arial" w:cs="Arial"/>
                <w:sz w:val="24"/>
                <w:szCs w:val="24"/>
              </w:rPr>
              <w:t>O ator inicia o U.C. clicando na aba Inseminação no menu ou no botão Inseminação da tela principal</w:t>
            </w:r>
          </w:p>
        </w:tc>
      </w:tr>
      <w:tr w:rsidR="00871869" w:rsidRPr="004A5B21" w14:paraId="160E570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698E0DD"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D894EC3" w14:textId="77777777" w:rsidR="00A57800" w:rsidRDefault="00A57800" w:rsidP="003F053C">
            <w:pPr>
              <w:pStyle w:val="Standard"/>
              <w:numPr>
                <w:ilvl w:val="0"/>
                <w:numId w:val="12"/>
              </w:numPr>
              <w:rPr>
                <w:rFonts w:ascii="Arial" w:hAnsi="Arial" w:cs="Arial"/>
                <w:sz w:val="24"/>
                <w:szCs w:val="24"/>
              </w:rPr>
            </w:pPr>
            <w:r>
              <w:rPr>
                <w:rFonts w:ascii="Arial" w:hAnsi="Arial" w:cs="Arial"/>
                <w:sz w:val="24"/>
                <w:szCs w:val="24"/>
              </w:rPr>
              <w:t>O sistema irá exibir uma tela para criar uma nova inseminação</w:t>
            </w:r>
          </w:p>
          <w:p w14:paraId="19AB794E" w14:textId="77777777" w:rsidR="00871869" w:rsidRDefault="00A57800" w:rsidP="003F053C">
            <w:pPr>
              <w:pStyle w:val="Standard"/>
              <w:numPr>
                <w:ilvl w:val="0"/>
                <w:numId w:val="12"/>
              </w:numPr>
              <w:rPr>
                <w:rFonts w:ascii="Arial" w:hAnsi="Arial" w:cs="Arial"/>
                <w:sz w:val="24"/>
                <w:szCs w:val="24"/>
              </w:rPr>
            </w:pPr>
            <w:r>
              <w:rPr>
                <w:rFonts w:ascii="Arial" w:hAnsi="Arial" w:cs="Arial"/>
                <w:sz w:val="24"/>
                <w:szCs w:val="24"/>
              </w:rPr>
              <w:t>O ator informa os dados da inseminação e o animal que está sendo inseminado</w:t>
            </w:r>
          </w:p>
          <w:p w14:paraId="50CC2DB1" w14:textId="77777777" w:rsidR="00B05B61" w:rsidRDefault="00B05B61" w:rsidP="003F053C">
            <w:pPr>
              <w:pStyle w:val="Standard"/>
              <w:numPr>
                <w:ilvl w:val="0"/>
                <w:numId w:val="12"/>
              </w:numPr>
              <w:rPr>
                <w:rFonts w:ascii="Arial" w:hAnsi="Arial" w:cs="Arial"/>
                <w:sz w:val="24"/>
                <w:szCs w:val="24"/>
              </w:rPr>
            </w:pPr>
            <w:r>
              <w:rPr>
                <w:rFonts w:ascii="Arial" w:hAnsi="Arial" w:cs="Arial"/>
                <w:sz w:val="24"/>
                <w:szCs w:val="24"/>
              </w:rPr>
              <w:lastRenderedPageBreak/>
              <w:t>O ator confirma a nova inseminação</w:t>
            </w:r>
          </w:p>
          <w:p w14:paraId="68A9DFB7" w14:textId="77777777" w:rsidR="00B05B61" w:rsidRDefault="00B05B61" w:rsidP="003F053C">
            <w:pPr>
              <w:pStyle w:val="Standard"/>
              <w:numPr>
                <w:ilvl w:val="0"/>
                <w:numId w:val="12"/>
              </w:numPr>
              <w:rPr>
                <w:rFonts w:ascii="Arial" w:hAnsi="Arial" w:cs="Arial"/>
                <w:sz w:val="24"/>
                <w:szCs w:val="24"/>
              </w:rPr>
            </w:pPr>
            <w:r>
              <w:rPr>
                <w:rFonts w:ascii="Arial" w:hAnsi="Arial" w:cs="Arial"/>
                <w:sz w:val="24"/>
                <w:szCs w:val="24"/>
              </w:rPr>
              <w:t>O sistema adiciona uma nova gestação ao animal (A1)</w:t>
            </w:r>
          </w:p>
          <w:p w14:paraId="51F74491" w14:textId="5EA87917" w:rsidR="00B05B61" w:rsidRPr="004A5B21" w:rsidRDefault="00B05B61" w:rsidP="003F053C">
            <w:pPr>
              <w:pStyle w:val="Standard"/>
              <w:numPr>
                <w:ilvl w:val="0"/>
                <w:numId w:val="12"/>
              </w:numPr>
              <w:rPr>
                <w:rFonts w:ascii="Arial" w:hAnsi="Arial" w:cs="Arial"/>
                <w:sz w:val="24"/>
                <w:szCs w:val="24"/>
              </w:rPr>
            </w:pPr>
            <w:r>
              <w:rPr>
                <w:rFonts w:ascii="Arial" w:hAnsi="Arial" w:cs="Arial"/>
                <w:sz w:val="24"/>
                <w:szCs w:val="24"/>
              </w:rPr>
              <w:t>O caso de uso é encerrado</w:t>
            </w:r>
          </w:p>
        </w:tc>
      </w:tr>
      <w:tr w:rsidR="00871869" w:rsidRPr="004A5B21" w14:paraId="61BC8D8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F2E6889"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lastRenderedPageBreak/>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B21AF79" w14:textId="77777777" w:rsidR="00871869" w:rsidRDefault="00B05B61" w:rsidP="00871869">
            <w:pPr>
              <w:pStyle w:val="Standard"/>
              <w:rPr>
                <w:rFonts w:ascii="Arial" w:hAnsi="Arial" w:cs="Arial"/>
                <w:sz w:val="24"/>
                <w:szCs w:val="24"/>
              </w:rPr>
            </w:pPr>
            <w:r>
              <w:rPr>
                <w:rFonts w:ascii="Arial" w:hAnsi="Arial" w:cs="Arial"/>
                <w:sz w:val="24"/>
                <w:szCs w:val="24"/>
              </w:rPr>
              <w:t>A1 – Animal já inseminado anteriormente</w:t>
            </w:r>
          </w:p>
          <w:p w14:paraId="403880FE" w14:textId="77777777" w:rsidR="00B05B61" w:rsidRDefault="00B05B61" w:rsidP="003F053C">
            <w:pPr>
              <w:pStyle w:val="Standard"/>
              <w:numPr>
                <w:ilvl w:val="0"/>
                <w:numId w:val="13"/>
              </w:numPr>
              <w:rPr>
                <w:rFonts w:ascii="Arial" w:hAnsi="Arial" w:cs="Arial"/>
                <w:sz w:val="24"/>
                <w:szCs w:val="24"/>
              </w:rPr>
            </w:pPr>
            <w:r>
              <w:rPr>
                <w:rFonts w:ascii="Arial" w:hAnsi="Arial" w:cs="Arial"/>
                <w:sz w:val="24"/>
                <w:szCs w:val="24"/>
              </w:rPr>
              <w:t>A nova inseminação é adicionada ao histórico do período de gestação</w:t>
            </w:r>
          </w:p>
          <w:p w14:paraId="726D2F4D" w14:textId="76019B1E" w:rsidR="00B05B61" w:rsidRPr="004A5B21" w:rsidRDefault="00B05B61" w:rsidP="003F053C">
            <w:pPr>
              <w:pStyle w:val="Standard"/>
              <w:numPr>
                <w:ilvl w:val="0"/>
                <w:numId w:val="13"/>
              </w:numPr>
              <w:rPr>
                <w:rFonts w:ascii="Arial" w:hAnsi="Arial" w:cs="Arial"/>
                <w:sz w:val="24"/>
                <w:szCs w:val="24"/>
              </w:rPr>
            </w:pPr>
            <w:r>
              <w:rPr>
                <w:rFonts w:ascii="Arial" w:hAnsi="Arial" w:cs="Arial"/>
                <w:sz w:val="24"/>
                <w:szCs w:val="24"/>
              </w:rPr>
              <w:t>O sistema retorna ao passo e. do Fluxo Principal</w:t>
            </w:r>
          </w:p>
        </w:tc>
      </w:tr>
    </w:tbl>
    <w:p w14:paraId="42DA5A13" w14:textId="4EDE11F1" w:rsidR="000A17B3" w:rsidRDefault="000A17B3" w:rsidP="000A17B3"/>
    <w:p w14:paraId="386329A3" w14:textId="77777777" w:rsidR="008802EB" w:rsidRPr="000A17B3" w:rsidRDefault="008802EB" w:rsidP="000A17B3"/>
    <w:p w14:paraId="00DCA092" w14:textId="37221DF5" w:rsidR="000A17B3" w:rsidRDefault="000A17B3" w:rsidP="000A17B3">
      <w:pPr>
        <w:pStyle w:val="Ttulo3"/>
      </w:pPr>
      <w:bookmarkStart w:id="36" w:name="_Toc127907091"/>
      <w:r w:rsidRPr="001330E5">
        <w:t>UC 0</w:t>
      </w:r>
      <w:r>
        <w:t>5</w:t>
      </w:r>
      <w:r w:rsidRPr="001330E5">
        <w:t xml:space="preserve"> – </w:t>
      </w:r>
      <w:r w:rsidRPr="000A17B3">
        <w:t>Controlar Gestação</w:t>
      </w:r>
      <w:bookmarkEnd w:id="36"/>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51EE3D9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B089EDD"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4C34301"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4D86024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BBE93B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9362715"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6419E34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9135496"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5A0C7B2" w14:textId="00C0AF65"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871869" w:rsidRPr="004A5B21" w14:paraId="3D545B2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03054E2"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935503E" w14:textId="441F6DCC" w:rsidR="00871869" w:rsidRPr="004A5B21" w:rsidRDefault="00871869" w:rsidP="00871869">
            <w:pPr>
              <w:pStyle w:val="Standard"/>
              <w:rPr>
                <w:rFonts w:ascii="Arial" w:hAnsi="Arial" w:cs="Arial"/>
                <w:sz w:val="24"/>
                <w:szCs w:val="24"/>
              </w:rPr>
            </w:pPr>
            <w:r>
              <w:rPr>
                <w:rFonts w:ascii="Arial" w:hAnsi="Arial" w:cs="Arial"/>
                <w:sz w:val="24"/>
                <w:szCs w:val="24"/>
              </w:rPr>
              <w:t>O ator inicia o U.C. clicando na aba Gestação no menu ou no botão Gestação da tela principal</w:t>
            </w:r>
          </w:p>
        </w:tc>
      </w:tr>
      <w:tr w:rsidR="00871869" w:rsidRPr="004A5B21" w14:paraId="02CC327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83AA277"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89679AA" w14:textId="07876CC3" w:rsidR="00871869" w:rsidRDefault="00B05B61" w:rsidP="003F053C">
            <w:pPr>
              <w:pStyle w:val="Standard"/>
              <w:numPr>
                <w:ilvl w:val="0"/>
                <w:numId w:val="14"/>
              </w:numPr>
              <w:rPr>
                <w:rFonts w:ascii="Arial" w:hAnsi="Arial" w:cs="Arial"/>
                <w:sz w:val="24"/>
                <w:szCs w:val="24"/>
              </w:rPr>
            </w:pPr>
            <w:r>
              <w:rPr>
                <w:rFonts w:ascii="Arial" w:hAnsi="Arial" w:cs="Arial"/>
                <w:sz w:val="24"/>
                <w:szCs w:val="24"/>
              </w:rPr>
              <w:t>O sistema permitirá informar atualizações no estado da gestação ou ver dados do período de gestação</w:t>
            </w:r>
          </w:p>
          <w:p w14:paraId="15138534" w14:textId="77777777" w:rsidR="00B05B61" w:rsidRDefault="00B05B61" w:rsidP="003F053C">
            <w:pPr>
              <w:pStyle w:val="Standard"/>
              <w:numPr>
                <w:ilvl w:val="0"/>
                <w:numId w:val="14"/>
              </w:numPr>
              <w:rPr>
                <w:rFonts w:ascii="Arial" w:hAnsi="Arial" w:cs="Arial"/>
                <w:sz w:val="24"/>
                <w:szCs w:val="24"/>
              </w:rPr>
            </w:pPr>
            <w:r>
              <w:rPr>
                <w:rFonts w:ascii="Arial" w:hAnsi="Arial" w:cs="Arial"/>
                <w:sz w:val="24"/>
                <w:szCs w:val="24"/>
              </w:rPr>
              <w:t>O ator escolhe a opção (A1) (A2)</w:t>
            </w:r>
          </w:p>
          <w:p w14:paraId="2C779642" w14:textId="1EAFD769" w:rsidR="00B05B61" w:rsidRPr="004A5B21" w:rsidRDefault="00B05B61" w:rsidP="003F053C">
            <w:pPr>
              <w:pStyle w:val="Standard"/>
              <w:numPr>
                <w:ilvl w:val="0"/>
                <w:numId w:val="14"/>
              </w:numPr>
              <w:rPr>
                <w:rFonts w:ascii="Arial" w:hAnsi="Arial" w:cs="Arial"/>
                <w:sz w:val="24"/>
                <w:szCs w:val="24"/>
              </w:rPr>
            </w:pPr>
            <w:r>
              <w:rPr>
                <w:rFonts w:ascii="Arial" w:hAnsi="Arial" w:cs="Arial"/>
                <w:sz w:val="24"/>
                <w:szCs w:val="24"/>
              </w:rPr>
              <w:t>O caso de uso é encerrado</w:t>
            </w:r>
          </w:p>
        </w:tc>
      </w:tr>
      <w:tr w:rsidR="00871869" w:rsidRPr="004A5B21" w14:paraId="6FE59C69"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EB842C3"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D6D205A" w14:textId="5F448BD0" w:rsidR="00871869" w:rsidRDefault="00B05B61" w:rsidP="00871869">
            <w:pPr>
              <w:pStyle w:val="Standard"/>
              <w:rPr>
                <w:rFonts w:ascii="Arial" w:hAnsi="Arial" w:cs="Arial"/>
                <w:sz w:val="24"/>
                <w:szCs w:val="24"/>
              </w:rPr>
            </w:pPr>
            <w:r>
              <w:rPr>
                <w:rFonts w:ascii="Arial" w:hAnsi="Arial" w:cs="Arial"/>
                <w:sz w:val="24"/>
                <w:szCs w:val="24"/>
              </w:rPr>
              <w:t>A1 – Informar atualizações</w:t>
            </w:r>
          </w:p>
          <w:p w14:paraId="63B499CB" w14:textId="71A117CF" w:rsidR="00F01F45" w:rsidRDefault="00F01F45" w:rsidP="003F053C">
            <w:pPr>
              <w:pStyle w:val="Standard"/>
              <w:numPr>
                <w:ilvl w:val="0"/>
                <w:numId w:val="16"/>
              </w:numPr>
              <w:rPr>
                <w:rFonts w:ascii="Arial" w:hAnsi="Arial" w:cs="Arial"/>
                <w:sz w:val="24"/>
                <w:szCs w:val="24"/>
              </w:rPr>
            </w:pPr>
            <w:r>
              <w:rPr>
                <w:rFonts w:ascii="Arial" w:hAnsi="Arial" w:cs="Arial"/>
                <w:sz w:val="24"/>
                <w:szCs w:val="24"/>
              </w:rPr>
              <w:t>O sistema possibilitará ao ator informar qual o novo status da gestação</w:t>
            </w:r>
          </w:p>
          <w:p w14:paraId="4C1B5709" w14:textId="52C4E111" w:rsidR="00F01F45" w:rsidRDefault="00F01F45" w:rsidP="003F053C">
            <w:pPr>
              <w:pStyle w:val="Standard"/>
              <w:numPr>
                <w:ilvl w:val="0"/>
                <w:numId w:val="16"/>
              </w:numPr>
              <w:rPr>
                <w:rFonts w:ascii="Arial" w:hAnsi="Arial" w:cs="Arial"/>
                <w:sz w:val="24"/>
                <w:szCs w:val="24"/>
              </w:rPr>
            </w:pPr>
            <w:r>
              <w:rPr>
                <w:rFonts w:ascii="Arial" w:hAnsi="Arial" w:cs="Arial"/>
                <w:sz w:val="24"/>
                <w:szCs w:val="24"/>
              </w:rPr>
              <w:t>O ator poderá informar que houve fecundação e a gestação começou, poderá informar se houve aborto e a gestação será cancelada e poderá informar se o filhote nasceu e a gestação será finalizada.</w:t>
            </w:r>
          </w:p>
          <w:p w14:paraId="65FB2C4E" w14:textId="7022C304" w:rsidR="00F01F45" w:rsidRDefault="00F01F45" w:rsidP="003F053C">
            <w:pPr>
              <w:pStyle w:val="Standard"/>
              <w:numPr>
                <w:ilvl w:val="0"/>
                <w:numId w:val="16"/>
              </w:numPr>
              <w:rPr>
                <w:rFonts w:ascii="Arial" w:hAnsi="Arial" w:cs="Arial"/>
                <w:sz w:val="24"/>
                <w:szCs w:val="24"/>
              </w:rPr>
            </w:pPr>
            <w:r>
              <w:rPr>
                <w:rFonts w:ascii="Arial" w:hAnsi="Arial" w:cs="Arial"/>
                <w:sz w:val="24"/>
                <w:szCs w:val="24"/>
              </w:rPr>
              <w:t>O sistema retorna ao passo c. do Fluxo Principal</w:t>
            </w:r>
          </w:p>
          <w:p w14:paraId="3BD9E0AC" w14:textId="77777777" w:rsidR="00B05B61" w:rsidRDefault="00B05B61" w:rsidP="00871869">
            <w:pPr>
              <w:pStyle w:val="Standard"/>
              <w:rPr>
                <w:rFonts w:ascii="Arial" w:hAnsi="Arial" w:cs="Arial"/>
                <w:sz w:val="24"/>
                <w:szCs w:val="24"/>
              </w:rPr>
            </w:pPr>
            <w:r>
              <w:rPr>
                <w:rFonts w:ascii="Arial" w:hAnsi="Arial" w:cs="Arial"/>
                <w:sz w:val="24"/>
                <w:szCs w:val="24"/>
              </w:rPr>
              <w:t>A2 – Exibir Período de Gestação</w:t>
            </w:r>
          </w:p>
          <w:p w14:paraId="00284F26" w14:textId="332EA6EE" w:rsidR="00B05B61" w:rsidRDefault="00B05B61" w:rsidP="003F053C">
            <w:pPr>
              <w:pStyle w:val="Standard"/>
              <w:numPr>
                <w:ilvl w:val="0"/>
                <w:numId w:val="15"/>
              </w:numPr>
              <w:rPr>
                <w:rFonts w:ascii="Arial" w:hAnsi="Arial" w:cs="Arial"/>
                <w:sz w:val="24"/>
                <w:szCs w:val="24"/>
              </w:rPr>
            </w:pPr>
            <w:r>
              <w:rPr>
                <w:rFonts w:ascii="Arial" w:hAnsi="Arial" w:cs="Arial"/>
                <w:sz w:val="24"/>
                <w:szCs w:val="24"/>
              </w:rPr>
              <w:t xml:space="preserve">O </w:t>
            </w:r>
            <w:r w:rsidR="00BB60C6">
              <w:rPr>
                <w:rFonts w:ascii="Arial" w:hAnsi="Arial" w:cs="Arial"/>
                <w:sz w:val="24"/>
                <w:szCs w:val="24"/>
              </w:rPr>
              <w:t>sistema</w:t>
            </w:r>
            <w:r>
              <w:rPr>
                <w:rFonts w:ascii="Arial" w:hAnsi="Arial" w:cs="Arial"/>
                <w:sz w:val="24"/>
                <w:szCs w:val="24"/>
              </w:rPr>
              <w:t xml:space="preserve"> é redirecionado para a tela do período de gestação</w:t>
            </w:r>
          </w:p>
          <w:p w14:paraId="2DE61CA4" w14:textId="78C1DC48" w:rsidR="00B05B61" w:rsidRPr="004A5B21" w:rsidRDefault="00B05B61" w:rsidP="003F053C">
            <w:pPr>
              <w:pStyle w:val="Standard"/>
              <w:numPr>
                <w:ilvl w:val="0"/>
                <w:numId w:val="15"/>
              </w:numPr>
              <w:rPr>
                <w:rFonts w:ascii="Arial" w:hAnsi="Arial" w:cs="Arial"/>
                <w:sz w:val="24"/>
                <w:szCs w:val="24"/>
              </w:rPr>
            </w:pPr>
            <w:r>
              <w:rPr>
                <w:rFonts w:ascii="Arial" w:hAnsi="Arial" w:cs="Arial"/>
                <w:sz w:val="24"/>
                <w:szCs w:val="24"/>
              </w:rPr>
              <w:lastRenderedPageBreak/>
              <w:t>O sistema retorna ao passo c. do Fluxo Principal</w:t>
            </w:r>
          </w:p>
        </w:tc>
      </w:tr>
    </w:tbl>
    <w:p w14:paraId="40654AA9" w14:textId="40B0E7F9" w:rsidR="000A17B3" w:rsidRDefault="000A17B3" w:rsidP="000A17B3">
      <w:pPr>
        <w:pStyle w:val="Ttulo3"/>
      </w:pPr>
      <w:bookmarkStart w:id="37" w:name="_Toc127907092"/>
      <w:r w:rsidRPr="001330E5">
        <w:lastRenderedPageBreak/>
        <w:t>UC 0</w:t>
      </w:r>
      <w:r>
        <w:t>6</w:t>
      </w:r>
      <w:r w:rsidRPr="001330E5">
        <w:t xml:space="preserve"> – </w:t>
      </w:r>
      <w:r w:rsidRPr="000A17B3">
        <w:t>Controlar Lotes</w:t>
      </w:r>
      <w:bookmarkEnd w:id="37"/>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1BE8048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8EE0E30"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FA30448"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162076D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F0204E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B841B83"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2364682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7CC2F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B4F7C68" w14:textId="78297F64"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871869" w:rsidRPr="004A5B21" w14:paraId="064368F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DFBF60F"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61B7425" w14:textId="6D9A7569" w:rsidR="00871869" w:rsidRPr="004A5B21" w:rsidRDefault="00871869" w:rsidP="00871869">
            <w:pPr>
              <w:pStyle w:val="Standard"/>
              <w:rPr>
                <w:rFonts w:ascii="Arial" w:hAnsi="Arial" w:cs="Arial"/>
                <w:sz w:val="24"/>
                <w:szCs w:val="24"/>
              </w:rPr>
            </w:pPr>
            <w:r>
              <w:rPr>
                <w:rFonts w:ascii="Arial" w:hAnsi="Arial" w:cs="Arial"/>
                <w:sz w:val="24"/>
                <w:szCs w:val="24"/>
              </w:rPr>
              <w:t>O ator inicia o U.C. clicando na aba Lotes no menu ou no botão Lotes da tela principal</w:t>
            </w:r>
          </w:p>
        </w:tc>
      </w:tr>
      <w:tr w:rsidR="00871869" w:rsidRPr="004A5B21" w14:paraId="319C229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31F7891"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515F115" w14:textId="60986E86" w:rsidR="00871869" w:rsidRDefault="00F01F45" w:rsidP="003F053C">
            <w:pPr>
              <w:pStyle w:val="Standard"/>
              <w:numPr>
                <w:ilvl w:val="0"/>
                <w:numId w:val="17"/>
              </w:numPr>
              <w:rPr>
                <w:rFonts w:ascii="Arial" w:hAnsi="Arial" w:cs="Arial"/>
                <w:sz w:val="24"/>
                <w:szCs w:val="24"/>
              </w:rPr>
            </w:pPr>
            <w:r>
              <w:rPr>
                <w:rFonts w:ascii="Arial" w:hAnsi="Arial" w:cs="Arial"/>
                <w:sz w:val="24"/>
                <w:szCs w:val="24"/>
              </w:rPr>
              <w:t>O sistema informará os lotes existentes</w:t>
            </w:r>
            <w:r w:rsidR="00BB60C6">
              <w:rPr>
                <w:rFonts w:ascii="Arial" w:hAnsi="Arial" w:cs="Arial"/>
                <w:sz w:val="24"/>
                <w:szCs w:val="24"/>
              </w:rPr>
              <w:t xml:space="preserve"> (A1)</w:t>
            </w:r>
          </w:p>
          <w:p w14:paraId="0F9342AC" w14:textId="6F22A205"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sistema permitirá realizar transferências entre os lotes</w:t>
            </w:r>
          </w:p>
          <w:p w14:paraId="45628B3C" w14:textId="1787910E"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ator seleciona o lote e os animais contidos nele que deseja transferir</w:t>
            </w:r>
          </w:p>
          <w:p w14:paraId="61C51CCE" w14:textId="0E050D7D"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ator escolhe o lote de destino</w:t>
            </w:r>
          </w:p>
          <w:p w14:paraId="0CA93EBE" w14:textId="77777777"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ator confirma a transferência</w:t>
            </w:r>
          </w:p>
          <w:p w14:paraId="1C0EA982" w14:textId="77777777"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sistema transfere os animais e retorna uma mensagem de confirmação</w:t>
            </w:r>
          </w:p>
          <w:p w14:paraId="49613787" w14:textId="5D506878" w:rsidR="00F01F45" w:rsidRPr="004A5B21" w:rsidRDefault="00F01F45" w:rsidP="003F053C">
            <w:pPr>
              <w:pStyle w:val="Standard"/>
              <w:numPr>
                <w:ilvl w:val="0"/>
                <w:numId w:val="17"/>
              </w:numPr>
              <w:rPr>
                <w:rFonts w:ascii="Arial" w:hAnsi="Arial" w:cs="Arial"/>
                <w:sz w:val="24"/>
                <w:szCs w:val="24"/>
              </w:rPr>
            </w:pPr>
            <w:r>
              <w:rPr>
                <w:rFonts w:ascii="Arial" w:hAnsi="Arial" w:cs="Arial"/>
                <w:sz w:val="24"/>
                <w:szCs w:val="24"/>
              </w:rPr>
              <w:t>O caso de uso é encerrado</w:t>
            </w:r>
          </w:p>
        </w:tc>
      </w:tr>
      <w:tr w:rsidR="00BB60C6" w:rsidRPr="004A5B21" w14:paraId="4B36505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93818F1" w14:textId="4CF7B5CE" w:rsidR="00BB60C6" w:rsidRPr="004A5B21" w:rsidRDefault="00BB60C6" w:rsidP="00871869">
            <w:pPr>
              <w:pStyle w:val="Standard"/>
              <w:jc w:val="center"/>
              <w:rPr>
                <w:rFonts w:ascii="Arial" w:hAnsi="Arial" w:cs="Arial"/>
                <w:sz w:val="24"/>
                <w:szCs w:val="24"/>
              </w:rPr>
            </w:pPr>
            <w:r>
              <w:rPr>
                <w:rFonts w:ascii="Arial" w:hAnsi="Arial" w:cs="Arial"/>
                <w:sz w:val="24"/>
                <w:szCs w:val="24"/>
              </w:rPr>
              <w:t>6-Fluxo Alternativo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BF116EC" w14:textId="77777777" w:rsidR="00BB60C6" w:rsidRDefault="00BB60C6" w:rsidP="00BB60C6">
            <w:pPr>
              <w:pStyle w:val="Standard"/>
              <w:rPr>
                <w:rFonts w:ascii="Arial" w:hAnsi="Arial" w:cs="Arial"/>
                <w:sz w:val="24"/>
                <w:szCs w:val="24"/>
              </w:rPr>
            </w:pPr>
            <w:r>
              <w:rPr>
                <w:rFonts w:ascii="Arial" w:hAnsi="Arial" w:cs="Arial"/>
                <w:sz w:val="24"/>
                <w:szCs w:val="24"/>
              </w:rPr>
              <w:t>A1 – Editar Lote</w:t>
            </w:r>
          </w:p>
          <w:p w14:paraId="31D47090" w14:textId="665076BC" w:rsidR="00BB60C6" w:rsidRDefault="00BB60C6" w:rsidP="003F053C">
            <w:pPr>
              <w:pStyle w:val="Standard"/>
              <w:numPr>
                <w:ilvl w:val="0"/>
                <w:numId w:val="19"/>
              </w:numPr>
              <w:rPr>
                <w:rFonts w:ascii="Arial" w:hAnsi="Arial" w:cs="Arial"/>
                <w:sz w:val="24"/>
                <w:szCs w:val="24"/>
              </w:rPr>
            </w:pPr>
            <w:r>
              <w:rPr>
                <w:rFonts w:ascii="Arial" w:hAnsi="Arial" w:cs="Arial"/>
                <w:sz w:val="24"/>
                <w:szCs w:val="24"/>
              </w:rPr>
              <w:t>O sistema é redirecionado para a tela de alterar lotes</w:t>
            </w:r>
          </w:p>
          <w:p w14:paraId="482193F7" w14:textId="561F63AB" w:rsidR="00BB60C6" w:rsidRDefault="00BB60C6" w:rsidP="003F053C">
            <w:pPr>
              <w:pStyle w:val="Standard"/>
              <w:numPr>
                <w:ilvl w:val="0"/>
                <w:numId w:val="19"/>
              </w:numPr>
              <w:rPr>
                <w:rFonts w:ascii="Arial" w:hAnsi="Arial" w:cs="Arial"/>
                <w:sz w:val="24"/>
                <w:szCs w:val="24"/>
              </w:rPr>
            </w:pPr>
            <w:r>
              <w:rPr>
                <w:rFonts w:ascii="Arial" w:hAnsi="Arial" w:cs="Arial"/>
                <w:sz w:val="24"/>
                <w:szCs w:val="24"/>
              </w:rPr>
              <w:t>O sistema retorna ao passo g. do Fluxo Principal</w:t>
            </w:r>
          </w:p>
        </w:tc>
      </w:tr>
    </w:tbl>
    <w:p w14:paraId="3689085C" w14:textId="14615FD9" w:rsidR="000A17B3" w:rsidRDefault="000A17B3" w:rsidP="000A17B3">
      <w:pPr>
        <w:pStyle w:val="Ttulo3"/>
      </w:pPr>
      <w:bookmarkStart w:id="38" w:name="_Toc127907093"/>
      <w:r w:rsidRPr="001330E5">
        <w:t>UC 0</w:t>
      </w:r>
      <w:r>
        <w:t>7</w:t>
      </w:r>
      <w:r w:rsidRPr="001330E5">
        <w:t xml:space="preserve"> – </w:t>
      </w:r>
      <w:r w:rsidRPr="000A17B3">
        <w:t>Controlar Animais</w:t>
      </w:r>
      <w:bookmarkEnd w:id="38"/>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19C0EAA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212774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975DD8A"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4EAE4E0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8F7A5C6"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F9F55DF"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2DE29F6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FF3A8A0"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198CC4F" w14:textId="38D4455E"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871869" w:rsidRPr="004A5B21" w14:paraId="37B0703B"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A0B29A8"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94A050C" w14:textId="01E8F891" w:rsidR="00871869" w:rsidRPr="004A5B21" w:rsidRDefault="00871869" w:rsidP="00871869">
            <w:pPr>
              <w:pStyle w:val="Standard"/>
              <w:rPr>
                <w:rFonts w:ascii="Arial" w:hAnsi="Arial" w:cs="Arial"/>
                <w:sz w:val="24"/>
                <w:szCs w:val="24"/>
              </w:rPr>
            </w:pPr>
            <w:r>
              <w:rPr>
                <w:rFonts w:ascii="Arial" w:hAnsi="Arial" w:cs="Arial"/>
                <w:sz w:val="24"/>
                <w:szCs w:val="24"/>
              </w:rPr>
              <w:t>O ator inicia o U.C. clicando na aba Animais no menu ou no botão Animais da tela principal</w:t>
            </w:r>
          </w:p>
        </w:tc>
      </w:tr>
      <w:tr w:rsidR="00871869" w:rsidRPr="004A5B21" w14:paraId="3A0F44B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6CE5D3B"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E4D6A21" w14:textId="668C8872" w:rsidR="00871869" w:rsidRDefault="00F01F45" w:rsidP="003F053C">
            <w:pPr>
              <w:pStyle w:val="Standard"/>
              <w:numPr>
                <w:ilvl w:val="0"/>
                <w:numId w:val="18"/>
              </w:numPr>
              <w:rPr>
                <w:rFonts w:ascii="Arial" w:hAnsi="Arial" w:cs="Arial"/>
                <w:sz w:val="24"/>
                <w:szCs w:val="24"/>
              </w:rPr>
            </w:pPr>
            <w:r>
              <w:rPr>
                <w:rFonts w:ascii="Arial" w:hAnsi="Arial" w:cs="Arial"/>
                <w:sz w:val="24"/>
                <w:szCs w:val="24"/>
              </w:rPr>
              <w:t>O sistema exibirá os animais existentes e permitirá filtra-los</w:t>
            </w:r>
          </w:p>
          <w:p w14:paraId="3C60C087" w14:textId="46053C5B" w:rsidR="00F01F45" w:rsidRDefault="00BB60C6" w:rsidP="003F053C">
            <w:pPr>
              <w:pStyle w:val="Standard"/>
              <w:numPr>
                <w:ilvl w:val="0"/>
                <w:numId w:val="18"/>
              </w:numPr>
              <w:rPr>
                <w:rFonts w:ascii="Arial" w:hAnsi="Arial" w:cs="Arial"/>
                <w:sz w:val="24"/>
                <w:szCs w:val="24"/>
              </w:rPr>
            </w:pPr>
            <w:r>
              <w:rPr>
                <w:rFonts w:ascii="Arial" w:hAnsi="Arial" w:cs="Arial"/>
                <w:sz w:val="24"/>
                <w:szCs w:val="24"/>
              </w:rPr>
              <w:t>O ator escolhe a opção (A1) (A2) (A3)</w:t>
            </w:r>
          </w:p>
          <w:p w14:paraId="35DB5316" w14:textId="4263109B" w:rsidR="00BB60C6" w:rsidRPr="004A5B21" w:rsidRDefault="00BB60C6" w:rsidP="003F053C">
            <w:pPr>
              <w:pStyle w:val="Standard"/>
              <w:numPr>
                <w:ilvl w:val="0"/>
                <w:numId w:val="18"/>
              </w:numPr>
              <w:rPr>
                <w:rFonts w:ascii="Arial" w:hAnsi="Arial" w:cs="Arial"/>
                <w:sz w:val="24"/>
                <w:szCs w:val="24"/>
              </w:rPr>
            </w:pPr>
            <w:r>
              <w:rPr>
                <w:rFonts w:ascii="Arial" w:hAnsi="Arial" w:cs="Arial"/>
                <w:sz w:val="24"/>
                <w:szCs w:val="24"/>
              </w:rPr>
              <w:lastRenderedPageBreak/>
              <w:t>O caso de uso é encerrado</w:t>
            </w:r>
          </w:p>
        </w:tc>
      </w:tr>
      <w:tr w:rsidR="00871869" w:rsidRPr="004A5B21" w14:paraId="57DD4DE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CCE704"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lastRenderedPageBreak/>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97A803" w14:textId="12271D39" w:rsidR="00871869" w:rsidRDefault="00BB60C6" w:rsidP="00871869">
            <w:pPr>
              <w:pStyle w:val="Standard"/>
              <w:rPr>
                <w:rFonts w:ascii="Arial" w:hAnsi="Arial" w:cs="Arial"/>
                <w:sz w:val="24"/>
                <w:szCs w:val="24"/>
              </w:rPr>
            </w:pPr>
            <w:r>
              <w:rPr>
                <w:rFonts w:ascii="Arial" w:hAnsi="Arial" w:cs="Arial"/>
                <w:sz w:val="24"/>
                <w:szCs w:val="24"/>
              </w:rPr>
              <w:t>A1 – Informar Venda ou Morte</w:t>
            </w:r>
          </w:p>
          <w:p w14:paraId="0198E037" w14:textId="4E5CE075" w:rsidR="00BB60C6" w:rsidRDefault="00BB60C6" w:rsidP="003F053C">
            <w:pPr>
              <w:pStyle w:val="Standard"/>
              <w:numPr>
                <w:ilvl w:val="0"/>
                <w:numId w:val="20"/>
              </w:numPr>
              <w:rPr>
                <w:rFonts w:ascii="Arial" w:hAnsi="Arial" w:cs="Arial"/>
                <w:sz w:val="24"/>
                <w:szCs w:val="24"/>
              </w:rPr>
            </w:pPr>
            <w:r>
              <w:rPr>
                <w:rFonts w:ascii="Arial" w:hAnsi="Arial" w:cs="Arial"/>
                <w:sz w:val="24"/>
                <w:szCs w:val="24"/>
              </w:rPr>
              <w:t>O ator escolhe o animal que deseja realizar a ação</w:t>
            </w:r>
          </w:p>
          <w:p w14:paraId="5C1BBD2C" w14:textId="7BB4829F" w:rsidR="00BB60C6" w:rsidRDefault="00BB60C6" w:rsidP="003F053C">
            <w:pPr>
              <w:pStyle w:val="Standard"/>
              <w:numPr>
                <w:ilvl w:val="0"/>
                <w:numId w:val="20"/>
              </w:numPr>
              <w:rPr>
                <w:rFonts w:ascii="Arial" w:hAnsi="Arial" w:cs="Arial"/>
                <w:sz w:val="24"/>
                <w:szCs w:val="24"/>
              </w:rPr>
            </w:pPr>
            <w:r>
              <w:rPr>
                <w:rFonts w:ascii="Arial" w:hAnsi="Arial" w:cs="Arial"/>
                <w:sz w:val="24"/>
                <w:szCs w:val="24"/>
              </w:rPr>
              <w:t>O ator confirma a ação</w:t>
            </w:r>
          </w:p>
          <w:p w14:paraId="5703FF34" w14:textId="4720368F" w:rsidR="00BB60C6" w:rsidRDefault="00BB60C6" w:rsidP="003F053C">
            <w:pPr>
              <w:pStyle w:val="Standard"/>
              <w:numPr>
                <w:ilvl w:val="0"/>
                <w:numId w:val="20"/>
              </w:numPr>
              <w:rPr>
                <w:rFonts w:ascii="Arial" w:hAnsi="Arial" w:cs="Arial"/>
                <w:sz w:val="24"/>
                <w:szCs w:val="24"/>
              </w:rPr>
            </w:pPr>
            <w:r>
              <w:rPr>
                <w:rFonts w:ascii="Arial" w:hAnsi="Arial" w:cs="Arial"/>
                <w:sz w:val="24"/>
                <w:szCs w:val="24"/>
              </w:rPr>
              <w:t>O sistema removerá o animal e retornará uma mensagem de confirmação</w:t>
            </w:r>
          </w:p>
          <w:p w14:paraId="39D9D933" w14:textId="4523871B" w:rsidR="00BB60C6" w:rsidRDefault="00BB60C6" w:rsidP="003F053C">
            <w:pPr>
              <w:pStyle w:val="Standard"/>
              <w:numPr>
                <w:ilvl w:val="0"/>
                <w:numId w:val="20"/>
              </w:numPr>
              <w:rPr>
                <w:rFonts w:ascii="Arial" w:hAnsi="Arial" w:cs="Arial"/>
                <w:sz w:val="24"/>
                <w:szCs w:val="24"/>
              </w:rPr>
            </w:pPr>
            <w:r>
              <w:rPr>
                <w:rFonts w:ascii="Arial" w:hAnsi="Arial" w:cs="Arial"/>
                <w:sz w:val="24"/>
                <w:szCs w:val="24"/>
              </w:rPr>
              <w:t>O sistema retorna ao passo c. do Fluxo Principal</w:t>
            </w:r>
          </w:p>
          <w:p w14:paraId="56E18EF4" w14:textId="6E91481E" w:rsidR="00BB60C6" w:rsidRDefault="00BB60C6" w:rsidP="00BB60C6">
            <w:pPr>
              <w:pStyle w:val="Standard"/>
              <w:rPr>
                <w:rFonts w:ascii="Arial" w:hAnsi="Arial" w:cs="Arial"/>
                <w:sz w:val="24"/>
                <w:szCs w:val="24"/>
              </w:rPr>
            </w:pPr>
            <w:r>
              <w:rPr>
                <w:rFonts w:ascii="Arial" w:hAnsi="Arial" w:cs="Arial"/>
                <w:sz w:val="24"/>
                <w:szCs w:val="24"/>
              </w:rPr>
              <w:t>A2 – Dados do Animal</w:t>
            </w:r>
          </w:p>
          <w:p w14:paraId="56889FE8" w14:textId="565F5681" w:rsidR="00197BF2" w:rsidRDefault="00197BF2" w:rsidP="003F053C">
            <w:pPr>
              <w:pStyle w:val="Standard"/>
              <w:numPr>
                <w:ilvl w:val="0"/>
                <w:numId w:val="21"/>
              </w:numPr>
              <w:rPr>
                <w:rFonts w:ascii="Arial" w:hAnsi="Arial" w:cs="Arial"/>
                <w:sz w:val="24"/>
                <w:szCs w:val="24"/>
              </w:rPr>
            </w:pPr>
            <w:r>
              <w:rPr>
                <w:rFonts w:ascii="Arial" w:hAnsi="Arial" w:cs="Arial"/>
                <w:sz w:val="24"/>
                <w:szCs w:val="24"/>
              </w:rPr>
              <w:t>O sistema é redirecionado para a tela de dados do animal</w:t>
            </w:r>
          </w:p>
          <w:p w14:paraId="228663A3" w14:textId="6B76AAE3" w:rsidR="00197BF2" w:rsidRDefault="00197BF2" w:rsidP="003F053C">
            <w:pPr>
              <w:pStyle w:val="Standard"/>
              <w:numPr>
                <w:ilvl w:val="0"/>
                <w:numId w:val="21"/>
              </w:numPr>
              <w:rPr>
                <w:rFonts w:ascii="Arial" w:hAnsi="Arial" w:cs="Arial"/>
                <w:sz w:val="24"/>
                <w:szCs w:val="24"/>
              </w:rPr>
            </w:pPr>
            <w:r>
              <w:rPr>
                <w:rFonts w:ascii="Arial" w:hAnsi="Arial" w:cs="Arial"/>
                <w:sz w:val="24"/>
                <w:szCs w:val="24"/>
              </w:rPr>
              <w:t>O sistema retorna ao passo c. do Fluxo Principal</w:t>
            </w:r>
          </w:p>
          <w:p w14:paraId="708FF0D8" w14:textId="77777777" w:rsidR="00BB60C6" w:rsidRDefault="00BB60C6" w:rsidP="00BB60C6">
            <w:pPr>
              <w:pStyle w:val="Standard"/>
              <w:rPr>
                <w:rFonts w:ascii="Arial" w:hAnsi="Arial" w:cs="Arial"/>
                <w:sz w:val="24"/>
                <w:szCs w:val="24"/>
              </w:rPr>
            </w:pPr>
            <w:r>
              <w:rPr>
                <w:rFonts w:ascii="Arial" w:hAnsi="Arial" w:cs="Arial"/>
                <w:sz w:val="24"/>
                <w:szCs w:val="24"/>
              </w:rPr>
              <w:t>A3 – Dados do Rebanho</w:t>
            </w:r>
          </w:p>
          <w:p w14:paraId="703A6CED" w14:textId="02C8833E" w:rsidR="00197BF2" w:rsidRDefault="00197BF2" w:rsidP="003F053C">
            <w:pPr>
              <w:pStyle w:val="Standard"/>
              <w:numPr>
                <w:ilvl w:val="0"/>
                <w:numId w:val="22"/>
              </w:numPr>
              <w:rPr>
                <w:rFonts w:ascii="Arial" w:hAnsi="Arial" w:cs="Arial"/>
                <w:sz w:val="24"/>
                <w:szCs w:val="24"/>
              </w:rPr>
            </w:pPr>
            <w:r>
              <w:rPr>
                <w:rFonts w:ascii="Arial" w:hAnsi="Arial" w:cs="Arial"/>
                <w:sz w:val="24"/>
                <w:szCs w:val="24"/>
              </w:rPr>
              <w:t>O sistema é redirecionado para a tela de dados do rebanho</w:t>
            </w:r>
          </w:p>
          <w:p w14:paraId="2DC774EC" w14:textId="023C0F37" w:rsidR="00197BF2" w:rsidRPr="00197BF2" w:rsidRDefault="00197BF2" w:rsidP="003F053C">
            <w:pPr>
              <w:pStyle w:val="Standard"/>
              <w:numPr>
                <w:ilvl w:val="0"/>
                <w:numId w:val="22"/>
              </w:numPr>
              <w:rPr>
                <w:rFonts w:ascii="Arial" w:hAnsi="Arial" w:cs="Arial"/>
                <w:sz w:val="24"/>
                <w:szCs w:val="24"/>
              </w:rPr>
            </w:pPr>
            <w:r>
              <w:rPr>
                <w:rFonts w:ascii="Arial" w:hAnsi="Arial" w:cs="Arial"/>
                <w:sz w:val="24"/>
                <w:szCs w:val="24"/>
              </w:rPr>
              <w:t>O sistema retorna ao passo c. do Fluxo Principal</w:t>
            </w:r>
          </w:p>
        </w:tc>
      </w:tr>
    </w:tbl>
    <w:p w14:paraId="4D98B37E" w14:textId="0AAD7EA1" w:rsidR="000A17B3" w:rsidRDefault="000A17B3" w:rsidP="000A17B3">
      <w:pPr>
        <w:pStyle w:val="Ttulo3"/>
      </w:pPr>
      <w:bookmarkStart w:id="39" w:name="_Toc127907094"/>
      <w:r w:rsidRPr="001330E5">
        <w:t>UC 0</w:t>
      </w:r>
      <w:r>
        <w:t>8</w:t>
      </w:r>
      <w:r w:rsidRPr="001330E5">
        <w:t xml:space="preserve"> – </w:t>
      </w:r>
      <w:r w:rsidRPr="000A17B3">
        <w:t>Emitir Dados do Animal</w:t>
      </w:r>
      <w:bookmarkEnd w:id="39"/>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45C62E2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2AC8C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264881A"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7E54DAA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EE6614B"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72F5822"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4C7D1C7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856263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C05FB0E" w14:textId="278C391F" w:rsidR="000A17B3" w:rsidRPr="004A5B21" w:rsidRDefault="003A3853" w:rsidP="003A3853">
            <w:pPr>
              <w:pStyle w:val="Standard"/>
              <w:rPr>
                <w:rFonts w:ascii="Arial" w:hAnsi="Arial" w:cs="Arial"/>
                <w:sz w:val="24"/>
                <w:szCs w:val="24"/>
              </w:rPr>
            </w:pPr>
            <w:r>
              <w:rPr>
                <w:rFonts w:ascii="Arial" w:hAnsi="Arial" w:cs="Arial"/>
                <w:sz w:val="24"/>
                <w:szCs w:val="24"/>
              </w:rPr>
              <w:t>Estar Logado</w:t>
            </w:r>
          </w:p>
        </w:tc>
      </w:tr>
      <w:tr w:rsidR="000A17B3" w:rsidRPr="004A5B21" w14:paraId="38B42E6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B97C3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4DEF6F0" w14:textId="0908103D" w:rsidR="000A17B3" w:rsidRPr="004A5B21" w:rsidRDefault="00A57800" w:rsidP="00A57800">
            <w:pPr>
              <w:pStyle w:val="Standard"/>
              <w:rPr>
                <w:rFonts w:ascii="Arial" w:hAnsi="Arial" w:cs="Arial"/>
                <w:sz w:val="24"/>
                <w:szCs w:val="24"/>
              </w:rPr>
            </w:pPr>
            <w:r>
              <w:rPr>
                <w:rFonts w:ascii="Arial" w:hAnsi="Arial" w:cs="Arial"/>
                <w:sz w:val="24"/>
                <w:szCs w:val="24"/>
              </w:rPr>
              <w:t>O ator inicia o U.C. clicando no botão “Dados do Animal” da tela de Animais</w:t>
            </w:r>
          </w:p>
        </w:tc>
      </w:tr>
      <w:tr w:rsidR="000A17B3" w:rsidRPr="004A5B21" w14:paraId="32D21D31"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365F23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B5EBBFB" w14:textId="497DB274" w:rsidR="000A17B3" w:rsidRDefault="00197BF2" w:rsidP="003F053C">
            <w:pPr>
              <w:pStyle w:val="Standard"/>
              <w:numPr>
                <w:ilvl w:val="0"/>
                <w:numId w:val="23"/>
              </w:numPr>
              <w:rPr>
                <w:rFonts w:ascii="Arial" w:hAnsi="Arial" w:cs="Arial"/>
                <w:sz w:val="24"/>
                <w:szCs w:val="24"/>
              </w:rPr>
            </w:pPr>
            <w:r>
              <w:rPr>
                <w:rFonts w:ascii="Arial" w:hAnsi="Arial" w:cs="Arial"/>
                <w:sz w:val="24"/>
                <w:szCs w:val="24"/>
              </w:rPr>
              <w:t>O sistema exibirá todas as informações e estatísticas do animal como nome, peso, transferências anteriores, gestação anteriores, entre outros (A1)</w:t>
            </w:r>
            <w:r w:rsidR="007140AB">
              <w:rPr>
                <w:rFonts w:ascii="Arial" w:hAnsi="Arial" w:cs="Arial"/>
                <w:sz w:val="24"/>
                <w:szCs w:val="24"/>
              </w:rPr>
              <w:t xml:space="preserve"> </w:t>
            </w:r>
            <w:r w:rsidR="00210BEE">
              <w:rPr>
                <w:rFonts w:ascii="Arial" w:hAnsi="Arial" w:cs="Arial"/>
                <w:sz w:val="24"/>
                <w:szCs w:val="24"/>
              </w:rPr>
              <w:t>(A2)</w:t>
            </w:r>
          </w:p>
          <w:p w14:paraId="376BB7EE" w14:textId="790D71B2" w:rsidR="00197BF2" w:rsidRDefault="00197BF2" w:rsidP="003F053C">
            <w:pPr>
              <w:pStyle w:val="Standard"/>
              <w:numPr>
                <w:ilvl w:val="0"/>
                <w:numId w:val="23"/>
              </w:numPr>
              <w:rPr>
                <w:rFonts w:ascii="Arial" w:hAnsi="Arial" w:cs="Arial"/>
                <w:sz w:val="24"/>
                <w:szCs w:val="24"/>
              </w:rPr>
            </w:pPr>
            <w:r>
              <w:rPr>
                <w:rFonts w:ascii="Arial" w:hAnsi="Arial" w:cs="Arial"/>
                <w:sz w:val="24"/>
                <w:szCs w:val="24"/>
              </w:rPr>
              <w:t>O sistema é redirecionado para tela de Animais</w:t>
            </w:r>
          </w:p>
          <w:p w14:paraId="290B553F" w14:textId="74A8EC1B" w:rsidR="00197BF2" w:rsidRPr="004A5B21" w:rsidRDefault="00197BF2" w:rsidP="003F053C">
            <w:pPr>
              <w:pStyle w:val="Standard"/>
              <w:numPr>
                <w:ilvl w:val="0"/>
                <w:numId w:val="23"/>
              </w:numPr>
              <w:rPr>
                <w:rFonts w:ascii="Arial" w:hAnsi="Arial" w:cs="Arial"/>
                <w:sz w:val="24"/>
                <w:szCs w:val="24"/>
              </w:rPr>
            </w:pPr>
            <w:r>
              <w:rPr>
                <w:rFonts w:ascii="Arial" w:hAnsi="Arial" w:cs="Arial"/>
                <w:sz w:val="24"/>
                <w:szCs w:val="24"/>
              </w:rPr>
              <w:t>O caso de uso é encerrado</w:t>
            </w:r>
          </w:p>
        </w:tc>
      </w:tr>
      <w:tr w:rsidR="000A17B3" w:rsidRPr="004A5B21" w14:paraId="48EA9EE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B6A95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674E634" w14:textId="77777777" w:rsidR="000A17B3" w:rsidRDefault="00197BF2" w:rsidP="000A17B3">
            <w:pPr>
              <w:pStyle w:val="Standard"/>
              <w:rPr>
                <w:rFonts w:ascii="Arial" w:hAnsi="Arial" w:cs="Arial"/>
                <w:sz w:val="24"/>
                <w:szCs w:val="24"/>
              </w:rPr>
            </w:pPr>
            <w:r>
              <w:rPr>
                <w:rFonts w:ascii="Arial" w:hAnsi="Arial" w:cs="Arial"/>
                <w:sz w:val="24"/>
                <w:szCs w:val="24"/>
              </w:rPr>
              <w:t>A1 – Editar Animal</w:t>
            </w:r>
          </w:p>
          <w:p w14:paraId="6022CEFB" w14:textId="77777777" w:rsidR="00197BF2" w:rsidRDefault="00197BF2" w:rsidP="003F053C">
            <w:pPr>
              <w:pStyle w:val="Standard"/>
              <w:numPr>
                <w:ilvl w:val="0"/>
                <w:numId w:val="24"/>
              </w:numPr>
              <w:rPr>
                <w:rFonts w:ascii="Arial" w:hAnsi="Arial" w:cs="Arial"/>
                <w:sz w:val="24"/>
                <w:szCs w:val="24"/>
              </w:rPr>
            </w:pPr>
            <w:r>
              <w:rPr>
                <w:rFonts w:ascii="Arial" w:hAnsi="Arial" w:cs="Arial"/>
                <w:sz w:val="24"/>
                <w:szCs w:val="24"/>
              </w:rPr>
              <w:t>O sistema é redirecionado para tela de Editar Animal</w:t>
            </w:r>
          </w:p>
          <w:p w14:paraId="394E8887" w14:textId="77777777" w:rsidR="00197BF2" w:rsidRDefault="00197BF2" w:rsidP="003F053C">
            <w:pPr>
              <w:pStyle w:val="Standard"/>
              <w:numPr>
                <w:ilvl w:val="0"/>
                <w:numId w:val="24"/>
              </w:numPr>
              <w:rPr>
                <w:rFonts w:ascii="Arial" w:hAnsi="Arial" w:cs="Arial"/>
                <w:sz w:val="24"/>
                <w:szCs w:val="24"/>
              </w:rPr>
            </w:pPr>
            <w:r>
              <w:rPr>
                <w:rFonts w:ascii="Arial" w:hAnsi="Arial" w:cs="Arial"/>
                <w:sz w:val="24"/>
                <w:szCs w:val="24"/>
              </w:rPr>
              <w:t>O sistema retorna ao passo c. do Fluxo Principal</w:t>
            </w:r>
          </w:p>
          <w:p w14:paraId="78552EC8" w14:textId="77777777" w:rsidR="00210BEE" w:rsidRDefault="00210BEE" w:rsidP="00210BEE">
            <w:pPr>
              <w:pStyle w:val="Standard"/>
              <w:rPr>
                <w:rFonts w:ascii="Arial" w:hAnsi="Arial" w:cs="Arial"/>
                <w:sz w:val="24"/>
                <w:szCs w:val="24"/>
              </w:rPr>
            </w:pPr>
            <w:r>
              <w:rPr>
                <w:rFonts w:ascii="Arial" w:hAnsi="Arial" w:cs="Arial"/>
                <w:sz w:val="24"/>
                <w:szCs w:val="24"/>
              </w:rPr>
              <w:t>A2 – Gerar PDF</w:t>
            </w:r>
          </w:p>
          <w:p w14:paraId="42E30E8C" w14:textId="77777777" w:rsidR="00210BEE" w:rsidRDefault="00210BEE" w:rsidP="003F053C">
            <w:pPr>
              <w:pStyle w:val="Standard"/>
              <w:numPr>
                <w:ilvl w:val="0"/>
                <w:numId w:val="30"/>
              </w:numPr>
              <w:rPr>
                <w:rFonts w:ascii="Arial" w:hAnsi="Arial" w:cs="Arial"/>
                <w:sz w:val="24"/>
                <w:szCs w:val="24"/>
              </w:rPr>
            </w:pPr>
            <w:r>
              <w:rPr>
                <w:rFonts w:ascii="Arial" w:hAnsi="Arial" w:cs="Arial"/>
                <w:sz w:val="24"/>
                <w:szCs w:val="24"/>
              </w:rPr>
              <w:t xml:space="preserve">O sistema irá gerar um documento digital no formato </w:t>
            </w:r>
            <w:r>
              <w:rPr>
                <w:rFonts w:ascii="Arial" w:hAnsi="Arial" w:cs="Arial"/>
                <w:sz w:val="24"/>
                <w:szCs w:val="24"/>
              </w:rPr>
              <w:lastRenderedPageBreak/>
              <w:t>PDF contendo as informações</w:t>
            </w:r>
          </w:p>
          <w:p w14:paraId="154ED9E9" w14:textId="77777777" w:rsidR="00210BEE" w:rsidRDefault="00210BEE" w:rsidP="003F053C">
            <w:pPr>
              <w:pStyle w:val="Standard"/>
              <w:numPr>
                <w:ilvl w:val="0"/>
                <w:numId w:val="30"/>
              </w:numPr>
              <w:rPr>
                <w:rFonts w:ascii="Arial" w:hAnsi="Arial" w:cs="Arial"/>
                <w:sz w:val="24"/>
                <w:szCs w:val="24"/>
              </w:rPr>
            </w:pPr>
            <w:r>
              <w:rPr>
                <w:rFonts w:ascii="Arial" w:hAnsi="Arial" w:cs="Arial"/>
                <w:sz w:val="24"/>
                <w:szCs w:val="24"/>
              </w:rPr>
              <w:t>O ator poderá baixar o arquivo ou imprimir</w:t>
            </w:r>
          </w:p>
          <w:p w14:paraId="178AF521" w14:textId="66E1D7A9" w:rsidR="00210BEE" w:rsidRPr="004A5B21" w:rsidRDefault="00210BEE" w:rsidP="003F053C">
            <w:pPr>
              <w:pStyle w:val="Standard"/>
              <w:numPr>
                <w:ilvl w:val="0"/>
                <w:numId w:val="30"/>
              </w:numPr>
              <w:rPr>
                <w:rFonts w:ascii="Arial" w:hAnsi="Arial" w:cs="Arial"/>
                <w:sz w:val="24"/>
                <w:szCs w:val="24"/>
              </w:rPr>
            </w:pPr>
            <w:r>
              <w:rPr>
                <w:rFonts w:ascii="Arial" w:hAnsi="Arial" w:cs="Arial"/>
                <w:sz w:val="24"/>
                <w:szCs w:val="24"/>
              </w:rPr>
              <w:t>O sistema retorna ao passo c. do Fluxo Principal</w:t>
            </w:r>
          </w:p>
        </w:tc>
      </w:tr>
    </w:tbl>
    <w:p w14:paraId="64FF7C94" w14:textId="04439107" w:rsidR="000A17B3" w:rsidRDefault="000A17B3" w:rsidP="000A17B3">
      <w:pPr>
        <w:pStyle w:val="Ttulo3"/>
      </w:pPr>
      <w:bookmarkStart w:id="40" w:name="_Toc127907095"/>
      <w:r w:rsidRPr="001330E5">
        <w:lastRenderedPageBreak/>
        <w:t>UC 0</w:t>
      </w:r>
      <w:r>
        <w:t>9</w:t>
      </w:r>
      <w:r w:rsidRPr="001330E5">
        <w:t xml:space="preserve"> – </w:t>
      </w:r>
      <w:r w:rsidRPr="000A17B3">
        <w:t>Emitir Dados de Produção</w:t>
      </w:r>
      <w:bookmarkEnd w:id="40"/>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6CA8AFB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85B1434"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922F1F3"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5D9F06C0"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E69374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5796831"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10A70F4A"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8D2E39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D730582" w14:textId="20156F04"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A57800" w:rsidRPr="004A5B21" w14:paraId="0092045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4025329"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83D3E76" w14:textId="5242A7BC" w:rsidR="00A57800" w:rsidRPr="004A5B21" w:rsidRDefault="00A57800" w:rsidP="00A57800">
            <w:pPr>
              <w:pStyle w:val="Standard"/>
              <w:rPr>
                <w:rFonts w:ascii="Arial" w:hAnsi="Arial" w:cs="Arial"/>
                <w:sz w:val="24"/>
                <w:szCs w:val="24"/>
              </w:rPr>
            </w:pPr>
            <w:r>
              <w:rPr>
                <w:rFonts w:ascii="Arial" w:hAnsi="Arial" w:cs="Arial"/>
                <w:sz w:val="24"/>
                <w:szCs w:val="24"/>
              </w:rPr>
              <w:t>O ator inicia o U.C. clicando no botão “Histórico de Produções” da tela principal</w:t>
            </w:r>
          </w:p>
        </w:tc>
      </w:tr>
      <w:tr w:rsidR="00A57800" w:rsidRPr="004A5B21" w14:paraId="4890BCC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CBE5945"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2A8B5B0" w14:textId="1037308C" w:rsidR="00197BF2" w:rsidRDefault="00197BF2" w:rsidP="003F053C">
            <w:pPr>
              <w:pStyle w:val="Standard"/>
              <w:numPr>
                <w:ilvl w:val="0"/>
                <w:numId w:val="25"/>
              </w:numPr>
              <w:rPr>
                <w:rFonts w:ascii="Arial" w:hAnsi="Arial" w:cs="Arial"/>
                <w:sz w:val="24"/>
                <w:szCs w:val="24"/>
              </w:rPr>
            </w:pPr>
            <w:r>
              <w:rPr>
                <w:rFonts w:ascii="Arial" w:hAnsi="Arial" w:cs="Arial"/>
                <w:sz w:val="24"/>
                <w:szCs w:val="24"/>
              </w:rPr>
              <w:t>O sistema exibirá todas as informações e estatísticas da produção como médias de produção mensal, histórico de meses anteriores, dia de maior produção no mês, entre outros</w:t>
            </w:r>
            <w:r w:rsidR="00210BEE">
              <w:rPr>
                <w:rFonts w:ascii="Arial" w:hAnsi="Arial" w:cs="Arial"/>
                <w:sz w:val="24"/>
                <w:szCs w:val="24"/>
              </w:rPr>
              <w:t xml:space="preserve"> (A1)</w:t>
            </w:r>
          </w:p>
          <w:p w14:paraId="3D4EE9FE" w14:textId="3C95F10E" w:rsidR="00197BF2" w:rsidRDefault="00197BF2" w:rsidP="003F053C">
            <w:pPr>
              <w:pStyle w:val="Standard"/>
              <w:numPr>
                <w:ilvl w:val="0"/>
                <w:numId w:val="25"/>
              </w:numPr>
              <w:rPr>
                <w:rFonts w:ascii="Arial" w:hAnsi="Arial" w:cs="Arial"/>
                <w:sz w:val="24"/>
                <w:szCs w:val="24"/>
              </w:rPr>
            </w:pPr>
            <w:r>
              <w:rPr>
                <w:rFonts w:ascii="Arial" w:hAnsi="Arial" w:cs="Arial"/>
                <w:sz w:val="24"/>
                <w:szCs w:val="24"/>
              </w:rPr>
              <w:t xml:space="preserve">O sistema </w:t>
            </w:r>
            <w:r w:rsidR="007140AB">
              <w:rPr>
                <w:rFonts w:ascii="Arial" w:hAnsi="Arial" w:cs="Arial"/>
                <w:sz w:val="24"/>
                <w:szCs w:val="24"/>
              </w:rPr>
              <w:t>é redirecionado para a tela principal</w:t>
            </w:r>
          </w:p>
          <w:p w14:paraId="2D73A514" w14:textId="438100B2" w:rsidR="00A57800" w:rsidRPr="004A5B21" w:rsidRDefault="00197BF2" w:rsidP="003F053C">
            <w:pPr>
              <w:pStyle w:val="Standard"/>
              <w:numPr>
                <w:ilvl w:val="0"/>
                <w:numId w:val="25"/>
              </w:numPr>
              <w:rPr>
                <w:rFonts w:ascii="Arial" w:hAnsi="Arial" w:cs="Arial"/>
                <w:sz w:val="24"/>
                <w:szCs w:val="24"/>
              </w:rPr>
            </w:pPr>
            <w:r>
              <w:rPr>
                <w:rFonts w:ascii="Arial" w:hAnsi="Arial" w:cs="Arial"/>
                <w:sz w:val="24"/>
                <w:szCs w:val="24"/>
              </w:rPr>
              <w:t>O caso de uso é encerrado</w:t>
            </w:r>
          </w:p>
        </w:tc>
      </w:tr>
      <w:tr w:rsidR="00210BEE" w:rsidRPr="004A5B21" w14:paraId="7B6829B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C623F55" w14:textId="210CC0C9" w:rsidR="00210BEE" w:rsidRPr="004A5B21" w:rsidRDefault="00210BEE" w:rsidP="00A57800">
            <w:pPr>
              <w:pStyle w:val="Standard"/>
              <w:jc w:val="center"/>
              <w:rPr>
                <w:rFonts w:ascii="Arial" w:hAnsi="Arial" w:cs="Arial"/>
                <w:sz w:val="24"/>
                <w:szCs w:val="24"/>
              </w:rPr>
            </w:pPr>
            <w:r>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5EA05DA"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1F88243B" w14:textId="77777777" w:rsidR="00210BEE" w:rsidRDefault="00210BEE" w:rsidP="003F053C">
            <w:pPr>
              <w:pStyle w:val="Standard"/>
              <w:numPr>
                <w:ilvl w:val="0"/>
                <w:numId w:val="31"/>
              </w:numPr>
              <w:rPr>
                <w:rFonts w:ascii="Arial" w:hAnsi="Arial" w:cs="Arial"/>
                <w:sz w:val="24"/>
                <w:szCs w:val="24"/>
              </w:rPr>
            </w:pPr>
            <w:r>
              <w:rPr>
                <w:rFonts w:ascii="Arial" w:hAnsi="Arial" w:cs="Arial"/>
                <w:sz w:val="24"/>
                <w:szCs w:val="24"/>
              </w:rPr>
              <w:t>O sistema irá gerar um documento digital no formato PDF contendo as informações</w:t>
            </w:r>
          </w:p>
          <w:p w14:paraId="44E2B922" w14:textId="77777777" w:rsidR="00210BEE" w:rsidRDefault="00210BEE" w:rsidP="003F053C">
            <w:pPr>
              <w:pStyle w:val="Standard"/>
              <w:numPr>
                <w:ilvl w:val="0"/>
                <w:numId w:val="31"/>
              </w:numPr>
              <w:rPr>
                <w:rFonts w:ascii="Arial" w:hAnsi="Arial" w:cs="Arial"/>
                <w:sz w:val="24"/>
                <w:szCs w:val="24"/>
              </w:rPr>
            </w:pPr>
            <w:r>
              <w:rPr>
                <w:rFonts w:ascii="Arial" w:hAnsi="Arial" w:cs="Arial"/>
                <w:sz w:val="24"/>
                <w:szCs w:val="24"/>
              </w:rPr>
              <w:t>O ator poderá baixar o arquivo ou imprimir</w:t>
            </w:r>
          </w:p>
          <w:p w14:paraId="30244B44" w14:textId="39667713" w:rsidR="00210BEE" w:rsidRDefault="00210BEE" w:rsidP="003F053C">
            <w:pPr>
              <w:pStyle w:val="Standard"/>
              <w:numPr>
                <w:ilvl w:val="0"/>
                <w:numId w:val="31"/>
              </w:numPr>
              <w:rPr>
                <w:rFonts w:ascii="Arial" w:hAnsi="Arial" w:cs="Arial"/>
                <w:sz w:val="24"/>
                <w:szCs w:val="24"/>
              </w:rPr>
            </w:pPr>
            <w:r>
              <w:rPr>
                <w:rFonts w:ascii="Arial" w:hAnsi="Arial" w:cs="Arial"/>
                <w:sz w:val="24"/>
                <w:szCs w:val="24"/>
              </w:rPr>
              <w:t>O sistema retorna ao passo c. do Fluxo Principal</w:t>
            </w:r>
          </w:p>
        </w:tc>
      </w:tr>
    </w:tbl>
    <w:p w14:paraId="5F5F83CC" w14:textId="1DD80E0A" w:rsidR="000A17B3" w:rsidRDefault="000A17B3" w:rsidP="000A17B3">
      <w:pPr>
        <w:pStyle w:val="Ttulo3"/>
      </w:pPr>
      <w:bookmarkStart w:id="41" w:name="_Toc127907096"/>
      <w:r w:rsidRPr="001330E5">
        <w:t xml:space="preserve">UC </w:t>
      </w:r>
      <w:r>
        <w:t>10</w:t>
      </w:r>
      <w:r w:rsidRPr="001330E5">
        <w:t xml:space="preserve"> – </w:t>
      </w:r>
      <w:r w:rsidRPr="000A17B3">
        <w:t>Emitir Período de Gestação</w:t>
      </w:r>
      <w:bookmarkEnd w:id="41"/>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02C8D74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E500964"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F852AD5"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461DB4E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DF713C8"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ABED5D2"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680E082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CB2C78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19E7C28" w14:textId="2012AB25"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0A17B3" w:rsidRPr="004A5B21" w14:paraId="7DEE144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D5CE470"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FB49612" w14:textId="12FD0B27" w:rsidR="000A17B3" w:rsidRPr="004A5B21" w:rsidRDefault="00A57800" w:rsidP="00A57800">
            <w:pPr>
              <w:pStyle w:val="Standard"/>
              <w:rPr>
                <w:rFonts w:ascii="Arial" w:hAnsi="Arial" w:cs="Arial"/>
                <w:sz w:val="24"/>
                <w:szCs w:val="24"/>
              </w:rPr>
            </w:pPr>
            <w:r>
              <w:rPr>
                <w:rFonts w:ascii="Arial" w:hAnsi="Arial" w:cs="Arial"/>
                <w:sz w:val="24"/>
                <w:szCs w:val="24"/>
              </w:rPr>
              <w:t>O ator inicia o U.C. clicando no botão “Dados da Gestação” da tela de Gestação</w:t>
            </w:r>
          </w:p>
        </w:tc>
      </w:tr>
      <w:tr w:rsidR="007140AB" w:rsidRPr="004A5B21" w14:paraId="7F84DC0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18C6BEA" w14:textId="77777777" w:rsidR="007140AB" w:rsidRPr="004A5B21" w:rsidRDefault="007140AB" w:rsidP="007140AB">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0FDBC2A" w14:textId="41D335A6" w:rsidR="007140AB" w:rsidRDefault="007140AB" w:rsidP="003F053C">
            <w:pPr>
              <w:pStyle w:val="Standard"/>
              <w:numPr>
                <w:ilvl w:val="0"/>
                <w:numId w:val="26"/>
              </w:numPr>
              <w:rPr>
                <w:rFonts w:ascii="Arial" w:hAnsi="Arial" w:cs="Arial"/>
                <w:sz w:val="24"/>
                <w:szCs w:val="24"/>
              </w:rPr>
            </w:pPr>
            <w:r>
              <w:rPr>
                <w:rFonts w:ascii="Arial" w:hAnsi="Arial" w:cs="Arial"/>
                <w:sz w:val="24"/>
                <w:szCs w:val="24"/>
              </w:rPr>
              <w:t>O sistema exibirá informações gerais sobre a gestação como status atual da gestação, calendário da gestação, possível data de nascimento, notificação para transferência entre lotes, entre outros</w:t>
            </w:r>
            <w:r w:rsidR="00210BEE">
              <w:rPr>
                <w:rFonts w:ascii="Arial" w:hAnsi="Arial" w:cs="Arial"/>
                <w:sz w:val="24"/>
                <w:szCs w:val="24"/>
              </w:rPr>
              <w:t xml:space="preserve"> (A1)</w:t>
            </w:r>
          </w:p>
          <w:p w14:paraId="41285A18" w14:textId="02CBA8F1" w:rsidR="007140AB" w:rsidRDefault="007140AB" w:rsidP="003F053C">
            <w:pPr>
              <w:pStyle w:val="Standard"/>
              <w:numPr>
                <w:ilvl w:val="0"/>
                <w:numId w:val="26"/>
              </w:numPr>
              <w:rPr>
                <w:rFonts w:ascii="Arial" w:hAnsi="Arial" w:cs="Arial"/>
                <w:sz w:val="24"/>
                <w:szCs w:val="24"/>
              </w:rPr>
            </w:pPr>
            <w:r>
              <w:rPr>
                <w:rFonts w:ascii="Arial" w:hAnsi="Arial" w:cs="Arial"/>
                <w:sz w:val="24"/>
                <w:szCs w:val="24"/>
              </w:rPr>
              <w:lastRenderedPageBreak/>
              <w:t>O sistema é redirecionado para tela de Gestação</w:t>
            </w:r>
          </w:p>
          <w:p w14:paraId="7314C98B" w14:textId="7D4995BA" w:rsidR="007140AB" w:rsidRPr="004A5B21" w:rsidRDefault="007140AB" w:rsidP="003F053C">
            <w:pPr>
              <w:pStyle w:val="Standard"/>
              <w:numPr>
                <w:ilvl w:val="0"/>
                <w:numId w:val="26"/>
              </w:numPr>
              <w:rPr>
                <w:rFonts w:ascii="Arial" w:hAnsi="Arial" w:cs="Arial"/>
                <w:sz w:val="24"/>
                <w:szCs w:val="24"/>
              </w:rPr>
            </w:pPr>
            <w:r>
              <w:rPr>
                <w:rFonts w:ascii="Arial" w:hAnsi="Arial" w:cs="Arial"/>
                <w:sz w:val="24"/>
                <w:szCs w:val="24"/>
              </w:rPr>
              <w:t>O caso de uso é encerrado</w:t>
            </w:r>
          </w:p>
        </w:tc>
      </w:tr>
      <w:tr w:rsidR="00210BEE" w:rsidRPr="004A5B21" w14:paraId="541702F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081CA5D" w14:textId="5FBA95A1" w:rsidR="00210BEE" w:rsidRPr="004A5B21" w:rsidRDefault="00210BEE" w:rsidP="007140AB">
            <w:pPr>
              <w:pStyle w:val="Standard"/>
              <w:jc w:val="center"/>
              <w:rPr>
                <w:rFonts w:ascii="Arial" w:hAnsi="Arial" w:cs="Arial"/>
                <w:sz w:val="24"/>
                <w:szCs w:val="24"/>
              </w:rPr>
            </w:pPr>
            <w:r>
              <w:rPr>
                <w:rFonts w:ascii="Arial" w:hAnsi="Arial" w:cs="Arial"/>
                <w:sz w:val="24"/>
                <w:szCs w:val="24"/>
              </w:rPr>
              <w:lastRenderedPageBreak/>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BA5497C"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6551F471" w14:textId="77777777" w:rsidR="00210BEE" w:rsidRDefault="00210BEE" w:rsidP="003F053C">
            <w:pPr>
              <w:pStyle w:val="Standard"/>
              <w:numPr>
                <w:ilvl w:val="0"/>
                <w:numId w:val="32"/>
              </w:numPr>
              <w:rPr>
                <w:rFonts w:ascii="Arial" w:hAnsi="Arial" w:cs="Arial"/>
                <w:sz w:val="24"/>
                <w:szCs w:val="24"/>
              </w:rPr>
            </w:pPr>
            <w:r>
              <w:rPr>
                <w:rFonts w:ascii="Arial" w:hAnsi="Arial" w:cs="Arial"/>
                <w:sz w:val="24"/>
                <w:szCs w:val="24"/>
              </w:rPr>
              <w:t>O sistema irá gerar um documento digital no formato PDF contendo as informações</w:t>
            </w:r>
          </w:p>
          <w:p w14:paraId="141B8BC3" w14:textId="77777777" w:rsidR="00210BEE" w:rsidRDefault="00210BEE" w:rsidP="003F053C">
            <w:pPr>
              <w:pStyle w:val="Standard"/>
              <w:numPr>
                <w:ilvl w:val="0"/>
                <w:numId w:val="32"/>
              </w:numPr>
              <w:rPr>
                <w:rFonts w:ascii="Arial" w:hAnsi="Arial" w:cs="Arial"/>
                <w:sz w:val="24"/>
                <w:szCs w:val="24"/>
              </w:rPr>
            </w:pPr>
            <w:r>
              <w:rPr>
                <w:rFonts w:ascii="Arial" w:hAnsi="Arial" w:cs="Arial"/>
                <w:sz w:val="24"/>
                <w:szCs w:val="24"/>
              </w:rPr>
              <w:t>O ator poderá baixar o arquivo ou imprimir</w:t>
            </w:r>
          </w:p>
          <w:p w14:paraId="0E3CF887" w14:textId="4D708508" w:rsidR="00210BEE" w:rsidRDefault="00210BEE" w:rsidP="003F053C">
            <w:pPr>
              <w:pStyle w:val="Standard"/>
              <w:numPr>
                <w:ilvl w:val="0"/>
                <w:numId w:val="32"/>
              </w:numPr>
              <w:rPr>
                <w:rFonts w:ascii="Arial" w:hAnsi="Arial" w:cs="Arial"/>
                <w:sz w:val="24"/>
                <w:szCs w:val="24"/>
              </w:rPr>
            </w:pPr>
            <w:r>
              <w:rPr>
                <w:rFonts w:ascii="Arial" w:hAnsi="Arial" w:cs="Arial"/>
                <w:sz w:val="24"/>
                <w:szCs w:val="24"/>
              </w:rPr>
              <w:t>O sistema retorna ao passo c. do Fluxo Principal</w:t>
            </w:r>
          </w:p>
        </w:tc>
      </w:tr>
    </w:tbl>
    <w:p w14:paraId="1CA21A52" w14:textId="1838B248" w:rsidR="000A17B3" w:rsidRDefault="000A17B3" w:rsidP="000A17B3">
      <w:pPr>
        <w:pStyle w:val="Ttulo3"/>
      </w:pPr>
      <w:bookmarkStart w:id="42" w:name="_Toc127907097"/>
      <w:r w:rsidRPr="001330E5">
        <w:t xml:space="preserve">UC </w:t>
      </w:r>
      <w:r>
        <w:t>11</w:t>
      </w:r>
      <w:r w:rsidRPr="001330E5">
        <w:t xml:space="preserve"> – </w:t>
      </w:r>
      <w:r w:rsidRPr="000A17B3">
        <w:t>Emitir Dados do Lote</w:t>
      </w:r>
      <w:bookmarkEnd w:id="42"/>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7C2EAA01"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1D88094"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9C95780"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0CF22638"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53CE6C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C6DD787"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322250DC"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0B0F37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F78A36C" w14:textId="32B75193"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0A17B3" w:rsidRPr="004A5B21" w14:paraId="2956816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984CD9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6D08A4D" w14:textId="3C32EC1C" w:rsidR="000A17B3" w:rsidRPr="004A5B21" w:rsidRDefault="00A57800" w:rsidP="00A57800">
            <w:pPr>
              <w:pStyle w:val="Standard"/>
              <w:rPr>
                <w:rFonts w:ascii="Arial" w:hAnsi="Arial" w:cs="Arial"/>
                <w:sz w:val="24"/>
                <w:szCs w:val="24"/>
              </w:rPr>
            </w:pPr>
            <w:r>
              <w:rPr>
                <w:rFonts w:ascii="Arial" w:hAnsi="Arial" w:cs="Arial"/>
                <w:sz w:val="24"/>
                <w:szCs w:val="24"/>
              </w:rPr>
              <w:t>O ator inicia o U.C. clicando no botão “Dados do Lote” da tela de Lotes</w:t>
            </w:r>
          </w:p>
        </w:tc>
      </w:tr>
      <w:tr w:rsidR="000A17B3" w:rsidRPr="004A5B21" w14:paraId="0541DCDA"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AEB5DD"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99A0B50" w14:textId="323B5239" w:rsidR="007140AB" w:rsidRDefault="007140AB" w:rsidP="003F053C">
            <w:pPr>
              <w:pStyle w:val="Standard"/>
              <w:numPr>
                <w:ilvl w:val="0"/>
                <w:numId w:val="27"/>
              </w:numPr>
              <w:rPr>
                <w:rFonts w:ascii="Arial" w:hAnsi="Arial" w:cs="Arial"/>
                <w:sz w:val="24"/>
                <w:szCs w:val="24"/>
              </w:rPr>
            </w:pPr>
            <w:r>
              <w:rPr>
                <w:rFonts w:ascii="Arial" w:hAnsi="Arial" w:cs="Arial"/>
                <w:sz w:val="24"/>
                <w:szCs w:val="24"/>
              </w:rPr>
              <w:t xml:space="preserve">O sistema exibirá informações </w:t>
            </w:r>
            <w:r w:rsidR="00210BEE">
              <w:rPr>
                <w:rFonts w:ascii="Arial" w:hAnsi="Arial" w:cs="Arial"/>
                <w:sz w:val="24"/>
                <w:szCs w:val="24"/>
              </w:rPr>
              <w:t>gerais sobre o</w:t>
            </w:r>
            <w:r>
              <w:rPr>
                <w:rFonts w:ascii="Arial" w:hAnsi="Arial" w:cs="Arial"/>
                <w:sz w:val="24"/>
                <w:szCs w:val="24"/>
              </w:rPr>
              <w:t xml:space="preserve"> </w:t>
            </w:r>
            <w:r w:rsidR="00210BEE">
              <w:rPr>
                <w:rFonts w:ascii="Arial" w:hAnsi="Arial" w:cs="Arial"/>
                <w:sz w:val="24"/>
                <w:szCs w:val="24"/>
              </w:rPr>
              <w:t>lote como quantidade de animais</w:t>
            </w:r>
            <w:r>
              <w:rPr>
                <w:rFonts w:ascii="Arial" w:hAnsi="Arial" w:cs="Arial"/>
                <w:sz w:val="24"/>
                <w:szCs w:val="24"/>
              </w:rPr>
              <w:t>,</w:t>
            </w:r>
            <w:r w:rsidR="00210BEE">
              <w:rPr>
                <w:rFonts w:ascii="Arial" w:hAnsi="Arial" w:cs="Arial"/>
                <w:sz w:val="24"/>
                <w:szCs w:val="24"/>
              </w:rPr>
              <w:t xml:space="preserve"> transferências de animais anteriores, peso médio dos animais do lote,</w:t>
            </w:r>
            <w:r>
              <w:rPr>
                <w:rFonts w:ascii="Arial" w:hAnsi="Arial" w:cs="Arial"/>
                <w:sz w:val="24"/>
                <w:szCs w:val="24"/>
              </w:rPr>
              <w:t xml:space="preserve"> </w:t>
            </w:r>
            <w:r w:rsidR="00210BEE">
              <w:rPr>
                <w:rFonts w:ascii="Arial" w:hAnsi="Arial" w:cs="Arial"/>
                <w:sz w:val="24"/>
                <w:szCs w:val="24"/>
              </w:rPr>
              <w:t xml:space="preserve">descrição do lote, </w:t>
            </w:r>
            <w:r>
              <w:rPr>
                <w:rFonts w:ascii="Arial" w:hAnsi="Arial" w:cs="Arial"/>
                <w:sz w:val="24"/>
                <w:szCs w:val="24"/>
              </w:rPr>
              <w:t>entre outros</w:t>
            </w:r>
            <w:r w:rsidR="00210BEE">
              <w:rPr>
                <w:rFonts w:ascii="Arial" w:hAnsi="Arial" w:cs="Arial"/>
                <w:sz w:val="24"/>
                <w:szCs w:val="24"/>
              </w:rPr>
              <w:t xml:space="preserve"> (A1)</w:t>
            </w:r>
          </w:p>
          <w:p w14:paraId="25B1064F" w14:textId="5D67930B" w:rsidR="007140AB" w:rsidRDefault="007140AB" w:rsidP="003F053C">
            <w:pPr>
              <w:pStyle w:val="Standard"/>
              <w:numPr>
                <w:ilvl w:val="0"/>
                <w:numId w:val="27"/>
              </w:numPr>
              <w:rPr>
                <w:rFonts w:ascii="Arial" w:hAnsi="Arial" w:cs="Arial"/>
                <w:sz w:val="24"/>
                <w:szCs w:val="24"/>
              </w:rPr>
            </w:pPr>
            <w:r>
              <w:rPr>
                <w:rFonts w:ascii="Arial" w:hAnsi="Arial" w:cs="Arial"/>
                <w:sz w:val="24"/>
                <w:szCs w:val="24"/>
              </w:rPr>
              <w:t>O sistema é redirecionado para tela de Lotes</w:t>
            </w:r>
          </w:p>
          <w:p w14:paraId="2783C5A4" w14:textId="2821221F" w:rsidR="000A17B3" w:rsidRPr="004A5B21" w:rsidRDefault="007140AB" w:rsidP="003F053C">
            <w:pPr>
              <w:pStyle w:val="Standard"/>
              <w:numPr>
                <w:ilvl w:val="0"/>
                <w:numId w:val="27"/>
              </w:numPr>
              <w:rPr>
                <w:rFonts w:ascii="Arial" w:hAnsi="Arial" w:cs="Arial"/>
                <w:sz w:val="24"/>
                <w:szCs w:val="24"/>
              </w:rPr>
            </w:pPr>
            <w:r>
              <w:rPr>
                <w:rFonts w:ascii="Arial" w:hAnsi="Arial" w:cs="Arial"/>
                <w:sz w:val="24"/>
                <w:szCs w:val="24"/>
              </w:rPr>
              <w:t>O caso de uso é encerrado</w:t>
            </w:r>
          </w:p>
        </w:tc>
      </w:tr>
      <w:tr w:rsidR="000A17B3" w:rsidRPr="004A5B21" w14:paraId="6FDF70D9"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AC25A7B"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6E0C4EE"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57EFDD8A" w14:textId="77777777" w:rsidR="00210BEE" w:rsidRDefault="00210BEE" w:rsidP="003F053C">
            <w:pPr>
              <w:pStyle w:val="Standard"/>
              <w:numPr>
                <w:ilvl w:val="0"/>
                <w:numId w:val="33"/>
              </w:numPr>
              <w:rPr>
                <w:rFonts w:ascii="Arial" w:hAnsi="Arial" w:cs="Arial"/>
                <w:sz w:val="24"/>
                <w:szCs w:val="24"/>
              </w:rPr>
            </w:pPr>
            <w:r>
              <w:rPr>
                <w:rFonts w:ascii="Arial" w:hAnsi="Arial" w:cs="Arial"/>
                <w:sz w:val="24"/>
                <w:szCs w:val="24"/>
              </w:rPr>
              <w:t>O sistema irá gerar um documento digital no formato PDF contendo as informações</w:t>
            </w:r>
          </w:p>
          <w:p w14:paraId="2812D35F" w14:textId="77777777" w:rsidR="00210BEE" w:rsidRDefault="00210BEE" w:rsidP="003F053C">
            <w:pPr>
              <w:pStyle w:val="Standard"/>
              <w:numPr>
                <w:ilvl w:val="0"/>
                <w:numId w:val="33"/>
              </w:numPr>
              <w:rPr>
                <w:rFonts w:ascii="Arial" w:hAnsi="Arial" w:cs="Arial"/>
                <w:sz w:val="24"/>
                <w:szCs w:val="24"/>
              </w:rPr>
            </w:pPr>
            <w:r>
              <w:rPr>
                <w:rFonts w:ascii="Arial" w:hAnsi="Arial" w:cs="Arial"/>
                <w:sz w:val="24"/>
                <w:szCs w:val="24"/>
              </w:rPr>
              <w:t>O ator poderá baixar o arquivo ou imprimir</w:t>
            </w:r>
          </w:p>
          <w:p w14:paraId="1D15FEDF" w14:textId="0450ED16" w:rsidR="000A17B3" w:rsidRPr="004A5B21" w:rsidRDefault="00210BEE" w:rsidP="003F053C">
            <w:pPr>
              <w:pStyle w:val="Standard"/>
              <w:numPr>
                <w:ilvl w:val="0"/>
                <w:numId w:val="33"/>
              </w:numPr>
              <w:rPr>
                <w:rFonts w:ascii="Arial" w:hAnsi="Arial" w:cs="Arial"/>
                <w:sz w:val="24"/>
                <w:szCs w:val="24"/>
              </w:rPr>
            </w:pPr>
            <w:r>
              <w:rPr>
                <w:rFonts w:ascii="Arial" w:hAnsi="Arial" w:cs="Arial"/>
                <w:sz w:val="24"/>
                <w:szCs w:val="24"/>
              </w:rPr>
              <w:t>O sistema retorna ao passo c. do Fluxo Principal</w:t>
            </w:r>
          </w:p>
        </w:tc>
      </w:tr>
    </w:tbl>
    <w:p w14:paraId="08E06844" w14:textId="7BBBB6BC" w:rsidR="000A17B3" w:rsidRDefault="000A17B3" w:rsidP="000A17B3">
      <w:pPr>
        <w:pStyle w:val="Ttulo3"/>
      </w:pPr>
      <w:bookmarkStart w:id="43" w:name="_Toc127907098"/>
      <w:r w:rsidRPr="001330E5">
        <w:t xml:space="preserve">UC </w:t>
      </w:r>
      <w:r>
        <w:t>12</w:t>
      </w:r>
      <w:r w:rsidRPr="001330E5">
        <w:t xml:space="preserve"> – </w:t>
      </w:r>
      <w:r w:rsidRPr="000A17B3">
        <w:t>Emitir Aplicações de Medicação</w:t>
      </w:r>
      <w:bookmarkEnd w:id="43"/>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21C0B41C"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40CBA7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75B39AF"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45190ED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8CA5F3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6B411BC"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6D2FF138"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D5C55F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A5B5747" w14:textId="1396EB71"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0A17B3" w:rsidRPr="004A5B21" w14:paraId="2A157C1C"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345D48C"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8F7EB96" w14:textId="30DACA41" w:rsidR="000A17B3" w:rsidRPr="004A5B21" w:rsidRDefault="00A57800" w:rsidP="00A57800">
            <w:pPr>
              <w:pStyle w:val="Standard"/>
              <w:rPr>
                <w:rFonts w:ascii="Arial" w:hAnsi="Arial" w:cs="Arial"/>
                <w:sz w:val="24"/>
                <w:szCs w:val="24"/>
              </w:rPr>
            </w:pPr>
            <w:r>
              <w:rPr>
                <w:rFonts w:ascii="Arial" w:hAnsi="Arial" w:cs="Arial"/>
                <w:sz w:val="24"/>
                <w:szCs w:val="24"/>
              </w:rPr>
              <w:t xml:space="preserve">O ator inicia o U.C. clicando no botão “Histórico de </w:t>
            </w:r>
            <w:r>
              <w:rPr>
                <w:rFonts w:ascii="Arial" w:hAnsi="Arial" w:cs="Arial"/>
                <w:sz w:val="24"/>
                <w:szCs w:val="24"/>
              </w:rPr>
              <w:lastRenderedPageBreak/>
              <w:t>Aplicações de Medicação” da tela principal</w:t>
            </w:r>
          </w:p>
        </w:tc>
      </w:tr>
      <w:tr w:rsidR="000A17B3" w:rsidRPr="004A5B21" w14:paraId="69103ED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54714D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lastRenderedPageBreak/>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422B2F5" w14:textId="55935EB9" w:rsidR="007140AB" w:rsidRDefault="007140AB" w:rsidP="003F053C">
            <w:pPr>
              <w:pStyle w:val="Standard"/>
              <w:numPr>
                <w:ilvl w:val="0"/>
                <w:numId w:val="28"/>
              </w:numPr>
              <w:rPr>
                <w:rFonts w:ascii="Arial" w:hAnsi="Arial" w:cs="Arial"/>
                <w:sz w:val="24"/>
                <w:szCs w:val="24"/>
              </w:rPr>
            </w:pPr>
            <w:r>
              <w:rPr>
                <w:rFonts w:ascii="Arial" w:hAnsi="Arial" w:cs="Arial"/>
                <w:sz w:val="24"/>
                <w:szCs w:val="24"/>
              </w:rPr>
              <w:t xml:space="preserve">O sistema exibirá </w:t>
            </w:r>
            <w:r w:rsidR="00210BEE">
              <w:rPr>
                <w:rFonts w:ascii="Arial" w:hAnsi="Arial" w:cs="Arial"/>
                <w:sz w:val="24"/>
                <w:szCs w:val="24"/>
              </w:rPr>
              <w:t>um histórico de aplicações feitas anteriormente e estatísticas, bem como informações individuais de cada aplicação, qual foi o lote aplicado, qual medicação, entre outras (A1)</w:t>
            </w:r>
          </w:p>
          <w:p w14:paraId="72384C26" w14:textId="4135069D" w:rsidR="007140AB" w:rsidRDefault="007140AB" w:rsidP="003F053C">
            <w:pPr>
              <w:pStyle w:val="Standard"/>
              <w:numPr>
                <w:ilvl w:val="0"/>
                <w:numId w:val="28"/>
              </w:numPr>
              <w:rPr>
                <w:rFonts w:ascii="Arial" w:hAnsi="Arial" w:cs="Arial"/>
                <w:sz w:val="24"/>
                <w:szCs w:val="24"/>
              </w:rPr>
            </w:pPr>
            <w:r>
              <w:rPr>
                <w:rFonts w:ascii="Arial" w:hAnsi="Arial" w:cs="Arial"/>
                <w:sz w:val="24"/>
                <w:szCs w:val="24"/>
              </w:rPr>
              <w:t xml:space="preserve">O sistema </w:t>
            </w:r>
            <w:r w:rsidR="00210BEE">
              <w:rPr>
                <w:rFonts w:ascii="Arial" w:hAnsi="Arial" w:cs="Arial"/>
                <w:sz w:val="24"/>
                <w:szCs w:val="24"/>
              </w:rPr>
              <w:t>é redirecionado para tela principal</w:t>
            </w:r>
          </w:p>
          <w:p w14:paraId="62F84231" w14:textId="6056A30F" w:rsidR="000A17B3" w:rsidRPr="004A5B21" w:rsidRDefault="007140AB" w:rsidP="003F053C">
            <w:pPr>
              <w:pStyle w:val="Standard"/>
              <w:numPr>
                <w:ilvl w:val="0"/>
                <w:numId w:val="28"/>
              </w:numPr>
              <w:rPr>
                <w:rFonts w:ascii="Arial" w:hAnsi="Arial" w:cs="Arial"/>
                <w:sz w:val="24"/>
                <w:szCs w:val="24"/>
              </w:rPr>
            </w:pPr>
            <w:r>
              <w:rPr>
                <w:rFonts w:ascii="Arial" w:hAnsi="Arial" w:cs="Arial"/>
                <w:sz w:val="24"/>
                <w:szCs w:val="24"/>
              </w:rPr>
              <w:t>O caso de uso é encerrado</w:t>
            </w:r>
          </w:p>
        </w:tc>
      </w:tr>
      <w:tr w:rsidR="000A17B3" w:rsidRPr="004A5B21" w14:paraId="7A1269B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F46E32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35387F4"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369345AD" w14:textId="77777777" w:rsidR="00210BEE" w:rsidRDefault="00210BEE" w:rsidP="003F053C">
            <w:pPr>
              <w:pStyle w:val="Standard"/>
              <w:numPr>
                <w:ilvl w:val="0"/>
                <w:numId w:val="34"/>
              </w:numPr>
              <w:rPr>
                <w:rFonts w:ascii="Arial" w:hAnsi="Arial" w:cs="Arial"/>
                <w:sz w:val="24"/>
                <w:szCs w:val="24"/>
              </w:rPr>
            </w:pPr>
            <w:r>
              <w:rPr>
                <w:rFonts w:ascii="Arial" w:hAnsi="Arial" w:cs="Arial"/>
                <w:sz w:val="24"/>
                <w:szCs w:val="24"/>
              </w:rPr>
              <w:t>O sistema irá gerar um documento digital no formato PDF contendo as informações</w:t>
            </w:r>
          </w:p>
          <w:p w14:paraId="4AE4D3DE" w14:textId="77777777" w:rsidR="00210BEE" w:rsidRDefault="00210BEE" w:rsidP="003F053C">
            <w:pPr>
              <w:pStyle w:val="Standard"/>
              <w:numPr>
                <w:ilvl w:val="0"/>
                <w:numId w:val="34"/>
              </w:numPr>
              <w:rPr>
                <w:rFonts w:ascii="Arial" w:hAnsi="Arial" w:cs="Arial"/>
                <w:sz w:val="24"/>
                <w:szCs w:val="24"/>
              </w:rPr>
            </w:pPr>
            <w:r>
              <w:rPr>
                <w:rFonts w:ascii="Arial" w:hAnsi="Arial" w:cs="Arial"/>
                <w:sz w:val="24"/>
                <w:szCs w:val="24"/>
              </w:rPr>
              <w:t>O ator poderá baixar o arquivo ou imprimir</w:t>
            </w:r>
          </w:p>
          <w:p w14:paraId="4D84C8A6" w14:textId="68F585C5" w:rsidR="000A17B3" w:rsidRPr="004A5B21" w:rsidRDefault="00210BEE" w:rsidP="003F053C">
            <w:pPr>
              <w:pStyle w:val="Standard"/>
              <w:numPr>
                <w:ilvl w:val="0"/>
                <w:numId w:val="34"/>
              </w:numPr>
              <w:rPr>
                <w:rFonts w:ascii="Arial" w:hAnsi="Arial" w:cs="Arial"/>
                <w:sz w:val="24"/>
                <w:szCs w:val="24"/>
              </w:rPr>
            </w:pPr>
            <w:r>
              <w:rPr>
                <w:rFonts w:ascii="Arial" w:hAnsi="Arial" w:cs="Arial"/>
                <w:sz w:val="24"/>
                <w:szCs w:val="24"/>
              </w:rPr>
              <w:t>O sistema retorna ao passo c. do Fluxo Principal</w:t>
            </w:r>
          </w:p>
        </w:tc>
      </w:tr>
    </w:tbl>
    <w:p w14:paraId="3D2195E5" w14:textId="6F9CA446" w:rsidR="000A17B3" w:rsidRDefault="000A17B3" w:rsidP="000A17B3">
      <w:pPr>
        <w:pStyle w:val="Ttulo3"/>
      </w:pPr>
      <w:bookmarkStart w:id="44" w:name="_Toc127907099"/>
      <w:r w:rsidRPr="001330E5">
        <w:t xml:space="preserve">UC </w:t>
      </w:r>
      <w:r>
        <w:t>13</w:t>
      </w:r>
      <w:r w:rsidRPr="001330E5">
        <w:t xml:space="preserve"> – </w:t>
      </w:r>
      <w:r w:rsidRPr="000A17B3">
        <w:t>Emitir Dados do Rebanho</w:t>
      </w:r>
      <w:bookmarkEnd w:id="44"/>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78922278"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C8054B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23F1193"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5A07D351"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9414F5B"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98E0FFA"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0AC8906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942C10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0F464B8" w14:textId="0D3CF34B"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A57800" w:rsidRPr="004A5B21" w14:paraId="1AE4F470"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B599E88"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823A7B0" w14:textId="4C910878" w:rsidR="00A57800" w:rsidRPr="004A5B21" w:rsidRDefault="00A57800" w:rsidP="00A57800">
            <w:pPr>
              <w:pStyle w:val="Standard"/>
              <w:rPr>
                <w:rFonts w:ascii="Arial" w:hAnsi="Arial" w:cs="Arial"/>
                <w:sz w:val="24"/>
                <w:szCs w:val="24"/>
              </w:rPr>
            </w:pPr>
            <w:r>
              <w:rPr>
                <w:rFonts w:ascii="Arial" w:hAnsi="Arial" w:cs="Arial"/>
                <w:sz w:val="24"/>
                <w:szCs w:val="24"/>
              </w:rPr>
              <w:t>O ator inicia o U.C. clicando no botão “Dados do Rebanho” da tela de Animais</w:t>
            </w:r>
          </w:p>
        </w:tc>
      </w:tr>
      <w:tr w:rsidR="00A57800" w:rsidRPr="004A5B21" w14:paraId="44B3A5D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C823CEF"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EAB3009" w14:textId="1A5B9FC3" w:rsidR="007140AB" w:rsidRDefault="007140AB" w:rsidP="003F053C">
            <w:pPr>
              <w:pStyle w:val="Standard"/>
              <w:numPr>
                <w:ilvl w:val="0"/>
                <w:numId w:val="29"/>
              </w:numPr>
              <w:rPr>
                <w:rFonts w:ascii="Arial" w:hAnsi="Arial" w:cs="Arial"/>
                <w:sz w:val="24"/>
                <w:szCs w:val="24"/>
              </w:rPr>
            </w:pPr>
            <w:r>
              <w:rPr>
                <w:rFonts w:ascii="Arial" w:hAnsi="Arial" w:cs="Arial"/>
                <w:sz w:val="24"/>
                <w:szCs w:val="24"/>
              </w:rPr>
              <w:t>O sistema exibirá as informações e estatísticas do rebanho em geral como peso médio do rebanho, taxa de natalidade</w:t>
            </w:r>
            <w:r w:rsidR="00210BEE">
              <w:rPr>
                <w:rFonts w:ascii="Arial" w:hAnsi="Arial" w:cs="Arial"/>
                <w:sz w:val="24"/>
                <w:szCs w:val="24"/>
              </w:rPr>
              <w:t>, maior lote,</w:t>
            </w:r>
            <w:r>
              <w:rPr>
                <w:rFonts w:ascii="Arial" w:hAnsi="Arial" w:cs="Arial"/>
                <w:sz w:val="24"/>
                <w:szCs w:val="24"/>
              </w:rPr>
              <w:t xml:space="preserve"> entre outros </w:t>
            </w:r>
            <w:r w:rsidR="00210BEE">
              <w:rPr>
                <w:rFonts w:ascii="Arial" w:hAnsi="Arial" w:cs="Arial"/>
                <w:sz w:val="24"/>
                <w:szCs w:val="24"/>
              </w:rPr>
              <w:t>(A1)</w:t>
            </w:r>
          </w:p>
          <w:p w14:paraId="00B1E7ED" w14:textId="5B008996" w:rsidR="007140AB" w:rsidRDefault="007140AB" w:rsidP="003F053C">
            <w:pPr>
              <w:pStyle w:val="Standard"/>
              <w:numPr>
                <w:ilvl w:val="0"/>
                <w:numId w:val="29"/>
              </w:numPr>
              <w:rPr>
                <w:rFonts w:ascii="Arial" w:hAnsi="Arial" w:cs="Arial"/>
                <w:sz w:val="24"/>
                <w:szCs w:val="24"/>
              </w:rPr>
            </w:pPr>
            <w:r>
              <w:rPr>
                <w:rFonts w:ascii="Arial" w:hAnsi="Arial" w:cs="Arial"/>
                <w:sz w:val="24"/>
                <w:szCs w:val="24"/>
              </w:rPr>
              <w:t>O sistema é redirecionado para tela de Animais</w:t>
            </w:r>
          </w:p>
          <w:p w14:paraId="0B688B46" w14:textId="665480B5" w:rsidR="00A57800" w:rsidRPr="004A5B21" w:rsidRDefault="007140AB" w:rsidP="003F053C">
            <w:pPr>
              <w:pStyle w:val="Standard"/>
              <w:numPr>
                <w:ilvl w:val="0"/>
                <w:numId w:val="29"/>
              </w:numPr>
              <w:rPr>
                <w:rFonts w:ascii="Arial" w:hAnsi="Arial" w:cs="Arial"/>
                <w:sz w:val="24"/>
                <w:szCs w:val="24"/>
              </w:rPr>
            </w:pPr>
            <w:r>
              <w:rPr>
                <w:rFonts w:ascii="Arial" w:hAnsi="Arial" w:cs="Arial"/>
                <w:sz w:val="24"/>
                <w:szCs w:val="24"/>
              </w:rPr>
              <w:t>O caso de uso é encerrado</w:t>
            </w:r>
          </w:p>
        </w:tc>
      </w:tr>
      <w:tr w:rsidR="00A57800" w:rsidRPr="004A5B21" w14:paraId="3162EFF6"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AEEFA49"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2918A63"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0476F52D" w14:textId="77777777" w:rsidR="00210BEE" w:rsidRDefault="00210BEE" w:rsidP="003F053C">
            <w:pPr>
              <w:pStyle w:val="Standard"/>
              <w:numPr>
                <w:ilvl w:val="0"/>
                <w:numId w:val="35"/>
              </w:numPr>
              <w:rPr>
                <w:rFonts w:ascii="Arial" w:hAnsi="Arial" w:cs="Arial"/>
                <w:sz w:val="24"/>
                <w:szCs w:val="24"/>
              </w:rPr>
            </w:pPr>
            <w:r>
              <w:rPr>
                <w:rFonts w:ascii="Arial" w:hAnsi="Arial" w:cs="Arial"/>
                <w:sz w:val="24"/>
                <w:szCs w:val="24"/>
              </w:rPr>
              <w:t>O sistema irá gerar um documento digital no formato PDF contendo as informações</w:t>
            </w:r>
          </w:p>
          <w:p w14:paraId="62A86077" w14:textId="77777777" w:rsidR="00210BEE" w:rsidRDefault="00210BEE" w:rsidP="003F053C">
            <w:pPr>
              <w:pStyle w:val="Standard"/>
              <w:numPr>
                <w:ilvl w:val="0"/>
                <w:numId w:val="35"/>
              </w:numPr>
              <w:rPr>
                <w:rFonts w:ascii="Arial" w:hAnsi="Arial" w:cs="Arial"/>
                <w:sz w:val="24"/>
                <w:szCs w:val="24"/>
              </w:rPr>
            </w:pPr>
            <w:r>
              <w:rPr>
                <w:rFonts w:ascii="Arial" w:hAnsi="Arial" w:cs="Arial"/>
                <w:sz w:val="24"/>
                <w:szCs w:val="24"/>
              </w:rPr>
              <w:t>O ator poderá baixar o arquivo ou imprimir</w:t>
            </w:r>
          </w:p>
          <w:p w14:paraId="7D0484AE" w14:textId="72F2DE80" w:rsidR="00A57800" w:rsidRPr="004A5B21" w:rsidRDefault="00210BEE" w:rsidP="003F053C">
            <w:pPr>
              <w:pStyle w:val="Standard"/>
              <w:numPr>
                <w:ilvl w:val="0"/>
                <w:numId w:val="35"/>
              </w:numPr>
              <w:rPr>
                <w:rFonts w:ascii="Arial" w:hAnsi="Arial" w:cs="Arial"/>
                <w:sz w:val="24"/>
                <w:szCs w:val="24"/>
              </w:rPr>
            </w:pPr>
            <w:r>
              <w:rPr>
                <w:rFonts w:ascii="Arial" w:hAnsi="Arial" w:cs="Arial"/>
                <w:sz w:val="24"/>
                <w:szCs w:val="24"/>
              </w:rPr>
              <w:t>O sistema retorna ao passo c. do Fluxo Principal</w:t>
            </w:r>
          </w:p>
        </w:tc>
      </w:tr>
    </w:tbl>
    <w:p w14:paraId="76DF6DF8" w14:textId="4040F256" w:rsidR="000A17B3" w:rsidRDefault="000A17B3" w:rsidP="000A17B3"/>
    <w:p w14:paraId="169D939A" w14:textId="77777777" w:rsidR="008802EB" w:rsidRPr="000A17B3" w:rsidRDefault="008802EB" w:rsidP="000A17B3"/>
    <w:p w14:paraId="5AF02557" w14:textId="294F96C1" w:rsidR="00EF5574" w:rsidRDefault="00EF5574" w:rsidP="00EF5574">
      <w:pPr>
        <w:pStyle w:val="Ttulo2"/>
        <w:rPr>
          <w:b/>
          <w:sz w:val="28"/>
        </w:rPr>
      </w:pPr>
      <w:bookmarkStart w:id="45" w:name="_Toc127907100"/>
      <w:r>
        <w:rPr>
          <w:b/>
          <w:sz w:val="28"/>
        </w:rPr>
        <w:lastRenderedPageBreak/>
        <w:t>Diagrama de entidade e relacionamento</w:t>
      </w:r>
      <w:bookmarkEnd w:id="45"/>
    </w:p>
    <w:p w14:paraId="6D5739C2" w14:textId="1AB50907" w:rsidR="008802EB" w:rsidRDefault="008802EB" w:rsidP="008802EB">
      <w:pPr>
        <w:rPr>
          <w:b/>
          <w:noProof/>
          <w:sz w:val="18"/>
          <w:lang w:eastAsia="pt-BR"/>
        </w:rPr>
      </w:pPr>
      <w:r>
        <w:t>Conforme LUCIDCHART (2023), o diagrama entidade relacionamento é um fluxograma para expressar todas as entidades de um sistema, sejam elas pessoas, objetos, etc., em geral esses diagramas são empenhados na projeção de bases de dados, ele é representado por uma série de símbolos, entidades e os relacionamentos entre as entidades. A seguir é apresentado o DER do sistema de retiro:</w:t>
      </w:r>
      <w:r w:rsidRPr="008802EB">
        <w:rPr>
          <w:b/>
          <w:noProof/>
          <w:sz w:val="18"/>
          <w:lang w:eastAsia="pt-BR"/>
        </w:rPr>
        <w:t xml:space="preserve"> </w:t>
      </w:r>
    </w:p>
    <w:p w14:paraId="4A82A311" w14:textId="702C8DF1" w:rsidR="008802EB" w:rsidRDefault="00327BB5" w:rsidP="008802EB">
      <w:pPr>
        <w:rPr>
          <w:b/>
          <w:noProof/>
          <w:sz w:val="18"/>
          <w:lang w:eastAsia="pt-BR"/>
        </w:rPr>
      </w:pPr>
      <w:r>
        <w:rPr>
          <w:noProof/>
          <w:lang w:eastAsia="pt-BR"/>
        </w:rPr>
        <mc:AlternateContent>
          <mc:Choice Requires="wps">
            <w:drawing>
              <wp:anchor distT="0" distB="0" distL="114300" distR="114300" simplePos="0" relativeHeight="251659776" behindDoc="0" locked="0" layoutInCell="1" allowOverlap="1" wp14:anchorId="10A4C88D" wp14:editId="14783576">
                <wp:simplePos x="0" y="0"/>
                <wp:positionH relativeFrom="column">
                  <wp:posOffset>885190</wp:posOffset>
                </wp:positionH>
                <wp:positionV relativeFrom="paragraph">
                  <wp:posOffset>6356350</wp:posOffset>
                </wp:positionV>
                <wp:extent cx="4653280" cy="635"/>
                <wp:effectExtent l="0" t="0" r="0"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4653280" cy="635"/>
                        </a:xfrm>
                        <a:prstGeom prst="rect">
                          <a:avLst/>
                        </a:prstGeom>
                        <a:solidFill>
                          <a:prstClr val="white"/>
                        </a:solidFill>
                        <a:ln>
                          <a:noFill/>
                        </a:ln>
                      </wps:spPr>
                      <wps:txbx>
                        <w:txbxContent>
                          <w:p w14:paraId="18CAE59C" w14:textId="68F38388" w:rsidR="00327BB5" w:rsidRPr="00327BB5" w:rsidRDefault="00327BB5" w:rsidP="00E06082">
                            <w:pPr>
                              <w:pStyle w:val="Legenda"/>
                              <w:rPr>
                                <w:noProof/>
                              </w:rPr>
                            </w:pPr>
                            <w:bookmarkStart w:id="46" w:name="_Toc127907006"/>
                            <w:r w:rsidRPr="00327BB5">
                              <w:t xml:space="preserve">Figura </w:t>
                            </w:r>
                            <w:r w:rsidR="001F3B83">
                              <w:fldChar w:fldCharType="begin"/>
                            </w:r>
                            <w:r w:rsidR="001F3B83">
                              <w:instrText xml:space="preserve"> SEQ Figura \* ARABIC </w:instrText>
                            </w:r>
                            <w:r w:rsidR="001F3B83">
                              <w:fldChar w:fldCharType="separate"/>
                            </w:r>
                            <w:r w:rsidR="00BA054A">
                              <w:rPr>
                                <w:noProof/>
                              </w:rPr>
                              <w:t>3</w:t>
                            </w:r>
                            <w:r w:rsidR="001F3B83">
                              <w:rPr>
                                <w:noProof/>
                              </w:rPr>
                              <w:fldChar w:fldCharType="end"/>
                            </w:r>
                            <w:r w:rsidRPr="00327BB5">
                              <w:t>: Diagrama de Entidade e Relacionamento</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4C88D" id="Caixa de Texto 13" o:spid="_x0000_s1028" type="#_x0000_t202" style="position:absolute;left:0;text-align:left;margin-left:69.7pt;margin-top:500.5pt;width:366.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" stroked="f">
                <v:textbox style="mso-fit-shape-to-text:t" inset="0,0,0,0">
                  <w:txbxContent>
                    <w:p w14:paraId="18CAE59C" w14:textId="68F38388" w:rsidR="00327BB5" w:rsidRPr="00327BB5" w:rsidRDefault="00327BB5" w:rsidP="00E06082">
                      <w:pPr>
                        <w:pStyle w:val="Legenda"/>
                        <w:rPr>
                          <w:noProof/>
                        </w:rPr>
                      </w:pPr>
                      <w:bookmarkStart w:id="47" w:name="_Toc127907006"/>
                      <w:r w:rsidRPr="00327BB5">
                        <w:t xml:space="preserve">Figura </w:t>
                      </w:r>
                      <w:r w:rsidR="001F3B83">
                        <w:fldChar w:fldCharType="begin"/>
                      </w:r>
                      <w:r w:rsidR="001F3B83">
                        <w:instrText xml:space="preserve"> SEQ Figura \* ARABIC </w:instrText>
                      </w:r>
                      <w:r w:rsidR="001F3B83">
                        <w:fldChar w:fldCharType="separate"/>
                      </w:r>
                      <w:r w:rsidR="00BA054A">
                        <w:rPr>
                          <w:noProof/>
                        </w:rPr>
                        <w:t>3</w:t>
                      </w:r>
                      <w:r w:rsidR="001F3B83">
                        <w:rPr>
                          <w:noProof/>
                        </w:rPr>
                        <w:fldChar w:fldCharType="end"/>
                      </w:r>
                      <w:r w:rsidRPr="00327BB5">
                        <w:t>: Diagrama de Entidade e Relacionamento</w:t>
                      </w:r>
                      <w:bookmarkEnd w:id="47"/>
                    </w:p>
                  </w:txbxContent>
                </v:textbox>
                <w10:wrap type="square"/>
              </v:shape>
            </w:pict>
          </mc:Fallback>
        </mc:AlternateContent>
      </w:r>
    </w:p>
    <w:p w14:paraId="5FA7D04C" w14:textId="784E4DAF" w:rsidR="008802EB" w:rsidRDefault="00AF6C25" w:rsidP="008802EB">
      <w:pPr>
        <w:rPr>
          <w:b/>
          <w:noProof/>
          <w:sz w:val="18"/>
          <w:lang w:eastAsia="pt-BR"/>
        </w:rPr>
      </w:pPr>
      <w:r>
        <w:rPr>
          <w:b/>
          <w:noProof/>
          <w:sz w:val="18"/>
          <w:lang w:eastAsia="pt-BR"/>
        </w:rPr>
        <w:drawing>
          <wp:anchor distT="0" distB="0" distL="114300" distR="114300" simplePos="0" relativeHeight="251656704" behindDoc="0" locked="0" layoutInCell="1" allowOverlap="1" wp14:anchorId="6ECFCEF5" wp14:editId="00ACE7CA">
            <wp:simplePos x="0" y="0"/>
            <wp:positionH relativeFrom="column">
              <wp:posOffset>885825</wp:posOffset>
            </wp:positionH>
            <wp:positionV relativeFrom="paragraph">
              <wp:posOffset>92710</wp:posOffset>
            </wp:positionV>
            <wp:extent cx="4653280" cy="5583555"/>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R.png"/>
                    <pic:cNvPicPr/>
                  </pic:nvPicPr>
                  <pic:blipFill>
                    <a:blip r:embed="rId17">
                      <a:extLst>
                        <a:ext uri="{28A0092B-C50C-407E-A947-70E740481C1C}">
                          <a14:useLocalDpi xmlns:a14="http://schemas.microsoft.com/office/drawing/2010/main" val="0"/>
                        </a:ext>
                      </a:extLst>
                    </a:blip>
                    <a:stretch>
                      <a:fillRect/>
                    </a:stretch>
                  </pic:blipFill>
                  <pic:spPr>
                    <a:xfrm>
                      <a:off x="0" y="0"/>
                      <a:ext cx="4653280" cy="5583555"/>
                    </a:xfrm>
                    <a:prstGeom prst="rect">
                      <a:avLst/>
                    </a:prstGeom>
                  </pic:spPr>
                </pic:pic>
              </a:graphicData>
            </a:graphic>
            <wp14:sizeRelH relativeFrom="margin">
              <wp14:pctWidth>0</wp14:pctWidth>
            </wp14:sizeRelH>
            <wp14:sizeRelV relativeFrom="margin">
              <wp14:pctHeight>0</wp14:pctHeight>
            </wp14:sizeRelV>
          </wp:anchor>
        </w:drawing>
      </w:r>
    </w:p>
    <w:p w14:paraId="3D144952" w14:textId="6C266B97" w:rsidR="008802EB" w:rsidRDefault="008802EB" w:rsidP="008802EB">
      <w:pPr>
        <w:rPr>
          <w:b/>
          <w:noProof/>
          <w:sz w:val="18"/>
          <w:lang w:eastAsia="pt-BR"/>
        </w:rPr>
      </w:pPr>
    </w:p>
    <w:p w14:paraId="78B6025E" w14:textId="0F0097B5" w:rsidR="008802EB" w:rsidRDefault="008802EB" w:rsidP="008802EB">
      <w:pPr>
        <w:rPr>
          <w:b/>
          <w:noProof/>
          <w:sz w:val="18"/>
          <w:lang w:eastAsia="pt-BR"/>
        </w:rPr>
      </w:pPr>
    </w:p>
    <w:p w14:paraId="129F8088" w14:textId="58DB5FF3" w:rsidR="008802EB" w:rsidRDefault="008802EB" w:rsidP="008802EB">
      <w:pPr>
        <w:rPr>
          <w:b/>
          <w:noProof/>
          <w:sz w:val="18"/>
          <w:lang w:eastAsia="pt-BR"/>
        </w:rPr>
      </w:pPr>
    </w:p>
    <w:p w14:paraId="43BBDEBF" w14:textId="71EF3F69" w:rsidR="008802EB" w:rsidRDefault="008802EB" w:rsidP="008802EB">
      <w:pPr>
        <w:rPr>
          <w:b/>
          <w:noProof/>
          <w:sz w:val="18"/>
          <w:lang w:eastAsia="pt-BR"/>
        </w:rPr>
      </w:pPr>
    </w:p>
    <w:p w14:paraId="026091F0" w14:textId="417613C1" w:rsidR="008802EB" w:rsidRDefault="008802EB" w:rsidP="008802EB">
      <w:pPr>
        <w:rPr>
          <w:b/>
          <w:noProof/>
          <w:sz w:val="18"/>
          <w:lang w:eastAsia="pt-BR"/>
        </w:rPr>
      </w:pPr>
    </w:p>
    <w:p w14:paraId="69E0A1DD" w14:textId="21902039" w:rsidR="008802EB" w:rsidRDefault="008802EB" w:rsidP="008802EB">
      <w:pPr>
        <w:rPr>
          <w:b/>
          <w:noProof/>
          <w:sz w:val="18"/>
          <w:lang w:eastAsia="pt-BR"/>
        </w:rPr>
      </w:pPr>
    </w:p>
    <w:p w14:paraId="3130EF31" w14:textId="635A3A50" w:rsidR="008802EB" w:rsidRDefault="008802EB" w:rsidP="008802EB">
      <w:pPr>
        <w:rPr>
          <w:b/>
          <w:noProof/>
          <w:sz w:val="18"/>
          <w:lang w:eastAsia="pt-BR"/>
        </w:rPr>
      </w:pPr>
      <w:bookmarkStart w:id="48" w:name="_GoBack"/>
      <w:bookmarkEnd w:id="48"/>
    </w:p>
    <w:p w14:paraId="177BFA36" w14:textId="319E9A98" w:rsidR="008802EB" w:rsidRDefault="008802EB" w:rsidP="008802EB">
      <w:pPr>
        <w:rPr>
          <w:b/>
          <w:noProof/>
          <w:sz w:val="18"/>
          <w:lang w:eastAsia="pt-BR"/>
        </w:rPr>
      </w:pPr>
    </w:p>
    <w:p w14:paraId="2C9D8100" w14:textId="67FD142B" w:rsidR="008802EB" w:rsidRDefault="008802EB" w:rsidP="008802EB">
      <w:pPr>
        <w:rPr>
          <w:b/>
          <w:noProof/>
          <w:sz w:val="18"/>
          <w:lang w:eastAsia="pt-BR"/>
        </w:rPr>
      </w:pPr>
    </w:p>
    <w:p w14:paraId="72FB9394" w14:textId="739CC5C3" w:rsidR="008802EB" w:rsidRDefault="008802EB" w:rsidP="008802EB">
      <w:pPr>
        <w:rPr>
          <w:b/>
          <w:noProof/>
          <w:sz w:val="18"/>
          <w:lang w:eastAsia="pt-BR"/>
        </w:rPr>
      </w:pPr>
    </w:p>
    <w:p w14:paraId="605BACAB" w14:textId="68651B9B" w:rsidR="008802EB" w:rsidRDefault="008802EB" w:rsidP="008802EB">
      <w:pPr>
        <w:rPr>
          <w:b/>
          <w:noProof/>
          <w:sz w:val="18"/>
          <w:lang w:eastAsia="pt-BR"/>
        </w:rPr>
      </w:pPr>
    </w:p>
    <w:p w14:paraId="09E0E985" w14:textId="283E8264" w:rsidR="008802EB" w:rsidRDefault="008802EB" w:rsidP="008802EB">
      <w:pPr>
        <w:rPr>
          <w:b/>
          <w:noProof/>
          <w:sz w:val="18"/>
          <w:lang w:eastAsia="pt-BR"/>
        </w:rPr>
      </w:pPr>
    </w:p>
    <w:p w14:paraId="011D0109" w14:textId="2FCF1E81" w:rsidR="008802EB" w:rsidRDefault="008802EB" w:rsidP="008802EB">
      <w:pPr>
        <w:rPr>
          <w:b/>
          <w:noProof/>
          <w:sz w:val="18"/>
          <w:lang w:eastAsia="pt-BR"/>
        </w:rPr>
      </w:pPr>
    </w:p>
    <w:p w14:paraId="37D1F83B" w14:textId="054ABD65" w:rsidR="008802EB" w:rsidRDefault="008802EB" w:rsidP="008802EB">
      <w:pPr>
        <w:rPr>
          <w:b/>
          <w:noProof/>
          <w:sz w:val="18"/>
          <w:lang w:eastAsia="pt-BR"/>
        </w:rPr>
      </w:pPr>
    </w:p>
    <w:p w14:paraId="1F508E74" w14:textId="15B3D4E5" w:rsidR="008802EB" w:rsidRDefault="008802EB" w:rsidP="008802EB">
      <w:pPr>
        <w:rPr>
          <w:b/>
          <w:noProof/>
          <w:sz w:val="18"/>
          <w:lang w:eastAsia="pt-BR"/>
        </w:rPr>
      </w:pPr>
    </w:p>
    <w:p w14:paraId="2EFB1F72" w14:textId="77777777" w:rsidR="008802EB" w:rsidRDefault="008802EB" w:rsidP="008802EB">
      <w:pPr>
        <w:rPr>
          <w:b/>
          <w:noProof/>
          <w:sz w:val="18"/>
          <w:lang w:eastAsia="pt-BR"/>
        </w:rPr>
      </w:pPr>
    </w:p>
    <w:p w14:paraId="32E94C0D" w14:textId="78C13923" w:rsidR="008802EB" w:rsidRDefault="008802EB" w:rsidP="008802EB">
      <w:pPr>
        <w:rPr>
          <w:b/>
          <w:noProof/>
          <w:sz w:val="18"/>
          <w:lang w:eastAsia="pt-BR"/>
        </w:rPr>
      </w:pPr>
    </w:p>
    <w:p w14:paraId="03AD1C15" w14:textId="471591A0" w:rsidR="008802EB" w:rsidRDefault="008802EB" w:rsidP="008802EB">
      <w:pPr>
        <w:rPr>
          <w:b/>
          <w:noProof/>
          <w:sz w:val="18"/>
          <w:lang w:eastAsia="pt-BR"/>
        </w:rPr>
      </w:pPr>
    </w:p>
    <w:p w14:paraId="16D7549C" w14:textId="3819D497" w:rsidR="008802EB" w:rsidRDefault="008802EB" w:rsidP="008802EB">
      <w:pPr>
        <w:rPr>
          <w:b/>
          <w:noProof/>
          <w:sz w:val="18"/>
          <w:lang w:eastAsia="pt-BR"/>
        </w:rPr>
      </w:pPr>
    </w:p>
    <w:p w14:paraId="15D8E549" w14:textId="4531D279" w:rsidR="008802EB" w:rsidRDefault="008802EB" w:rsidP="008802EB">
      <w:pPr>
        <w:rPr>
          <w:b/>
          <w:noProof/>
          <w:sz w:val="18"/>
          <w:lang w:eastAsia="pt-BR"/>
        </w:rPr>
      </w:pPr>
    </w:p>
    <w:p w14:paraId="4DBEA1EF" w14:textId="7C6460D1" w:rsidR="008802EB" w:rsidRPr="008802EB" w:rsidRDefault="008802EB" w:rsidP="008802EB"/>
    <w:p w14:paraId="33D7D532" w14:textId="603F16AB" w:rsidR="003D0CD6" w:rsidRDefault="003D0CD6" w:rsidP="00D21645">
      <w:pPr>
        <w:jc w:val="center"/>
        <w:rPr>
          <w:b/>
          <w:sz w:val="18"/>
        </w:rPr>
      </w:pPr>
    </w:p>
    <w:p w14:paraId="0216F89F" w14:textId="7626A8E7" w:rsidR="003D0CD6" w:rsidRPr="003D0CD6" w:rsidRDefault="003D0CD6" w:rsidP="003D0CD6">
      <w:pPr>
        <w:jc w:val="center"/>
        <w:rPr>
          <w:b/>
          <w:sz w:val="18"/>
        </w:rPr>
      </w:pPr>
    </w:p>
    <w:p w14:paraId="1DAB4076" w14:textId="2E314CC1" w:rsidR="00EF5574" w:rsidRDefault="00EF5574" w:rsidP="00EF5574">
      <w:pPr>
        <w:pStyle w:val="Ttulo2"/>
        <w:rPr>
          <w:b/>
          <w:sz w:val="28"/>
        </w:rPr>
      </w:pPr>
      <w:bookmarkStart w:id="49" w:name="_Toc127907101"/>
      <w:r>
        <w:rPr>
          <w:b/>
          <w:sz w:val="28"/>
        </w:rPr>
        <w:lastRenderedPageBreak/>
        <w:t>diagrama de classe</w:t>
      </w:r>
      <w:bookmarkEnd w:id="49"/>
    </w:p>
    <w:p w14:paraId="345A5BF6" w14:textId="20B82E65" w:rsidR="0010631D" w:rsidRPr="0010631D" w:rsidRDefault="0010631D" w:rsidP="0010631D">
      <w:r>
        <w:t xml:space="preserve">De acordo com LUCIDCHART (2023), diagrama de classe é a representação </w:t>
      </w:r>
      <w:r w:rsidR="00D97E9A">
        <w:t>estática de um sistema, eles descrevem cada classe com seus atributos, métodos e objetos, além das conexões entre elas, esse diagrama é utilizada para definir como será a implementação de um sistema orientado a objetos. A seguir está o diagrama de classe do sistema de retiro:</w:t>
      </w:r>
    </w:p>
    <w:p w14:paraId="6CC74884" w14:textId="36C22E58" w:rsidR="0010631D" w:rsidRPr="0010631D" w:rsidRDefault="00E06082" w:rsidP="0010631D">
      <w:r>
        <w:rPr>
          <w:noProof/>
          <w:lang w:eastAsia="pt-BR"/>
        </w:rPr>
        <mc:AlternateContent>
          <mc:Choice Requires="wps">
            <w:drawing>
              <wp:anchor distT="0" distB="0" distL="114300" distR="114300" simplePos="0" relativeHeight="251687936" behindDoc="0" locked="0" layoutInCell="1" allowOverlap="1" wp14:anchorId="5278C14E" wp14:editId="5808E2F2">
                <wp:simplePos x="0" y="0"/>
                <wp:positionH relativeFrom="column">
                  <wp:posOffset>-548005</wp:posOffset>
                </wp:positionH>
                <wp:positionV relativeFrom="paragraph">
                  <wp:posOffset>6236970</wp:posOffset>
                </wp:positionV>
                <wp:extent cx="7229475" cy="635"/>
                <wp:effectExtent l="0" t="0" r="0" b="0"/>
                <wp:wrapSquare wrapText="bothSides"/>
                <wp:docPr id="14" name="Caixa de Texto 14"/>
                <wp:cNvGraphicFramePr/>
                <a:graphic xmlns:a="http://schemas.openxmlformats.org/drawingml/2006/main">
                  <a:graphicData uri="http://schemas.microsoft.com/office/word/2010/wordprocessingShape">
                    <wps:wsp>
                      <wps:cNvSpPr txBox="1"/>
                      <wps:spPr>
                        <a:xfrm>
                          <a:off x="0" y="0"/>
                          <a:ext cx="7229475" cy="635"/>
                        </a:xfrm>
                        <a:prstGeom prst="rect">
                          <a:avLst/>
                        </a:prstGeom>
                        <a:solidFill>
                          <a:prstClr val="white"/>
                        </a:solidFill>
                        <a:ln>
                          <a:noFill/>
                        </a:ln>
                      </wps:spPr>
                      <wps:txbx>
                        <w:txbxContent>
                          <w:p w14:paraId="3B69A58B" w14:textId="6C0F92E7" w:rsidR="00E06082" w:rsidRPr="00E06082" w:rsidRDefault="00E06082" w:rsidP="00E06082">
                            <w:pPr>
                              <w:pStyle w:val="Legenda"/>
                              <w:rPr>
                                <w:noProof/>
                                <w:sz w:val="22"/>
                              </w:rPr>
                            </w:pPr>
                            <w:bookmarkStart w:id="50" w:name="_Toc127907007"/>
                            <w:r w:rsidRPr="00E06082">
                              <w:t xml:space="preserve">Figura </w:t>
                            </w:r>
                            <w:r w:rsidR="001F3B83">
                              <w:fldChar w:fldCharType="begin"/>
                            </w:r>
                            <w:r w:rsidR="001F3B83">
                              <w:instrText xml:space="preserve"> SEQ Figura \* ARABIC </w:instrText>
                            </w:r>
                            <w:r w:rsidR="001F3B83">
                              <w:fldChar w:fldCharType="separate"/>
                            </w:r>
                            <w:r w:rsidR="00BA054A">
                              <w:rPr>
                                <w:noProof/>
                              </w:rPr>
                              <w:t>4</w:t>
                            </w:r>
                            <w:r w:rsidR="001F3B83">
                              <w:rPr>
                                <w:noProof/>
                              </w:rPr>
                              <w:fldChar w:fldCharType="end"/>
                            </w:r>
                            <w:r w:rsidRPr="00E06082">
                              <w:t>: Diagrama de Classe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8C14E" id="Caixa de Texto 14" o:spid="_x0000_s1029" type="#_x0000_t202" style="position:absolute;left:0;text-align:left;margin-left:-43.15pt;margin-top:491.1pt;width:569.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" stroked="f">
                <v:textbox style="mso-fit-shape-to-text:t" inset="0,0,0,0">
                  <w:txbxContent>
                    <w:p w14:paraId="3B69A58B" w14:textId="6C0F92E7" w:rsidR="00E06082" w:rsidRPr="00E06082" w:rsidRDefault="00E06082" w:rsidP="00E06082">
                      <w:pPr>
                        <w:pStyle w:val="Legenda"/>
                        <w:rPr>
                          <w:noProof/>
                          <w:sz w:val="22"/>
                        </w:rPr>
                      </w:pPr>
                      <w:bookmarkStart w:id="51" w:name="_Toc127907007"/>
                      <w:r w:rsidRPr="00E06082">
                        <w:t xml:space="preserve">Figura </w:t>
                      </w:r>
                      <w:r w:rsidR="001F3B83">
                        <w:fldChar w:fldCharType="begin"/>
                      </w:r>
                      <w:r w:rsidR="001F3B83">
                        <w:instrText xml:space="preserve"> SEQ Figura \* ARABIC </w:instrText>
                      </w:r>
                      <w:r w:rsidR="001F3B83">
                        <w:fldChar w:fldCharType="separate"/>
                      </w:r>
                      <w:r w:rsidR="00BA054A">
                        <w:rPr>
                          <w:noProof/>
                        </w:rPr>
                        <w:t>4</w:t>
                      </w:r>
                      <w:r w:rsidR="001F3B83">
                        <w:rPr>
                          <w:noProof/>
                        </w:rPr>
                        <w:fldChar w:fldCharType="end"/>
                      </w:r>
                      <w:r w:rsidRPr="00E06082">
                        <w:t>: Diagrama de Classe</w:t>
                      </w:r>
                      <w:bookmarkEnd w:id="51"/>
                    </w:p>
                  </w:txbxContent>
                </v:textbox>
                <w10:wrap type="square"/>
              </v:shape>
            </w:pict>
          </mc:Fallback>
        </mc:AlternateContent>
      </w:r>
      <w:r w:rsidR="00D97E9A">
        <w:rPr>
          <w:noProof/>
          <w:lang w:eastAsia="pt-BR"/>
        </w:rPr>
        <w:drawing>
          <wp:anchor distT="0" distB="0" distL="114300" distR="114300" simplePos="0" relativeHeight="251667456" behindDoc="0" locked="0" layoutInCell="1" allowOverlap="1" wp14:anchorId="4BE9963A" wp14:editId="7ACFBD8A">
            <wp:simplePos x="0" y="0"/>
            <wp:positionH relativeFrom="column">
              <wp:posOffset>-548557</wp:posOffset>
            </wp:positionH>
            <wp:positionV relativeFrom="paragraph">
              <wp:posOffset>517111</wp:posOffset>
            </wp:positionV>
            <wp:extent cx="7229475" cy="5662930"/>
            <wp:effectExtent l="0" t="0" r="952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png"/>
                    <pic:cNvPicPr/>
                  </pic:nvPicPr>
                  <pic:blipFill>
                    <a:blip r:embed="rId18">
                      <a:extLst>
                        <a:ext uri="{28A0092B-C50C-407E-A947-70E740481C1C}">
                          <a14:useLocalDpi xmlns:a14="http://schemas.microsoft.com/office/drawing/2010/main" val="0"/>
                        </a:ext>
                      </a:extLst>
                    </a:blip>
                    <a:stretch>
                      <a:fillRect/>
                    </a:stretch>
                  </pic:blipFill>
                  <pic:spPr>
                    <a:xfrm>
                      <a:off x="0" y="0"/>
                      <a:ext cx="7229475" cy="5662930"/>
                    </a:xfrm>
                    <a:prstGeom prst="rect">
                      <a:avLst/>
                    </a:prstGeom>
                  </pic:spPr>
                </pic:pic>
              </a:graphicData>
            </a:graphic>
            <wp14:sizeRelH relativeFrom="margin">
              <wp14:pctWidth>0</wp14:pctWidth>
            </wp14:sizeRelH>
            <wp14:sizeRelV relativeFrom="margin">
              <wp14:pctHeight>0</wp14:pctHeight>
            </wp14:sizeRelV>
          </wp:anchor>
        </w:drawing>
      </w:r>
    </w:p>
    <w:p w14:paraId="3B43F900" w14:textId="14CD3114" w:rsidR="00F81CA9" w:rsidRPr="00F81CA9" w:rsidRDefault="00F81CA9" w:rsidP="00F81CA9"/>
    <w:p w14:paraId="23B58D39" w14:textId="17B23053" w:rsidR="00EF5574" w:rsidRDefault="00EF5574" w:rsidP="00EF5574">
      <w:pPr>
        <w:pStyle w:val="Ttulo2"/>
        <w:rPr>
          <w:b/>
          <w:sz w:val="28"/>
        </w:rPr>
      </w:pPr>
      <w:bookmarkStart w:id="52" w:name="_Toc127907102"/>
      <w:r>
        <w:rPr>
          <w:b/>
          <w:sz w:val="28"/>
        </w:rPr>
        <w:lastRenderedPageBreak/>
        <w:t>diagrama de atividades</w:t>
      </w:r>
      <w:bookmarkEnd w:id="52"/>
    </w:p>
    <w:p w14:paraId="29F48BB0" w14:textId="158743B4" w:rsidR="00D97E9A" w:rsidRDefault="00D97E9A" w:rsidP="00D97E9A">
      <w:r>
        <w:t>Segundo LUCIDCHART (2023), diagrama de atividades é um fluxo de processos</w:t>
      </w:r>
      <w:r w:rsidR="003305F6">
        <w:t xml:space="preserve"> descritos através de balões indicando atividades e setas indicando para onde o fluxo está correndo, nesse diagrama podem ser feitas perguntas para desviar o fluxo ou até unificar caminhos diferentes em um mesmo. As figuras a seguir mostram diagramas de atividades do sistema de retiro:</w:t>
      </w:r>
    </w:p>
    <w:p w14:paraId="686949A2" w14:textId="0FA0AA64" w:rsidR="00D97E9A" w:rsidRDefault="00D97E9A" w:rsidP="00D97E9A"/>
    <w:p w14:paraId="21B56717" w14:textId="77777777" w:rsidR="00D97E9A" w:rsidRPr="00D97E9A" w:rsidRDefault="00D97E9A" w:rsidP="00D97E9A"/>
    <w:p w14:paraId="2DEE4DE1" w14:textId="77777777" w:rsidR="00E06082" w:rsidRDefault="00352F0B" w:rsidP="00E06082">
      <w:pPr>
        <w:keepNext/>
      </w:pPr>
      <w:r>
        <w:rPr>
          <w:noProof/>
          <w:lang w:eastAsia="pt-BR"/>
        </w:rPr>
        <w:drawing>
          <wp:inline distT="0" distB="0" distL="0" distR="0" wp14:anchorId="1802FCE3" wp14:editId="0C7390C8">
            <wp:extent cx="6120130" cy="48450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ividade Inseminação.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4845050"/>
                    </a:xfrm>
                    <a:prstGeom prst="rect">
                      <a:avLst/>
                    </a:prstGeom>
                  </pic:spPr>
                </pic:pic>
              </a:graphicData>
            </a:graphic>
          </wp:inline>
        </w:drawing>
      </w:r>
    </w:p>
    <w:p w14:paraId="6D8EEB85" w14:textId="71BC90BD" w:rsidR="00352F0B" w:rsidRPr="00E06082" w:rsidRDefault="00E06082" w:rsidP="00E06082">
      <w:pPr>
        <w:pStyle w:val="Legenda"/>
      </w:pPr>
      <w:bookmarkStart w:id="53" w:name="_Toc127907008"/>
      <w:r w:rsidRPr="00E06082">
        <w:t xml:space="preserve">Figura </w:t>
      </w:r>
      <w:r w:rsidR="001F3B83">
        <w:fldChar w:fldCharType="begin"/>
      </w:r>
      <w:r w:rsidR="001F3B83">
        <w:instrText xml:space="preserve"> SEQ Figura \* ARABIC </w:instrText>
      </w:r>
      <w:r w:rsidR="001F3B83">
        <w:fldChar w:fldCharType="separate"/>
      </w:r>
      <w:r w:rsidR="00BA054A">
        <w:rPr>
          <w:noProof/>
        </w:rPr>
        <w:t>5</w:t>
      </w:r>
      <w:r w:rsidR="001F3B83">
        <w:rPr>
          <w:noProof/>
        </w:rPr>
        <w:fldChar w:fldCharType="end"/>
      </w:r>
      <w:r w:rsidRPr="00E06082">
        <w:t>: Diagrama de Atividades – Controlar Inseminação</w:t>
      </w:r>
      <w:bookmarkEnd w:id="53"/>
    </w:p>
    <w:p w14:paraId="0CD001A3" w14:textId="77777777" w:rsidR="00E06082" w:rsidRDefault="00352F0B" w:rsidP="00E06082">
      <w:pPr>
        <w:keepNext/>
        <w:jc w:val="center"/>
      </w:pPr>
      <w:r>
        <w:rPr>
          <w:b/>
          <w:noProof/>
          <w:sz w:val="18"/>
          <w:lang w:eastAsia="pt-BR"/>
        </w:rPr>
        <w:lastRenderedPageBreak/>
        <w:drawing>
          <wp:inline distT="0" distB="0" distL="0" distR="0" wp14:anchorId="52F86242" wp14:editId="007D107B">
            <wp:extent cx="6120130" cy="432117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ividade Lotes.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4321175"/>
                    </a:xfrm>
                    <a:prstGeom prst="rect">
                      <a:avLst/>
                    </a:prstGeom>
                  </pic:spPr>
                </pic:pic>
              </a:graphicData>
            </a:graphic>
          </wp:inline>
        </w:drawing>
      </w:r>
    </w:p>
    <w:p w14:paraId="73989313" w14:textId="4D03A62D" w:rsidR="00352F0B" w:rsidRDefault="00E06082" w:rsidP="00E06082">
      <w:pPr>
        <w:pStyle w:val="Legenda"/>
        <w:rPr>
          <w:b w:val="0"/>
        </w:rPr>
      </w:pPr>
      <w:bookmarkStart w:id="54" w:name="_Toc127907009"/>
      <w:r>
        <w:t xml:space="preserve">Figura </w:t>
      </w:r>
      <w:r w:rsidR="001F3B83">
        <w:fldChar w:fldCharType="begin"/>
      </w:r>
      <w:r w:rsidR="001F3B83">
        <w:instrText xml:space="preserve"> SEQ Figura \* ARABIC </w:instrText>
      </w:r>
      <w:r w:rsidR="001F3B83">
        <w:fldChar w:fldCharType="separate"/>
      </w:r>
      <w:r w:rsidR="00BA054A">
        <w:rPr>
          <w:noProof/>
        </w:rPr>
        <w:t>6</w:t>
      </w:r>
      <w:r w:rsidR="001F3B83">
        <w:rPr>
          <w:noProof/>
        </w:rPr>
        <w:fldChar w:fldCharType="end"/>
      </w:r>
      <w:r>
        <w:t xml:space="preserve">: </w:t>
      </w:r>
      <w:r w:rsidRPr="00C271A9">
        <w:t>Diagrama de Atividades – Controlar Lotes</w:t>
      </w:r>
      <w:bookmarkEnd w:id="54"/>
    </w:p>
    <w:p w14:paraId="4131C55E" w14:textId="6C410030" w:rsidR="003D0CD6" w:rsidRPr="00777BEA" w:rsidRDefault="003D0CD6" w:rsidP="003D0CD6">
      <w:pPr>
        <w:jc w:val="center"/>
        <w:rPr>
          <w:b/>
          <w:sz w:val="18"/>
        </w:rPr>
      </w:pPr>
    </w:p>
    <w:p w14:paraId="4A4712CB" w14:textId="77777777" w:rsidR="003D0CD6" w:rsidRPr="00777BEA" w:rsidRDefault="003D0CD6" w:rsidP="003D0CD6">
      <w:pPr>
        <w:jc w:val="center"/>
        <w:rPr>
          <w:b/>
          <w:sz w:val="18"/>
        </w:rPr>
      </w:pPr>
    </w:p>
    <w:p w14:paraId="76B6EDB4" w14:textId="2FB98BBC" w:rsidR="003D0CD6" w:rsidRDefault="003D0CD6" w:rsidP="003D0CD6"/>
    <w:p w14:paraId="7C32661D" w14:textId="605C790F" w:rsidR="003305F6" w:rsidRDefault="003305F6" w:rsidP="003D0CD6"/>
    <w:p w14:paraId="569D1DDF" w14:textId="49EB7D5E" w:rsidR="003305F6" w:rsidRDefault="003305F6" w:rsidP="003D0CD6"/>
    <w:p w14:paraId="6A355FBB" w14:textId="5C12A200" w:rsidR="003305F6" w:rsidRDefault="003305F6" w:rsidP="003D0CD6"/>
    <w:p w14:paraId="51DDB770" w14:textId="5816B95A" w:rsidR="003305F6" w:rsidRDefault="003305F6" w:rsidP="003D0CD6"/>
    <w:p w14:paraId="7AD19D24" w14:textId="21321506" w:rsidR="003305F6" w:rsidRDefault="003305F6" w:rsidP="003D0CD6"/>
    <w:p w14:paraId="195D4B12" w14:textId="1DE6B7AF" w:rsidR="003305F6" w:rsidRDefault="003305F6" w:rsidP="003D0CD6"/>
    <w:p w14:paraId="3721832D" w14:textId="6E743FA2" w:rsidR="003305F6" w:rsidRDefault="003305F6" w:rsidP="003D0CD6"/>
    <w:p w14:paraId="7CBA1F69" w14:textId="77777777" w:rsidR="003305F6" w:rsidRPr="003D0CD6" w:rsidRDefault="003305F6" w:rsidP="003D0CD6"/>
    <w:p w14:paraId="7AE2F102" w14:textId="2BD3D8EA" w:rsidR="00EF5574" w:rsidRDefault="00EF5574" w:rsidP="00EF5574">
      <w:pPr>
        <w:pStyle w:val="Ttulo2"/>
        <w:rPr>
          <w:b/>
          <w:sz w:val="28"/>
        </w:rPr>
      </w:pPr>
      <w:bookmarkStart w:id="55" w:name="_Toc127907103"/>
      <w:r>
        <w:rPr>
          <w:b/>
          <w:sz w:val="28"/>
        </w:rPr>
        <w:lastRenderedPageBreak/>
        <w:t>diagrama de sequência</w:t>
      </w:r>
      <w:bookmarkEnd w:id="55"/>
    </w:p>
    <w:p w14:paraId="7935653E" w14:textId="1ED3CB75" w:rsidR="003305F6" w:rsidRPr="003305F6" w:rsidRDefault="003305F6" w:rsidP="003305F6">
      <w:r>
        <w:t>Como descreve LUCIDCHART (2023), o diagrama de sequência é um método de descrever interações entre diferentes processos, ele permite expressar diversas chamadas entre objetos diferentes, nesse diagrama o ator faz chamados a um objeto, que por sua vez faz outras chamadas a outros objetos, e depois envia respostas ao ator. As figuras a seguir representam os diagramas de sequência do sistema de retiro:</w:t>
      </w:r>
    </w:p>
    <w:p w14:paraId="74C160A0" w14:textId="5F9E848E" w:rsidR="002219F2" w:rsidRDefault="002219F2" w:rsidP="002219F2"/>
    <w:p w14:paraId="1DFA8F1A" w14:textId="77777777" w:rsidR="00E06082" w:rsidRDefault="002219F2" w:rsidP="00E06082">
      <w:pPr>
        <w:keepNext/>
      </w:pPr>
      <w:r>
        <w:rPr>
          <w:noProof/>
          <w:lang w:eastAsia="pt-BR"/>
        </w:rPr>
        <w:drawing>
          <wp:inline distT="0" distB="0" distL="0" distR="0" wp14:anchorId="495FCB75" wp14:editId="26552BFB">
            <wp:extent cx="6120130" cy="312229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ência Aplicação.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3122295"/>
                    </a:xfrm>
                    <a:prstGeom prst="rect">
                      <a:avLst/>
                    </a:prstGeom>
                  </pic:spPr>
                </pic:pic>
              </a:graphicData>
            </a:graphic>
          </wp:inline>
        </w:drawing>
      </w:r>
    </w:p>
    <w:p w14:paraId="5F5034BE" w14:textId="01C5EBED" w:rsidR="002219F2" w:rsidRPr="002219F2" w:rsidRDefault="00E06082" w:rsidP="00E06082">
      <w:pPr>
        <w:pStyle w:val="Legenda"/>
      </w:pPr>
      <w:bookmarkStart w:id="56" w:name="_Toc127907010"/>
      <w:r>
        <w:t xml:space="preserve">Figura </w:t>
      </w:r>
      <w:r w:rsidR="001F3B83">
        <w:fldChar w:fldCharType="begin"/>
      </w:r>
      <w:r w:rsidR="001F3B83">
        <w:instrText xml:space="preserve"> SEQ Figura \* ARABIC </w:instrText>
      </w:r>
      <w:r w:rsidR="001F3B83">
        <w:fldChar w:fldCharType="separate"/>
      </w:r>
      <w:r w:rsidR="00BA054A">
        <w:rPr>
          <w:noProof/>
        </w:rPr>
        <w:t>7</w:t>
      </w:r>
      <w:r w:rsidR="001F3B83">
        <w:rPr>
          <w:noProof/>
        </w:rPr>
        <w:fldChar w:fldCharType="end"/>
      </w:r>
      <w:r>
        <w:rPr>
          <w:noProof/>
        </w:rPr>
        <w:t xml:space="preserve">: </w:t>
      </w:r>
      <w:r w:rsidRPr="00FB0131">
        <w:rPr>
          <w:noProof/>
        </w:rPr>
        <w:t>Diagrama de Sequência – Inserir Aplicação</w:t>
      </w:r>
      <w:bookmarkEnd w:id="56"/>
    </w:p>
    <w:p w14:paraId="48C98845" w14:textId="5445B5C9" w:rsidR="003D0CD6" w:rsidRDefault="003D0CD6" w:rsidP="003D0CD6">
      <w:pPr>
        <w:jc w:val="center"/>
        <w:rPr>
          <w:b/>
          <w:sz w:val="18"/>
        </w:rPr>
      </w:pPr>
    </w:p>
    <w:p w14:paraId="3032DDF3" w14:textId="77777777" w:rsidR="002219F2" w:rsidRDefault="002219F2" w:rsidP="003D0CD6">
      <w:pPr>
        <w:jc w:val="center"/>
        <w:rPr>
          <w:b/>
          <w:sz w:val="18"/>
        </w:rPr>
      </w:pPr>
    </w:p>
    <w:p w14:paraId="1B16335D" w14:textId="48F930E4" w:rsidR="002219F2" w:rsidRDefault="002219F2" w:rsidP="003D0CD6">
      <w:pPr>
        <w:jc w:val="center"/>
        <w:rPr>
          <w:b/>
          <w:sz w:val="18"/>
        </w:rPr>
      </w:pPr>
    </w:p>
    <w:p w14:paraId="26712165" w14:textId="77777777" w:rsidR="00E06082" w:rsidRDefault="002219F2" w:rsidP="00E06082">
      <w:pPr>
        <w:keepNext/>
        <w:jc w:val="center"/>
      </w:pPr>
      <w:r>
        <w:rPr>
          <w:b/>
          <w:noProof/>
          <w:sz w:val="18"/>
          <w:lang w:eastAsia="pt-BR"/>
        </w:rPr>
        <w:lastRenderedPageBreak/>
        <w:drawing>
          <wp:inline distT="0" distB="0" distL="0" distR="0" wp14:anchorId="45F20487" wp14:editId="20BFB4C2">
            <wp:extent cx="6120130" cy="355536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ência Gestação.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3555365"/>
                    </a:xfrm>
                    <a:prstGeom prst="rect">
                      <a:avLst/>
                    </a:prstGeom>
                  </pic:spPr>
                </pic:pic>
              </a:graphicData>
            </a:graphic>
          </wp:inline>
        </w:drawing>
      </w:r>
    </w:p>
    <w:p w14:paraId="1AD57232" w14:textId="5D115853" w:rsidR="002219F2" w:rsidRDefault="00E06082" w:rsidP="00E06082">
      <w:pPr>
        <w:pStyle w:val="Legenda"/>
        <w:rPr>
          <w:b w:val="0"/>
        </w:rPr>
      </w:pPr>
      <w:bookmarkStart w:id="57" w:name="_Toc127907011"/>
      <w:r>
        <w:t xml:space="preserve">Figura </w:t>
      </w:r>
      <w:r w:rsidR="001F3B83">
        <w:fldChar w:fldCharType="begin"/>
      </w:r>
      <w:r w:rsidR="001F3B83">
        <w:instrText xml:space="preserve"> SEQ Figura \* ARABIC </w:instrText>
      </w:r>
      <w:r w:rsidR="001F3B83">
        <w:fldChar w:fldCharType="separate"/>
      </w:r>
      <w:r w:rsidR="00BA054A">
        <w:rPr>
          <w:noProof/>
        </w:rPr>
        <w:t>8</w:t>
      </w:r>
      <w:r w:rsidR="001F3B83">
        <w:rPr>
          <w:noProof/>
        </w:rPr>
        <w:fldChar w:fldCharType="end"/>
      </w:r>
      <w:r>
        <w:t xml:space="preserve">: </w:t>
      </w:r>
      <w:r w:rsidRPr="00FF19C4">
        <w:t>Diagrama de Sequência – Inserir Gestação</w:t>
      </w:r>
      <w:bookmarkEnd w:id="57"/>
    </w:p>
    <w:p w14:paraId="5D7C9544" w14:textId="78B6D811" w:rsidR="003D0CD6" w:rsidRPr="00777BEA" w:rsidRDefault="003D0CD6" w:rsidP="003D0CD6">
      <w:pPr>
        <w:jc w:val="center"/>
        <w:rPr>
          <w:b/>
          <w:sz w:val="18"/>
        </w:rPr>
      </w:pPr>
    </w:p>
    <w:p w14:paraId="3FA02799" w14:textId="77777777" w:rsidR="003D0CD6" w:rsidRPr="00777BEA" w:rsidRDefault="003D0CD6" w:rsidP="003D0CD6">
      <w:pPr>
        <w:jc w:val="center"/>
        <w:rPr>
          <w:b/>
          <w:sz w:val="18"/>
        </w:rPr>
      </w:pPr>
    </w:p>
    <w:p w14:paraId="5293CA86" w14:textId="77777777" w:rsidR="003D0CD6" w:rsidRPr="003D0CD6" w:rsidRDefault="003D0CD6" w:rsidP="003D0CD6"/>
    <w:p w14:paraId="59343C81" w14:textId="4E50F3C5" w:rsidR="00FE5403" w:rsidRDefault="00FE5403" w:rsidP="00FE5403"/>
    <w:p w14:paraId="4614E12E" w14:textId="07A4308E" w:rsidR="00FE5403" w:rsidRDefault="00FE5403" w:rsidP="00FE5403"/>
    <w:p w14:paraId="68AA304D" w14:textId="04D035D0" w:rsidR="00FE5403" w:rsidRDefault="00FE5403" w:rsidP="00FE5403"/>
    <w:p w14:paraId="42AD1014" w14:textId="3A7F5482" w:rsidR="003D0CD6" w:rsidRDefault="003D0CD6" w:rsidP="00FE5403"/>
    <w:p w14:paraId="41D9C6DC" w14:textId="79E34537" w:rsidR="003D0CD6" w:rsidRDefault="003D0CD6" w:rsidP="00FE5403"/>
    <w:p w14:paraId="1EE3533B" w14:textId="72399598" w:rsidR="003D0CD6" w:rsidRDefault="003D0CD6" w:rsidP="00FE5403"/>
    <w:p w14:paraId="262CD8B0" w14:textId="69BF0EBB" w:rsidR="003D0CD6" w:rsidRDefault="003D0CD6" w:rsidP="00FE5403"/>
    <w:p w14:paraId="61A4FDB7" w14:textId="71CE0A7F" w:rsidR="003D0CD6" w:rsidRDefault="003D0CD6" w:rsidP="00FE5403"/>
    <w:p w14:paraId="08758C85" w14:textId="17CA4586" w:rsidR="003D0CD6" w:rsidRDefault="003D0CD6" w:rsidP="00FE5403"/>
    <w:p w14:paraId="45D9F6D4" w14:textId="79E71D23" w:rsidR="003D0CD6" w:rsidRDefault="003D0CD6" w:rsidP="00FE5403"/>
    <w:p w14:paraId="3255BBA1" w14:textId="45807E78" w:rsidR="003D0CD6" w:rsidRDefault="003D0CD6" w:rsidP="00FE5403"/>
    <w:p w14:paraId="13B9FF4E" w14:textId="3ED307FF" w:rsidR="003D0CD6" w:rsidRPr="00FE5403" w:rsidRDefault="003D0CD6" w:rsidP="00FE5403"/>
    <w:p w14:paraId="3A91C69F" w14:textId="77777777" w:rsidR="00036B72" w:rsidRDefault="00036B72" w:rsidP="00036B72">
      <w:pPr>
        <w:pStyle w:val="Ttulo2"/>
        <w:rPr>
          <w:b/>
          <w:sz w:val="28"/>
        </w:rPr>
      </w:pPr>
      <w:bookmarkStart w:id="58" w:name="_Toc127907104"/>
      <w:r>
        <w:rPr>
          <w:b/>
          <w:sz w:val="28"/>
        </w:rPr>
        <w:lastRenderedPageBreak/>
        <w:t>Cronograma</w:t>
      </w:r>
      <w:bookmarkEnd w:id="58"/>
    </w:p>
    <w:p w14:paraId="42914415" w14:textId="16E70DE1" w:rsidR="003D0CD6" w:rsidRPr="00036B72" w:rsidRDefault="00A50B08" w:rsidP="00036B72">
      <w:r>
        <w:t>O cronograma é uma ferramenta que tem como objetivo definir tempos de entrega, metas de tempo, qual o prazo total para produzir algo, em geral ele serve para organizar o tempo que um projeto leva para ser produzido. Aqui será mostrado o Cronograma referente ao sistema:</w:t>
      </w:r>
    </w:p>
    <w:tbl>
      <w:tblPr>
        <w:tblpPr w:leftFromText="141" w:rightFromText="141" w:vertAnchor="text" w:horzAnchor="margin" w:tblpXSpec="center" w:tblpY="529"/>
        <w:tblW w:w="8768" w:type="dxa"/>
        <w:tblCellMar>
          <w:left w:w="0" w:type="dxa"/>
          <w:right w:w="0" w:type="dxa"/>
        </w:tblCellMar>
        <w:tblLook w:val="04A0" w:firstRow="1" w:lastRow="0" w:firstColumn="1" w:lastColumn="0" w:noHBand="0" w:noVBand="1"/>
      </w:tblPr>
      <w:tblGrid>
        <w:gridCol w:w="3536"/>
        <w:gridCol w:w="628"/>
        <w:gridCol w:w="630"/>
        <w:gridCol w:w="628"/>
        <w:gridCol w:w="669"/>
        <w:gridCol w:w="673"/>
        <w:gridCol w:w="660"/>
        <w:gridCol w:w="680"/>
        <w:gridCol w:w="664"/>
      </w:tblGrid>
      <w:tr w:rsidR="00036B72" w:rsidRPr="00EE62A7" w14:paraId="346DA661" w14:textId="77777777" w:rsidTr="00E67332">
        <w:trPr>
          <w:trHeight w:val="27"/>
        </w:trPr>
        <w:tc>
          <w:tcPr>
            <w:tcW w:w="3536" w:type="dxa"/>
            <w:vMerge w:val="restart"/>
            <w:tcBorders>
              <w:top w:val="single" w:sz="8" w:space="0" w:color="000000"/>
              <w:left w:val="single" w:sz="8" w:space="0" w:color="000000"/>
              <w:right w:val="single" w:sz="8" w:space="0" w:color="000000"/>
            </w:tcBorders>
            <w:shd w:val="clear" w:color="auto" w:fill="FFFFFF" w:themeFill="background1"/>
            <w:tcMar>
              <w:top w:w="78" w:type="dxa"/>
              <w:left w:w="74" w:type="dxa"/>
              <w:bottom w:w="0" w:type="dxa"/>
              <w:right w:w="72" w:type="dxa"/>
            </w:tcMar>
          </w:tcPr>
          <w:p w14:paraId="15424BAC" w14:textId="77777777" w:rsidR="00036B72" w:rsidRDefault="00036B72" w:rsidP="00E67332">
            <w:pPr>
              <w:jc w:val="center"/>
              <w:rPr>
                <w:b/>
                <w:bCs/>
                <w:sz w:val="22"/>
                <w:szCs w:val="20"/>
              </w:rPr>
            </w:pPr>
          </w:p>
          <w:p w14:paraId="2B5DB07F" w14:textId="77777777" w:rsidR="00036B72" w:rsidRPr="00EE62A7" w:rsidRDefault="00036B72" w:rsidP="00E67332">
            <w:pPr>
              <w:jc w:val="center"/>
              <w:rPr>
                <w:b/>
                <w:bCs/>
                <w:sz w:val="22"/>
                <w:szCs w:val="20"/>
              </w:rPr>
            </w:pPr>
            <w:r w:rsidRPr="00EE62A7">
              <w:rPr>
                <w:b/>
                <w:bCs/>
                <w:sz w:val="22"/>
                <w:szCs w:val="20"/>
              </w:rPr>
              <w:t>Atividades/Mês</w:t>
            </w:r>
          </w:p>
        </w:tc>
        <w:tc>
          <w:tcPr>
            <w:tcW w:w="5232" w:type="dxa"/>
            <w:gridSpan w:val="8"/>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4448B5A7" w14:textId="77777777" w:rsidR="00036B72" w:rsidRPr="00EE62A7" w:rsidRDefault="00036B72" w:rsidP="00E67332">
            <w:pPr>
              <w:jc w:val="center"/>
              <w:rPr>
                <w:b/>
                <w:bCs/>
              </w:rPr>
            </w:pPr>
            <w:r>
              <w:rPr>
                <w:b/>
                <w:bCs/>
              </w:rPr>
              <w:t>2023</w:t>
            </w:r>
          </w:p>
        </w:tc>
      </w:tr>
      <w:tr w:rsidR="00036B72" w:rsidRPr="00EE62A7" w14:paraId="6D1A4C1F" w14:textId="77777777" w:rsidTr="00E67332">
        <w:trPr>
          <w:trHeight w:val="27"/>
        </w:trPr>
        <w:tc>
          <w:tcPr>
            <w:tcW w:w="3536" w:type="dxa"/>
            <w:vMerge/>
            <w:tcBorders>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D94A17D" w14:textId="77777777" w:rsidR="00036B72" w:rsidRPr="00EE62A7" w:rsidRDefault="00036B72" w:rsidP="00E67332">
            <w:pPr>
              <w:rPr>
                <w:sz w:val="22"/>
                <w:szCs w:val="20"/>
              </w:rPr>
            </w:pP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A0438D6" w14:textId="77777777" w:rsidR="00036B72" w:rsidRPr="00EE62A7" w:rsidRDefault="00036B72" w:rsidP="00E67332">
            <w:pPr>
              <w:rPr>
                <w:sz w:val="22"/>
                <w:szCs w:val="20"/>
              </w:rPr>
            </w:pPr>
            <w:r w:rsidRPr="00EE62A7">
              <w:rPr>
                <w:b/>
                <w:bCs/>
                <w:sz w:val="22"/>
                <w:szCs w:val="20"/>
              </w:rPr>
              <w:t>Fev.</w:t>
            </w:r>
          </w:p>
          <w:p w14:paraId="0F055079" w14:textId="77777777" w:rsidR="00036B72" w:rsidRPr="00EE62A7" w:rsidRDefault="00036B72" w:rsidP="00E67332">
            <w:pPr>
              <w:rPr>
                <w:sz w:val="22"/>
                <w:szCs w:val="20"/>
              </w:rPr>
            </w:pP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9ECE6A1" w14:textId="77777777" w:rsidR="00036B72" w:rsidRPr="00EE62A7" w:rsidRDefault="00036B72" w:rsidP="00E67332">
            <w:pPr>
              <w:rPr>
                <w:sz w:val="22"/>
                <w:szCs w:val="20"/>
              </w:rPr>
            </w:pPr>
            <w:r w:rsidRPr="00EE62A7">
              <w:rPr>
                <w:b/>
                <w:bCs/>
                <w:sz w:val="22"/>
                <w:szCs w:val="20"/>
              </w:rPr>
              <w:t>Mar.</w:t>
            </w:r>
          </w:p>
          <w:p w14:paraId="7058A2ED" w14:textId="77777777" w:rsidR="00036B72" w:rsidRPr="00EE62A7" w:rsidRDefault="00036B72" w:rsidP="00E67332">
            <w:pPr>
              <w:rPr>
                <w:sz w:val="22"/>
                <w:szCs w:val="20"/>
              </w:rPr>
            </w:pP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36F4248" w14:textId="77777777" w:rsidR="00036B72" w:rsidRPr="00EE62A7" w:rsidRDefault="00036B72" w:rsidP="00E67332">
            <w:pPr>
              <w:rPr>
                <w:sz w:val="22"/>
                <w:szCs w:val="20"/>
              </w:rPr>
            </w:pPr>
            <w:r w:rsidRPr="00EE62A7">
              <w:rPr>
                <w:b/>
                <w:bCs/>
                <w:sz w:val="22"/>
                <w:szCs w:val="20"/>
              </w:rPr>
              <w:t>Abr.</w:t>
            </w:r>
          </w:p>
          <w:p w14:paraId="2E4E7217" w14:textId="77777777" w:rsidR="00036B72" w:rsidRPr="00EE62A7" w:rsidRDefault="00036B72" w:rsidP="00E67332">
            <w:pPr>
              <w:rPr>
                <w:sz w:val="22"/>
                <w:szCs w:val="20"/>
              </w:rPr>
            </w:pP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27B9D19" w14:textId="77777777" w:rsidR="00036B72" w:rsidRPr="00EE62A7" w:rsidRDefault="00036B72" w:rsidP="00E67332">
            <w:r w:rsidRPr="00EE62A7">
              <w:rPr>
                <w:b/>
                <w:bCs/>
              </w:rPr>
              <w:t>Mai.</w:t>
            </w:r>
          </w:p>
          <w:p w14:paraId="2B467929" w14:textId="77777777" w:rsidR="00036B72" w:rsidRPr="00EE62A7" w:rsidRDefault="00036B72" w:rsidP="00E67332"/>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9A2F2C2" w14:textId="77777777" w:rsidR="00036B72" w:rsidRPr="00EE62A7" w:rsidRDefault="00036B72" w:rsidP="00E67332">
            <w:r w:rsidRPr="00EE62A7">
              <w:rPr>
                <w:b/>
                <w:bCs/>
              </w:rPr>
              <w:t>Jun.</w:t>
            </w:r>
          </w:p>
          <w:p w14:paraId="0B47E6A7" w14:textId="77777777" w:rsidR="00036B72" w:rsidRPr="00EE62A7" w:rsidRDefault="00036B72" w:rsidP="00E67332"/>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06856E7" w14:textId="77777777" w:rsidR="00036B72" w:rsidRPr="00EE62A7" w:rsidRDefault="00036B72" w:rsidP="00E67332">
            <w:r w:rsidRPr="00EE62A7">
              <w:rPr>
                <w:b/>
                <w:bCs/>
              </w:rPr>
              <w:t>Jul.</w:t>
            </w:r>
          </w:p>
          <w:p w14:paraId="1DDACBA3" w14:textId="77777777" w:rsidR="00036B72" w:rsidRPr="00EE62A7" w:rsidRDefault="00036B72" w:rsidP="00E67332"/>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DC2FF62" w14:textId="77777777" w:rsidR="00036B72" w:rsidRPr="00EE62A7" w:rsidRDefault="00036B72" w:rsidP="00E67332">
            <w:r w:rsidRPr="00EE62A7">
              <w:rPr>
                <w:b/>
                <w:bCs/>
              </w:rPr>
              <w:t>Ago.</w:t>
            </w:r>
          </w:p>
          <w:p w14:paraId="6CCC4444" w14:textId="77777777" w:rsidR="00036B72" w:rsidRPr="00EE62A7" w:rsidRDefault="00036B72" w:rsidP="00E67332"/>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363D3AB" w14:textId="77777777" w:rsidR="00036B72" w:rsidRPr="00EE62A7" w:rsidRDefault="00036B72" w:rsidP="00E67332">
            <w:r w:rsidRPr="00EE62A7">
              <w:rPr>
                <w:b/>
                <w:bCs/>
              </w:rPr>
              <w:t>Set.</w:t>
            </w:r>
          </w:p>
          <w:p w14:paraId="57BC47C6" w14:textId="77777777" w:rsidR="00036B72" w:rsidRPr="00EE62A7" w:rsidRDefault="00036B72" w:rsidP="00E67332"/>
        </w:tc>
      </w:tr>
      <w:tr w:rsidR="00036B72" w:rsidRPr="00EE62A7" w14:paraId="60A1DC41" w14:textId="77777777" w:rsidTr="00AE5432">
        <w:trPr>
          <w:trHeight w:val="27"/>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4E72F42" w14:textId="77777777" w:rsidR="00036B72" w:rsidRPr="00EE62A7" w:rsidRDefault="00036B72" w:rsidP="00E67332">
            <w:pPr>
              <w:rPr>
                <w:sz w:val="20"/>
                <w:szCs w:val="18"/>
              </w:rPr>
            </w:pPr>
            <w:r w:rsidRPr="00EE62A7">
              <w:rPr>
                <w:b/>
                <w:bCs/>
                <w:sz w:val="20"/>
                <w:szCs w:val="18"/>
              </w:rPr>
              <w:t>Levantamento de requisitos</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40CC354" w14:textId="4F27E48B" w:rsidR="00036B72" w:rsidRPr="00EE62A7" w:rsidRDefault="00036B72" w:rsidP="00E67332">
            <w:r w:rsidRPr="00AE5432">
              <w:rPr>
                <w:color w:val="000000" w:themeColor="text1"/>
              </w:rPr>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8AE4AE1" w14:textId="77777777" w:rsidR="00036B72" w:rsidRPr="00EE62A7" w:rsidRDefault="00036B72" w:rsidP="00E67332"/>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17B59A8" w14:textId="77777777" w:rsidR="00036B72" w:rsidRPr="00EE62A7" w:rsidRDefault="00036B72" w:rsidP="00E67332">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42B3330"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85771E8"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DB9B756"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8BB20DA"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DE83764" w14:textId="77777777" w:rsidR="00036B72" w:rsidRPr="00EE62A7" w:rsidRDefault="00036B72" w:rsidP="00E67332">
            <w:r w:rsidRPr="00EE62A7">
              <w:t> </w:t>
            </w:r>
          </w:p>
        </w:tc>
      </w:tr>
      <w:tr w:rsidR="00036B72" w:rsidRPr="00EE62A7" w14:paraId="792BB54A" w14:textId="77777777" w:rsidTr="00AE5432">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C8B9D27" w14:textId="77777777" w:rsidR="00036B72" w:rsidRPr="00EE62A7" w:rsidRDefault="00036B72" w:rsidP="00E67332">
            <w:pPr>
              <w:rPr>
                <w:sz w:val="20"/>
                <w:szCs w:val="18"/>
              </w:rPr>
            </w:pPr>
            <w:r w:rsidRPr="00EE62A7">
              <w:rPr>
                <w:b/>
                <w:bCs/>
                <w:sz w:val="20"/>
                <w:szCs w:val="18"/>
              </w:rPr>
              <w:t>Definição do Banco de Dados</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318BE74" w14:textId="58924F5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74F4772"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774E26A" w14:textId="77777777" w:rsidR="00036B72" w:rsidRPr="00EE62A7" w:rsidRDefault="00036B72" w:rsidP="00E67332"/>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A1EDC0B"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CEC5C2D"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298FD72"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23FC2C0"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31F0C68" w14:textId="77777777" w:rsidR="00036B72" w:rsidRPr="00EE62A7" w:rsidRDefault="00036B72" w:rsidP="00E67332">
            <w:r w:rsidRPr="00EE62A7">
              <w:t> </w:t>
            </w:r>
          </w:p>
        </w:tc>
      </w:tr>
      <w:tr w:rsidR="00FE5403" w:rsidRPr="00EE62A7" w14:paraId="613B2902" w14:textId="77777777" w:rsidTr="00AE5432">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6BFCDB82" w14:textId="5159BB13" w:rsidR="00FE5403" w:rsidRPr="00EE62A7" w:rsidRDefault="00FE5403" w:rsidP="00E67332">
            <w:pPr>
              <w:rPr>
                <w:b/>
                <w:bCs/>
                <w:sz w:val="20"/>
                <w:szCs w:val="18"/>
              </w:rPr>
            </w:pPr>
            <w:r>
              <w:rPr>
                <w:b/>
                <w:bCs/>
                <w:sz w:val="20"/>
                <w:szCs w:val="18"/>
              </w:rPr>
              <w:t>Documentação e Análise</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tcPr>
          <w:p w14:paraId="5E7E09C1" w14:textId="173DA794" w:rsidR="00FE5403" w:rsidRPr="00EE62A7" w:rsidRDefault="00AE5432" w:rsidP="00E67332">
            <w:r>
              <w:t xml:space="preserve"> </w:t>
            </w:r>
          </w:p>
        </w:tc>
        <w:tc>
          <w:tcPr>
            <w:tcW w:w="63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tcPr>
          <w:p w14:paraId="244910F3" w14:textId="599CD63D" w:rsidR="00FE5403" w:rsidRPr="00EE62A7" w:rsidRDefault="00FE5403" w:rsidP="00E67332"/>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221BF9F8" w14:textId="77777777" w:rsidR="00FE5403" w:rsidRPr="00EE62A7" w:rsidRDefault="00FE5403" w:rsidP="00E67332"/>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265161B5" w14:textId="77777777" w:rsidR="00FE5403" w:rsidRPr="00EE62A7" w:rsidRDefault="00FE5403" w:rsidP="00E67332"/>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1B1E2297" w14:textId="77777777" w:rsidR="00FE5403" w:rsidRPr="00EE62A7" w:rsidRDefault="00FE5403" w:rsidP="00E67332"/>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6E21B96B" w14:textId="77777777" w:rsidR="00FE5403" w:rsidRPr="00EE62A7" w:rsidRDefault="00FE5403" w:rsidP="00E67332"/>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1ED3316A" w14:textId="77777777" w:rsidR="00FE5403" w:rsidRPr="00EE62A7" w:rsidRDefault="00FE5403" w:rsidP="00E67332"/>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271B6695" w14:textId="77777777" w:rsidR="00FE5403" w:rsidRPr="00EE62A7" w:rsidRDefault="00FE5403" w:rsidP="00E67332"/>
        </w:tc>
      </w:tr>
      <w:tr w:rsidR="00036B72" w:rsidRPr="00EE62A7" w14:paraId="05ADA089" w14:textId="77777777" w:rsidTr="00AE5432">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CD6CAFA" w14:textId="77777777" w:rsidR="00036B72" w:rsidRPr="00EE62A7" w:rsidRDefault="00036B72" w:rsidP="00E67332">
            <w:pPr>
              <w:rPr>
                <w:sz w:val="20"/>
                <w:szCs w:val="18"/>
              </w:rPr>
            </w:pPr>
            <w:r w:rsidRPr="00EE62A7">
              <w:rPr>
                <w:b/>
                <w:bCs/>
                <w:sz w:val="20"/>
                <w:szCs w:val="18"/>
              </w:rPr>
              <w:t>Escrita da Qualificação</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77358C4B" w14:textId="266F1ECF" w:rsidR="00036B72" w:rsidRPr="00EE62A7" w:rsidRDefault="00AE5432" w:rsidP="00E67332">
            <w:r>
              <w:t> </w:t>
            </w:r>
          </w:p>
        </w:tc>
        <w:tc>
          <w:tcPr>
            <w:tcW w:w="63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C541148" w14:textId="178D191E" w:rsidR="00036B72" w:rsidRPr="00EE62A7" w:rsidRDefault="00036B72" w:rsidP="00E67332"/>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027D0B3" w14:textId="77777777" w:rsidR="00036B72" w:rsidRPr="00EE62A7" w:rsidRDefault="00036B72" w:rsidP="00E67332">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27E18D4"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A8B4087"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B3747C5"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2C92A68"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A6CA975" w14:textId="77777777" w:rsidR="00036B72" w:rsidRPr="00EE62A7" w:rsidRDefault="00036B72" w:rsidP="00E67332">
            <w:r w:rsidRPr="00EE62A7">
              <w:t> </w:t>
            </w:r>
          </w:p>
        </w:tc>
      </w:tr>
      <w:tr w:rsidR="00036B72" w:rsidRPr="00EE62A7" w14:paraId="31C9ABEB" w14:textId="77777777" w:rsidTr="00AE5432">
        <w:trPr>
          <w:trHeight w:val="27"/>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0F44FA1" w14:textId="77777777" w:rsidR="00036B72" w:rsidRPr="00EE62A7" w:rsidRDefault="00036B72" w:rsidP="00E67332">
            <w:pPr>
              <w:rPr>
                <w:sz w:val="20"/>
                <w:szCs w:val="18"/>
              </w:rPr>
            </w:pPr>
            <w:r w:rsidRPr="00EE62A7">
              <w:rPr>
                <w:b/>
                <w:bCs/>
                <w:sz w:val="20"/>
                <w:szCs w:val="18"/>
              </w:rPr>
              <w:t>Exame de Qualificação</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79FC59A" w14:textId="7777777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76C975C"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1BF78C46" w14:textId="144E2A49" w:rsidR="00036B72" w:rsidRPr="00EE62A7" w:rsidRDefault="00036B72" w:rsidP="00E67332"/>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2CD29FB"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3D03FC7"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72B749C"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92561CF"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A261392" w14:textId="77777777" w:rsidR="00036B72" w:rsidRPr="00EE62A7" w:rsidRDefault="00036B72" w:rsidP="00E67332">
            <w:r w:rsidRPr="00EE62A7">
              <w:t> </w:t>
            </w:r>
          </w:p>
        </w:tc>
      </w:tr>
      <w:tr w:rsidR="00036B72" w:rsidRPr="00EE62A7" w14:paraId="267AB9D1" w14:textId="77777777" w:rsidTr="00AE5432">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0D53515" w14:textId="77777777" w:rsidR="00036B72" w:rsidRPr="00EE62A7" w:rsidRDefault="00036B72" w:rsidP="00E67332">
            <w:pPr>
              <w:rPr>
                <w:sz w:val="20"/>
                <w:szCs w:val="18"/>
              </w:rPr>
            </w:pPr>
            <w:r w:rsidRPr="00EE62A7">
              <w:rPr>
                <w:b/>
                <w:bCs/>
                <w:sz w:val="20"/>
                <w:szCs w:val="18"/>
              </w:rPr>
              <w:t>Im</w:t>
            </w:r>
            <w:r>
              <w:rPr>
                <w:b/>
                <w:bCs/>
                <w:sz w:val="20"/>
                <w:szCs w:val="18"/>
              </w:rPr>
              <w:t>plementação do Sistema Mobile</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E6230E2" w14:textId="7777777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7FA282B"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22E3B9D6" w14:textId="370A48B7" w:rsidR="00036B72" w:rsidRPr="00EE62A7" w:rsidRDefault="00036B72" w:rsidP="00E67332"/>
        </w:tc>
        <w:tc>
          <w:tcPr>
            <w:tcW w:w="669"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155D13C5" w14:textId="04078263" w:rsidR="00036B72" w:rsidRPr="00EE62A7" w:rsidRDefault="00036B72" w:rsidP="00E67332"/>
        </w:tc>
        <w:tc>
          <w:tcPr>
            <w:tcW w:w="673"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2ECC3BEB" w14:textId="5B33948C" w:rsidR="00036B72" w:rsidRPr="00EE62A7" w:rsidRDefault="00AE5432" w:rsidP="00E67332">
            <w:r>
              <w:t> </w:t>
            </w:r>
          </w:p>
        </w:tc>
        <w:tc>
          <w:tcPr>
            <w:tcW w:w="66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6C23678E" w14:textId="4DB7763B" w:rsidR="00036B72" w:rsidRPr="00EE62A7" w:rsidRDefault="00AE5432" w:rsidP="00E67332">
            <w:r>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548B3D7"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127FF51" w14:textId="77777777" w:rsidR="00036B72" w:rsidRPr="00EE62A7" w:rsidRDefault="00036B72" w:rsidP="00E67332">
            <w:r w:rsidRPr="00EE62A7">
              <w:t> </w:t>
            </w:r>
          </w:p>
        </w:tc>
      </w:tr>
      <w:tr w:rsidR="00036B72" w:rsidRPr="00EE62A7" w14:paraId="751B8BB6" w14:textId="77777777" w:rsidTr="00AE5432">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D375646" w14:textId="77777777" w:rsidR="00036B72" w:rsidRPr="00EE62A7" w:rsidRDefault="00036B72" w:rsidP="00E67332">
            <w:pPr>
              <w:rPr>
                <w:sz w:val="20"/>
                <w:szCs w:val="18"/>
              </w:rPr>
            </w:pPr>
            <w:r w:rsidRPr="00EE62A7">
              <w:rPr>
                <w:b/>
                <w:bCs/>
                <w:sz w:val="20"/>
                <w:szCs w:val="18"/>
              </w:rPr>
              <w:t>Escrita da versão final do TCC</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EF5A2FB" w14:textId="7777777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07A5213"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FAB630B" w14:textId="77777777" w:rsidR="00036B72" w:rsidRPr="00EE62A7" w:rsidRDefault="00036B72" w:rsidP="00E67332">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2D03630E" w14:textId="551460FC" w:rsidR="00036B72" w:rsidRPr="00EE62A7" w:rsidRDefault="00AE5432" w:rsidP="00E67332">
            <w:r>
              <w:t> </w:t>
            </w:r>
          </w:p>
        </w:tc>
        <w:tc>
          <w:tcPr>
            <w:tcW w:w="673"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75FBE38E" w14:textId="12ADDB8E" w:rsidR="00036B72" w:rsidRPr="00EE62A7" w:rsidRDefault="00036B72" w:rsidP="00E67332"/>
        </w:tc>
        <w:tc>
          <w:tcPr>
            <w:tcW w:w="66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B55A5C3" w14:textId="6F16F337" w:rsidR="00036B72" w:rsidRPr="00EE62A7" w:rsidRDefault="00036B72" w:rsidP="00E67332"/>
        </w:tc>
        <w:tc>
          <w:tcPr>
            <w:tcW w:w="68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7FC50852" w14:textId="1AA0D2B9" w:rsidR="00036B72" w:rsidRPr="00EE62A7" w:rsidRDefault="00036B72" w:rsidP="00E67332"/>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4DD33DD" w14:textId="77777777" w:rsidR="00036B72" w:rsidRPr="00EE62A7" w:rsidRDefault="00036B72" w:rsidP="00E67332">
            <w:r w:rsidRPr="00EE62A7">
              <w:t> </w:t>
            </w:r>
          </w:p>
        </w:tc>
      </w:tr>
      <w:tr w:rsidR="00036B72" w:rsidRPr="00EE62A7" w14:paraId="47701282" w14:textId="77777777" w:rsidTr="00AE5432">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CCBAA92" w14:textId="77777777" w:rsidR="00036B72" w:rsidRPr="00EE62A7" w:rsidRDefault="00036B72" w:rsidP="00E67332">
            <w:pPr>
              <w:rPr>
                <w:sz w:val="20"/>
                <w:szCs w:val="18"/>
              </w:rPr>
            </w:pPr>
            <w:r w:rsidRPr="00EE62A7">
              <w:rPr>
                <w:b/>
                <w:bCs/>
                <w:sz w:val="20"/>
                <w:szCs w:val="18"/>
              </w:rPr>
              <w:t>Defesa</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C5B7AC7" w14:textId="7777777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C821909"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60721BE" w14:textId="77777777" w:rsidR="00036B72" w:rsidRPr="00EE62A7" w:rsidRDefault="00036B72" w:rsidP="00E67332">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AA66E10"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DD90EFD"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B20DC12"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6A7886A"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429174F" w14:textId="7420DB42" w:rsidR="00036B72" w:rsidRPr="00EE62A7" w:rsidRDefault="00036B72" w:rsidP="00BA054A">
            <w:pPr>
              <w:keepNext/>
            </w:pPr>
          </w:p>
        </w:tc>
      </w:tr>
    </w:tbl>
    <w:p w14:paraId="08CD4C70" w14:textId="77777777" w:rsidR="00BA054A" w:rsidRDefault="00BA054A" w:rsidP="00BA054A">
      <w:pPr>
        <w:pStyle w:val="Legenda"/>
        <w:framePr w:hSpace="141" w:wrap="around" w:vAnchor="text" w:hAnchor="page" w:x="4994" w:y="9070"/>
      </w:pPr>
      <w:bookmarkStart w:id="59" w:name="_Toc127907012"/>
      <w:r>
        <w:t xml:space="preserve">Figura </w:t>
      </w:r>
      <w:r w:rsidR="001F3B83">
        <w:fldChar w:fldCharType="begin"/>
      </w:r>
      <w:r w:rsidR="001F3B83">
        <w:instrText xml:space="preserve"> SEQ Figura \* ARABIC </w:instrText>
      </w:r>
      <w:r w:rsidR="001F3B83">
        <w:fldChar w:fldCharType="separate"/>
      </w:r>
      <w:r>
        <w:rPr>
          <w:noProof/>
        </w:rPr>
        <w:t>9</w:t>
      </w:r>
      <w:r w:rsidR="001F3B83">
        <w:rPr>
          <w:noProof/>
        </w:rPr>
        <w:fldChar w:fldCharType="end"/>
      </w:r>
      <w:r>
        <w:t xml:space="preserve">: </w:t>
      </w:r>
      <w:r w:rsidRPr="00BA20A0">
        <w:t>Cronograma</w:t>
      </w:r>
      <w:bookmarkEnd w:id="59"/>
    </w:p>
    <w:p w14:paraId="2027CC7B" w14:textId="77777777" w:rsidR="00036B72" w:rsidRPr="00036B72" w:rsidRDefault="00036B72" w:rsidP="003D0CD6">
      <w:pPr>
        <w:jc w:val="center"/>
      </w:pPr>
    </w:p>
    <w:p w14:paraId="1FC450CC" w14:textId="77777777" w:rsidR="00EF5574" w:rsidRPr="00EF5574" w:rsidRDefault="00EF5574" w:rsidP="00EF5574"/>
    <w:p w14:paraId="7F4ABBF7" w14:textId="77777777" w:rsidR="00EF5574" w:rsidRDefault="00EF5574" w:rsidP="00EF5574"/>
    <w:p w14:paraId="0C7821EA" w14:textId="45793C2F" w:rsidR="00EF5574" w:rsidRDefault="00EF5574" w:rsidP="00EF5574"/>
    <w:p w14:paraId="0FA599E8" w14:textId="296BC32A" w:rsidR="00E87629" w:rsidRDefault="00E87629" w:rsidP="00EA110F"/>
    <w:p w14:paraId="5EBF8048" w14:textId="77777777" w:rsidR="00E87629" w:rsidRPr="00EA110F" w:rsidRDefault="00E87629" w:rsidP="00EA110F"/>
    <w:bookmarkStart w:id="60" w:name="_Toc434956076" w:displacedByCustomXml="next"/>
    <w:bookmarkStart w:id="61" w:name="_Toc127907105" w:displacedByCustomXml="next"/>
    <w:sdt>
      <w:sdtPr>
        <w:rPr>
          <w:rFonts w:eastAsiaTheme="minorHAnsi" w:cstheme="minorBidi"/>
          <w:b w:val="0"/>
          <w:caps w:val="0"/>
          <w:sz w:val="24"/>
          <w:szCs w:val="22"/>
        </w:rPr>
        <w:id w:val="-666630279"/>
        <w:docPartObj>
          <w:docPartGallery w:val="Bibliographies"/>
          <w:docPartUnique/>
        </w:docPartObj>
      </w:sdtPr>
      <w:sdtEndPr/>
      <w:sdtContent>
        <w:p w14:paraId="0A43D601" w14:textId="731EB5C3" w:rsidR="002431F6" w:rsidRDefault="002431F6" w:rsidP="00E00902">
          <w:pPr>
            <w:pStyle w:val="Ttulo1"/>
            <w:numPr>
              <w:ilvl w:val="0"/>
              <w:numId w:val="0"/>
            </w:numPr>
            <w:ind w:left="3065"/>
          </w:pPr>
          <w:r>
            <w:t>Referências</w:t>
          </w:r>
          <w:bookmarkEnd w:id="61"/>
          <w:bookmarkEnd w:id="60"/>
        </w:p>
        <w:p w14:paraId="30196A5F" w14:textId="4BD491DA" w:rsidR="00E87629" w:rsidRDefault="00FC5992" w:rsidP="00E87629">
          <w:r>
            <w:t>ALBERTO, Matheus</w:t>
          </w:r>
          <w:r w:rsidRPr="00FC5992">
            <w:t xml:space="preserve">. </w:t>
          </w:r>
          <w:r w:rsidRPr="00FC5992">
            <w:rPr>
              <w:b/>
            </w:rPr>
            <w:t xml:space="preserve">Flutter: o que é e tudo sobre o framework </w:t>
          </w:r>
          <w:r>
            <w:t>Alura</w:t>
          </w:r>
          <w:r w:rsidRPr="00FC5992">
            <w:t xml:space="preserve">. </w:t>
          </w:r>
          <w:r>
            <w:t>2022</w:t>
          </w:r>
          <w:r w:rsidRPr="00FC5992">
            <w:t xml:space="preserve">. Disponível em &lt; https://www.alura.com.br/artigos/flutter/&gt;. </w:t>
          </w:r>
          <w:r w:rsidRPr="0035173E">
            <w:t xml:space="preserve">Acesso em: </w:t>
          </w:r>
          <w:r>
            <w:t>20</w:t>
          </w:r>
          <w:r w:rsidRPr="0035173E">
            <w:t xml:space="preserve"> </w:t>
          </w:r>
          <w:r>
            <w:t>fev.2023</w:t>
          </w:r>
          <w:r w:rsidRPr="0035173E">
            <w:t>.</w:t>
          </w:r>
        </w:p>
        <w:p w14:paraId="34EC3B8D" w14:textId="77777777" w:rsidR="00FC5992" w:rsidRDefault="00FC5992" w:rsidP="00E87629"/>
        <w:p w14:paraId="7728337E" w14:textId="0298E008" w:rsidR="002B0680" w:rsidRDefault="002B0680" w:rsidP="002B0680">
          <w:r w:rsidRPr="002B0680">
            <w:t>ASTAH</w:t>
          </w:r>
          <w:r w:rsidRPr="0035173E">
            <w:t xml:space="preserve">. </w:t>
          </w:r>
          <w:r>
            <w:rPr>
              <w:b/>
            </w:rPr>
            <w:t xml:space="preserve">Astah UML </w:t>
          </w:r>
          <w:r>
            <w:t>Astah</w:t>
          </w:r>
          <w:r w:rsidRPr="0035173E">
            <w:t xml:space="preserve">. </w:t>
          </w:r>
          <w:r>
            <w:t>2023</w:t>
          </w:r>
          <w:r w:rsidRPr="0035173E">
            <w:t>. Disponível em &lt;</w:t>
          </w:r>
          <w:r w:rsidRPr="002B0680">
            <w:t xml:space="preserve"> https://ast</w:t>
          </w:r>
          <w:r>
            <w:t>ah.net/products/astah-community</w:t>
          </w:r>
          <w:r w:rsidRPr="002B0680">
            <w:t>/</w:t>
          </w:r>
          <w:r w:rsidRPr="0035173E">
            <w:t xml:space="preserve">&gt;. Acesso em: </w:t>
          </w:r>
          <w:r>
            <w:t>20</w:t>
          </w:r>
          <w:r w:rsidRPr="0035173E">
            <w:t xml:space="preserve"> </w:t>
          </w:r>
          <w:r>
            <w:t>fev.2023</w:t>
          </w:r>
          <w:r w:rsidRPr="0035173E">
            <w:t>.</w:t>
          </w:r>
        </w:p>
        <w:p w14:paraId="5BD93DC0" w14:textId="73CDF304" w:rsidR="00E87629" w:rsidRDefault="00E87629" w:rsidP="0035173E"/>
        <w:sdt>
          <w:sdtPr>
            <w:id w:val="-573587230"/>
            <w:bibliography/>
          </w:sdtPr>
          <w:sdtEndPr/>
          <w:sdtContent>
            <w:p w14:paraId="4A140160" w14:textId="0E61DFF4" w:rsidR="0035173E" w:rsidRPr="0035173E" w:rsidRDefault="0035173E" w:rsidP="0035173E">
              <w:r w:rsidRPr="0035173E">
                <w:t xml:space="preserve">BRUGNARO, Ricardo; BACHA, Carlos José Caetano. </w:t>
              </w:r>
              <w:r w:rsidRPr="00E87629">
                <w:rPr>
                  <w:b/>
                  <w:bCs/>
                </w:rPr>
                <w:t>Análise da participação da agropecuária no PIB do Brasil de 1986 a 2004</w:t>
              </w:r>
              <w:r w:rsidRPr="00E87629">
                <w:rPr>
                  <w:b/>
                </w:rPr>
                <w:t>.</w:t>
              </w:r>
              <w:r w:rsidRPr="0035173E">
                <w:t xml:space="preserve"> In: </w:t>
              </w:r>
              <w:r w:rsidRPr="00E87629">
                <w:t>Estudos Econômicos (São Paulo)</w:t>
              </w:r>
              <w:r w:rsidRPr="0035173E">
                <w:t>, 39, 2009, São Paulo, Brasil. Conference Proceedings, 1, Março, 2009, 128p.</w:t>
              </w:r>
            </w:p>
            <w:p w14:paraId="7C859630" w14:textId="77777777" w:rsidR="0035173E" w:rsidRPr="0035173E" w:rsidRDefault="0035173E" w:rsidP="0035173E"/>
            <w:p w14:paraId="2BDFB93B" w14:textId="21A7554E" w:rsidR="0035173E" w:rsidRPr="0035173E" w:rsidRDefault="0035173E" w:rsidP="0035173E">
              <w:pPr>
                <w:rPr>
                  <w:bCs/>
                </w:rPr>
              </w:pPr>
              <w:r w:rsidRPr="0035173E">
                <w:t xml:space="preserve">CENTRO DE ESTUDOS AVANÇADOS EM ECONOMIA APLICADA DA ESALQ/USP, São Paulo-SP. </w:t>
              </w:r>
              <w:r w:rsidRPr="00E87629">
                <w:rPr>
                  <w:b/>
                  <w:bCs/>
                </w:rPr>
                <w:t>PIB do agronegócio brasileiro</w:t>
              </w:r>
              <w:r w:rsidRPr="00E87629">
                <w:rPr>
                  <w:b/>
                </w:rPr>
                <w:t xml:space="preserve">. </w:t>
              </w:r>
              <w:r w:rsidRPr="00E87629">
                <w:t xml:space="preserve">CEPEA - ESALQ. </w:t>
              </w:r>
              <w:r w:rsidR="00AD251A">
                <w:t>2022</w:t>
              </w:r>
              <w:r w:rsidR="00E67332" w:rsidRPr="00E87629">
                <w:t>.</w:t>
              </w:r>
              <w:r w:rsidRPr="0035173E">
                <w:t xml:space="preserve"> Disponível </w:t>
              </w:r>
              <w:r w:rsidR="00E67332" w:rsidRPr="0035173E">
                <w:t>em &lt;</w:t>
              </w:r>
              <w:r w:rsidRPr="0035173E">
                <w:t xml:space="preserve"> https://www.cepea.esalq.usp.br/br/pib-do-agronegocio-brasileiro.aspx&gt;. Acesso em: </w:t>
              </w:r>
              <w:r w:rsidR="00AD251A">
                <w:t>04</w:t>
              </w:r>
              <w:r w:rsidR="00E67332" w:rsidRPr="0035173E">
                <w:t xml:space="preserve"> </w:t>
              </w:r>
              <w:r w:rsidR="00AD251A">
                <w:t>mar.2023</w:t>
              </w:r>
              <w:r w:rsidRPr="0035173E">
                <w:t>.</w:t>
              </w:r>
            </w:p>
            <w:p w14:paraId="40D1E7C5" w14:textId="11BE3782" w:rsidR="0035173E" w:rsidRDefault="0035173E" w:rsidP="0035173E"/>
            <w:p w14:paraId="239245C5" w14:textId="538AD974" w:rsidR="00FC5992" w:rsidRDefault="00FC5992" w:rsidP="00FC5992">
              <w:r>
                <w:t>DART</w:t>
              </w:r>
              <w:r w:rsidRPr="00FC5992">
                <w:t xml:space="preserve">. </w:t>
              </w:r>
              <w:r>
                <w:rPr>
                  <w:b/>
                </w:rPr>
                <w:t xml:space="preserve">Dart overview </w:t>
              </w:r>
              <w:r>
                <w:t>Dart</w:t>
              </w:r>
              <w:r w:rsidRPr="00FC5992">
                <w:t xml:space="preserve">. </w:t>
              </w:r>
              <w:r>
                <w:t>2023</w:t>
              </w:r>
              <w:r w:rsidRPr="00FC5992">
                <w:t xml:space="preserve">. Disponível em &lt; https://dart.dev/overview&gt;. </w:t>
              </w:r>
              <w:r w:rsidRPr="0035173E">
                <w:t xml:space="preserve">Acesso em: </w:t>
              </w:r>
              <w:r>
                <w:t>20</w:t>
              </w:r>
              <w:r w:rsidRPr="0035173E">
                <w:t xml:space="preserve"> </w:t>
              </w:r>
              <w:r>
                <w:t>fev.2023</w:t>
              </w:r>
              <w:r w:rsidRPr="0035173E">
                <w:t>.</w:t>
              </w:r>
            </w:p>
            <w:p w14:paraId="4E3D4B65" w14:textId="7721DF01" w:rsidR="00E87629" w:rsidRDefault="00E87629" w:rsidP="0035173E"/>
            <w:p w14:paraId="3BC37C4C" w14:textId="6E12FEEE" w:rsidR="002B0680" w:rsidRDefault="00382E01" w:rsidP="002B0680">
              <w:r>
                <w:t>FABFORCE</w:t>
              </w:r>
              <w:r w:rsidR="002B0680" w:rsidRPr="00FC5992">
                <w:t xml:space="preserve">. </w:t>
              </w:r>
              <w:r>
                <w:rPr>
                  <w:b/>
                </w:rPr>
                <w:t xml:space="preserve">DBDesigner 4 </w:t>
              </w:r>
              <w:r w:rsidRPr="001D1603">
                <w:t>fabFORCE</w:t>
              </w:r>
              <w:r w:rsidR="002B0680" w:rsidRPr="001D1603">
                <w:t xml:space="preserve">. </w:t>
              </w:r>
              <w:r w:rsidRPr="001D1603">
                <w:t>2003</w:t>
              </w:r>
              <w:r w:rsidR="002B0680" w:rsidRPr="001D1603">
                <w:t xml:space="preserve">. </w:t>
              </w:r>
              <w:r w:rsidR="002B0680" w:rsidRPr="00FC5992">
                <w:t>Disponível em &lt;</w:t>
              </w:r>
              <w:r w:rsidRPr="00382E01">
                <w:t xml:space="preserve"> https://www.fabforce.net/dbdesigner4/index.php</w:t>
              </w:r>
              <w:r w:rsidR="002B0680" w:rsidRPr="00FC5992">
                <w:t xml:space="preserve">&gt;. </w:t>
              </w:r>
              <w:r w:rsidR="002B0680" w:rsidRPr="0035173E">
                <w:t xml:space="preserve">Acesso em: </w:t>
              </w:r>
              <w:r w:rsidR="002B0680">
                <w:t>20</w:t>
              </w:r>
              <w:r w:rsidR="002B0680" w:rsidRPr="0035173E">
                <w:t xml:space="preserve"> </w:t>
              </w:r>
              <w:r w:rsidR="002B0680">
                <w:t>fev.2023</w:t>
              </w:r>
              <w:r w:rsidR="002B0680" w:rsidRPr="0035173E">
                <w:t>.</w:t>
              </w:r>
            </w:p>
            <w:p w14:paraId="6507BBBE" w14:textId="08F55A92" w:rsidR="00382E01" w:rsidRDefault="00382E01" w:rsidP="002B0680"/>
            <w:p w14:paraId="47A05520" w14:textId="7AC6A1EE" w:rsidR="00382E01" w:rsidRDefault="00382E01" w:rsidP="002B0680">
              <w:r w:rsidRPr="00FC5992">
                <w:t xml:space="preserve">FREEMIND. </w:t>
              </w:r>
              <w:r w:rsidRPr="00FC5992">
                <w:rPr>
                  <w:b/>
                </w:rPr>
                <w:t>FreeMind - soft</w:t>
              </w:r>
              <w:r w:rsidRPr="00382E01">
                <w:rPr>
                  <w:b/>
                </w:rPr>
                <w:t xml:space="preserve">ware gratuito de mapeamento mental </w:t>
              </w:r>
              <w:r w:rsidRPr="00382E01">
                <w:t xml:space="preserve">FreeMind. 2016. </w:t>
              </w:r>
              <w:r w:rsidRPr="00FC5992">
                <w:t xml:space="preserve">Disponível em &lt;https://freemind.sourceforge.net/wiki/index.php/Main_Page/&gt;. </w:t>
              </w:r>
              <w:r w:rsidRPr="0035173E">
                <w:t xml:space="preserve">Acesso em: </w:t>
              </w:r>
              <w:r>
                <w:t>20</w:t>
              </w:r>
              <w:r w:rsidRPr="0035173E">
                <w:t xml:space="preserve"> </w:t>
              </w:r>
              <w:r>
                <w:t>fev.2023</w:t>
              </w:r>
              <w:r w:rsidRPr="0035173E">
                <w:t>.</w:t>
              </w:r>
            </w:p>
            <w:p w14:paraId="313F27AA" w14:textId="7F8261CC" w:rsidR="00D97E9A" w:rsidRDefault="00D97E9A" w:rsidP="002B0680"/>
            <w:p w14:paraId="3F0A4597" w14:textId="6D31E435" w:rsidR="00D97E9A" w:rsidRDefault="00D97E9A" w:rsidP="00D97E9A">
              <w:r>
                <w:lastRenderedPageBreak/>
                <w:t>LUCIDCHART</w:t>
              </w:r>
              <w:r w:rsidRPr="00FC5992">
                <w:t xml:space="preserve">. </w:t>
              </w:r>
              <w:r w:rsidRPr="00D97E9A">
                <w:rPr>
                  <w:b/>
                </w:rPr>
                <w:t>Conceito de diagrama entidade relacionamento</w:t>
              </w:r>
              <w:r w:rsidRPr="00382E01">
                <w:rPr>
                  <w:b/>
                </w:rPr>
                <w:t xml:space="preserve"> </w:t>
              </w:r>
              <w:r>
                <w:t>Lucidchart. 2023</w:t>
              </w:r>
              <w:r w:rsidRPr="00382E01">
                <w:t xml:space="preserve">. </w:t>
              </w:r>
              <w:r>
                <w:t xml:space="preserve">Disponível em </w:t>
              </w:r>
              <w:r w:rsidRPr="00FC5992">
                <w:t>&lt;</w:t>
              </w:r>
              <w:r w:rsidRPr="00D97E9A">
                <w:t>https://www.lucidchart.com/pages/pt/o-que-e-diagrama-entidade-relacionamento</w:t>
              </w:r>
              <w:r w:rsidRPr="00FC5992">
                <w:t xml:space="preserve">&gt;. </w:t>
              </w:r>
              <w:r w:rsidRPr="0035173E">
                <w:t xml:space="preserve">Acesso em: </w:t>
              </w:r>
              <w:r>
                <w:t>21</w:t>
              </w:r>
              <w:r w:rsidRPr="0035173E">
                <w:t xml:space="preserve"> </w:t>
              </w:r>
              <w:r>
                <w:t>fev.2023</w:t>
              </w:r>
              <w:r w:rsidRPr="0035173E">
                <w:t>.</w:t>
              </w:r>
            </w:p>
            <w:p w14:paraId="47EECF29" w14:textId="6FB2863A" w:rsidR="00D97E9A" w:rsidRDefault="00D97E9A" w:rsidP="002B0680"/>
            <w:p w14:paraId="2ED44CEB" w14:textId="74B4C7DF" w:rsidR="00D97E9A" w:rsidRDefault="00D97E9A" w:rsidP="002B0680"/>
            <w:p w14:paraId="5664BC22" w14:textId="715C7221" w:rsidR="00D97E9A" w:rsidRDefault="00D97E9A" w:rsidP="002B0680"/>
            <w:p w14:paraId="0293486A" w14:textId="77777777" w:rsidR="00D97E9A" w:rsidRDefault="00D97E9A" w:rsidP="002B0680"/>
            <w:p w14:paraId="503EB9B7" w14:textId="76D64026" w:rsidR="00D97E9A" w:rsidRDefault="00D97E9A" w:rsidP="00D97E9A">
              <w:r>
                <w:t>LUCIDCHART</w:t>
              </w:r>
              <w:r w:rsidRPr="00FC5992">
                <w:t xml:space="preserve">. </w:t>
              </w:r>
              <w:r w:rsidRPr="00D97E9A">
                <w:rPr>
                  <w:b/>
                </w:rPr>
                <w:t>O que é UML?</w:t>
              </w:r>
              <w:r>
                <w:rPr>
                  <w:b/>
                </w:rPr>
                <w:t xml:space="preserve"> </w:t>
              </w:r>
              <w:r>
                <w:t>Lucidchart</w:t>
              </w:r>
              <w:r w:rsidRPr="00382E01">
                <w:t xml:space="preserve">. </w:t>
              </w:r>
              <w:r>
                <w:t>2023</w:t>
              </w:r>
              <w:r w:rsidRPr="00382E01">
                <w:t xml:space="preserve">. </w:t>
              </w:r>
              <w:r w:rsidRPr="00FC5992">
                <w:t>Disponível em &lt;</w:t>
              </w:r>
              <w:r w:rsidRPr="00D97E9A">
                <w:t xml:space="preserve"> https://www.lucidchart.com/pages/pt/o-que-e-uml#:~:text=um%20diagrama%20UML-,O%20que%20%C3%A9%20UML%3F,tanto%20estruturalmente%20quanto%20para%20comportamentos.</w:t>
              </w:r>
              <w:r w:rsidRPr="00FC5992">
                <w:t xml:space="preserve">/&gt;. </w:t>
              </w:r>
              <w:r w:rsidRPr="0035173E">
                <w:t xml:space="preserve">Acesso em: </w:t>
              </w:r>
              <w:r>
                <w:t>21</w:t>
              </w:r>
              <w:r w:rsidRPr="0035173E">
                <w:t xml:space="preserve"> </w:t>
              </w:r>
              <w:r>
                <w:t>fev.2023</w:t>
              </w:r>
              <w:r w:rsidRPr="0035173E">
                <w:t>.</w:t>
              </w:r>
            </w:p>
            <w:p w14:paraId="4661AEFB" w14:textId="77777777" w:rsidR="00D97E9A" w:rsidRDefault="00D97E9A" w:rsidP="002B0680"/>
            <w:p w14:paraId="0E845745" w14:textId="77777777" w:rsidR="002B0680" w:rsidRPr="0035173E" w:rsidRDefault="002B0680" w:rsidP="0035173E"/>
            <w:p w14:paraId="4FB55A84" w14:textId="77777777" w:rsidR="0035173E" w:rsidRPr="0035173E" w:rsidRDefault="0035173E" w:rsidP="0035173E">
              <w:r w:rsidRPr="0035173E">
                <w:t xml:space="preserve">MACHADO, João Guilherme de Camargo Ferraz; NANTES, José Flávio Diniz. </w:t>
              </w:r>
              <w:r w:rsidRPr="00E87629">
                <w:rPr>
                  <w:b/>
                </w:rPr>
                <w:t>Adoção da tecnologia da informação em organizações rurais: o caso da pecuária de corte.</w:t>
              </w:r>
              <w:r w:rsidRPr="0035173E">
                <w:t xml:space="preserve"> In: </w:t>
              </w:r>
              <w:r w:rsidRPr="00E87629">
                <w:t>Gestão &amp; Produção</w:t>
              </w:r>
              <w:r w:rsidRPr="0035173E">
                <w:t>, 18, 2011, São Carlos, Brasil. Conference Proceedings, 3, Outubro, 2011, 557p.</w:t>
              </w:r>
            </w:p>
            <w:p w14:paraId="7B5E4DA5" w14:textId="77777777" w:rsidR="0035173E" w:rsidRPr="0035173E" w:rsidRDefault="0035173E" w:rsidP="0035173E"/>
            <w:p w14:paraId="7FA84B39" w14:textId="34C63354" w:rsidR="0035173E" w:rsidRDefault="0035173E" w:rsidP="0035173E">
              <w:r w:rsidRPr="0035173E">
                <w:t xml:space="preserve">MAGALHÃES, Nayara. </w:t>
              </w:r>
              <w:r w:rsidRPr="00E87629">
                <w:rPr>
                  <w:b/>
                </w:rPr>
                <w:t>O futuro da tecnologia pecuária na produção de leite.</w:t>
              </w:r>
              <w:r w:rsidRPr="0035173E">
                <w:t xml:space="preserve"> PRODAP. </w:t>
              </w:r>
              <w:r w:rsidR="00E67332" w:rsidRPr="0035173E">
                <w:t>2019. Disponível</w:t>
              </w:r>
              <w:r w:rsidRPr="0035173E">
                <w:t xml:space="preserve"> </w:t>
              </w:r>
              <w:r w:rsidR="00E67332" w:rsidRPr="0035173E">
                <w:t>em &lt;</w:t>
              </w:r>
              <w:r w:rsidRPr="0035173E">
                <w:t>https://blog.prodap.com.br/tecnologia-pecuaria-na-producao-de-leite/&gt;. Acesso em: 13 mai.2022.</w:t>
              </w:r>
            </w:p>
            <w:p w14:paraId="61D36043" w14:textId="40F700D3" w:rsidR="00E87629" w:rsidRDefault="00E87629" w:rsidP="0035173E"/>
            <w:p w14:paraId="5EE779FD" w14:textId="1C295B00" w:rsidR="00E87629" w:rsidRDefault="00FC5992" w:rsidP="0035173E">
              <w:r>
                <w:t>MICROSOFT</w:t>
              </w:r>
              <w:r w:rsidRPr="00FC5992">
                <w:t xml:space="preserve">. </w:t>
              </w:r>
              <w:r w:rsidR="008C3F86">
                <w:rPr>
                  <w:b/>
                </w:rPr>
                <w:t>Visual Studio Code</w:t>
              </w:r>
              <w:r w:rsidRPr="00FC5992">
                <w:rPr>
                  <w:b/>
                </w:rPr>
                <w:t xml:space="preserve"> </w:t>
              </w:r>
              <w:r>
                <w:t>Microsoft</w:t>
              </w:r>
              <w:r w:rsidRPr="00FC5992">
                <w:t xml:space="preserve">. </w:t>
              </w:r>
              <w:r>
                <w:t>2</w:t>
              </w:r>
              <w:r w:rsidR="008C3F86">
                <w:t>023</w:t>
              </w:r>
              <w:r w:rsidRPr="00FC5992">
                <w:t xml:space="preserve">. Disponível em &lt; </w:t>
              </w:r>
              <w:r w:rsidR="008C3F86" w:rsidRPr="008C3F86">
                <w:t xml:space="preserve">https://code.visualstudio.com/docs </w:t>
              </w:r>
              <w:r w:rsidRPr="00FC5992">
                <w:t xml:space="preserve">&gt;. </w:t>
              </w:r>
              <w:r w:rsidRPr="0035173E">
                <w:t xml:space="preserve">Acesso em: </w:t>
              </w:r>
              <w:r>
                <w:t>20</w:t>
              </w:r>
              <w:r w:rsidRPr="0035173E">
                <w:t xml:space="preserve"> </w:t>
              </w:r>
              <w:r>
                <w:t>fev.2023</w:t>
              </w:r>
              <w:r w:rsidRPr="0035173E">
                <w:t>.</w:t>
              </w:r>
            </w:p>
            <w:p w14:paraId="1682351C" w14:textId="77777777" w:rsidR="00E87629" w:rsidRDefault="00E87629" w:rsidP="0035173E"/>
            <w:p w14:paraId="01EE3846" w14:textId="18487483" w:rsidR="00E87629" w:rsidRDefault="002B0680" w:rsidP="0035173E">
              <w:r>
                <w:t>NOLETO, Cairo</w:t>
              </w:r>
              <w:r w:rsidRPr="0035173E">
                <w:t xml:space="preserve">. </w:t>
              </w:r>
              <w:r w:rsidRPr="002B0680">
                <w:rPr>
                  <w:b/>
                </w:rPr>
                <w:t>UML: o que é, para que serve e quando usar essa linguagem de notação?</w:t>
              </w:r>
              <w:r>
                <w:rPr>
                  <w:b/>
                </w:rPr>
                <w:t xml:space="preserve"> </w:t>
              </w:r>
              <w:r>
                <w:t>BeTrybe</w:t>
              </w:r>
              <w:r w:rsidRPr="0035173E">
                <w:t xml:space="preserve">. </w:t>
              </w:r>
              <w:r>
                <w:t>2022</w:t>
              </w:r>
              <w:r w:rsidRPr="0035173E">
                <w:t>. Disponível em &lt;</w:t>
              </w:r>
              <w:r w:rsidRPr="002B0680">
                <w:t>https://blog.betrybe.com/tecnologia/uml/</w:t>
              </w:r>
              <w:r w:rsidRPr="0035173E">
                <w:t xml:space="preserve">&gt;. Acesso em: </w:t>
              </w:r>
              <w:r>
                <w:t>20</w:t>
              </w:r>
              <w:r w:rsidRPr="0035173E">
                <w:t xml:space="preserve"> </w:t>
              </w:r>
              <w:r>
                <w:t>fev.2023</w:t>
              </w:r>
              <w:r w:rsidRPr="0035173E">
                <w:t>.</w:t>
              </w:r>
            </w:p>
            <w:p w14:paraId="2EAA76D2" w14:textId="77777777" w:rsidR="00FC5992" w:rsidRPr="0035173E" w:rsidRDefault="00FC5992" w:rsidP="0035173E"/>
            <w:p w14:paraId="765AC603" w14:textId="5F76DA70" w:rsidR="0035173E" w:rsidRPr="0035173E" w:rsidRDefault="0035173E" w:rsidP="0035173E">
              <w:r w:rsidRPr="0035173E">
                <w:lastRenderedPageBreak/>
                <w:t xml:space="preserve">SEMPER LEITE, Viçosa-MG. </w:t>
              </w:r>
              <w:r w:rsidRPr="002B0680">
                <w:rPr>
                  <w:b/>
                </w:rPr>
                <w:t>SEMPER LEITE</w:t>
              </w:r>
              <w:r w:rsidRPr="0035173E">
                <w:t xml:space="preserve">. </w:t>
              </w:r>
              <w:r w:rsidR="002B0680" w:rsidRPr="0035173E">
                <w:t>2022.</w:t>
              </w:r>
              <w:r w:rsidRPr="0035173E">
                <w:t xml:space="preserve"> Disponível </w:t>
              </w:r>
              <w:r w:rsidR="002B0680" w:rsidRPr="0035173E">
                <w:t>em &lt;</w:t>
              </w:r>
              <w:r w:rsidRPr="0035173E">
                <w:t xml:space="preserve"> https://www.pecuariabrasilassessoria.com.br/software-gado-leite.</w:t>
              </w:r>
              <w:r w:rsidRPr="0035173E">
                <w:rPr>
                  <w:u w:val="single"/>
                </w:rPr>
                <w:t>php</w:t>
              </w:r>
              <w:r w:rsidRPr="0035173E">
                <w:t xml:space="preserve">&gt;. Acesso em: </w:t>
              </w:r>
              <w:r w:rsidR="002B0680" w:rsidRPr="0035173E">
                <w:t>26 mai</w:t>
              </w:r>
              <w:r w:rsidRPr="0035173E">
                <w:t>.2022.</w:t>
              </w:r>
            </w:p>
            <w:p w14:paraId="136B481F" w14:textId="77777777" w:rsidR="0035173E" w:rsidRPr="0035173E" w:rsidRDefault="0035173E" w:rsidP="0035173E"/>
            <w:p w14:paraId="15BA7773" w14:textId="0C6C72A4" w:rsidR="0035173E" w:rsidRPr="0035173E" w:rsidRDefault="0035173E" w:rsidP="0035173E">
              <w:r w:rsidRPr="0035173E">
                <w:t xml:space="preserve">SMARTMILK, Belo Horizonte-MG. </w:t>
              </w:r>
              <w:r w:rsidRPr="002B0680">
                <w:rPr>
                  <w:b/>
                </w:rPr>
                <w:t>SMARTMILK</w:t>
              </w:r>
              <w:r w:rsidRPr="0035173E">
                <w:t xml:space="preserve">. </w:t>
              </w:r>
              <w:r w:rsidR="002B0680" w:rsidRPr="0035173E">
                <w:t>2022.</w:t>
              </w:r>
              <w:r w:rsidRPr="0035173E">
                <w:t xml:space="preserve"> Disponível </w:t>
              </w:r>
              <w:r w:rsidR="002B0680" w:rsidRPr="0035173E">
                <w:t>em &lt;</w:t>
              </w:r>
              <w:r w:rsidRPr="0035173E">
                <w:t xml:space="preserve"> https://smartmilk.com.br/pt/&gt;. Acesso em: </w:t>
              </w:r>
              <w:r w:rsidR="002B0680" w:rsidRPr="0035173E">
                <w:t>26 mai</w:t>
              </w:r>
              <w:r w:rsidRPr="0035173E">
                <w:t>.2022.</w:t>
              </w:r>
            </w:p>
            <w:p w14:paraId="2D85345F" w14:textId="02F214D3" w:rsidR="0035173E" w:rsidRDefault="0035173E" w:rsidP="0035173E"/>
            <w:p w14:paraId="1C158559" w14:textId="4DACECC6" w:rsidR="00E87629" w:rsidRDefault="00FC5992" w:rsidP="0035173E">
              <w:r w:rsidRPr="001D1603">
                <w:t xml:space="preserve">SQLITE. </w:t>
              </w:r>
              <w:r w:rsidRPr="001D1603">
                <w:rPr>
                  <w:b/>
                </w:rPr>
                <w:t xml:space="preserve">What Is SQLite? </w:t>
              </w:r>
              <w:r w:rsidRPr="001D1603">
                <w:t xml:space="preserve">SQLite. </w:t>
              </w:r>
              <w:r>
                <w:t>2022</w:t>
              </w:r>
              <w:r w:rsidRPr="00FC5992">
                <w:t xml:space="preserve">. Disponível em &lt; https://www.sqlite.org/index.html&gt;. </w:t>
              </w:r>
              <w:r w:rsidRPr="0035173E">
                <w:t xml:space="preserve">Acesso em: </w:t>
              </w:r>
              <w:r>
                <w:t>20</w:t>
              </w:r>
              <w:r w:rsidRPr="0035173E">
                <w:t xml:space="preserve"> </w:t>
              </w:r>
              <w:r>
                <w:t>fev.2023</w:t>
              </w:r>
              <w:r w:rsidRPr="0035173E">
                <w:t>.</w:t>
              </w:r>
            </w:p>
            <w:p w14:paraId="6847FDB9" w14:textId="77777777" w:rsidR="00EA110F" w:rsidRPr="0035173E" w:rsidRDefault="00EA110F" w:rsidP="0035173E"/>
            <w:p w14:paraId="6A36DFD3" w14:textId="77777777" w:rsidR="0035173E" w:rsidRPr="0035173E" w:rsidRDefault="0035173E" w:rsidP="0035173E">
              <w:r w:rsidRPr="0035173E">
                <w:t xml:space="preserve">VILELA, Duarte; RESENDE, João Cesar. Cenário para a produção de leite no Brasil na próxima década. In: </w:t>
              </w:r>
              <w:r w:rsidRPr="0035173E">
                <w:rPr>
                  <w:b/>
                </w:rPr>
                <w:t>VI SUL LEITE - Simpósio sobre Sustentabilidade da Pecuária Leiteira da Região Sul do Brasil</w:t>
              </w:r>
              <w:r w:rsidRPr="0035173E">
                <w:t>, 6, 2014, Maringá, Brasil. Conference Proceedings, 1, Outubro, 2014, 1p; 2p.</w:t>
              </w:r>
            </w:p>
            <w:p w14:paraId="06D187F8" w14:textId="5101BF7D" w:rsidR="007F711D" w:rsidRPr="007F711D" w:rsidRDefault="001F3B83" w:rsidP="0035173E"/>
          </w:sdtContent>
        </w:sdt>
      </w:sdtContent>
    </w:sdt>
    <w:sectPr w:rsidR="007F711D" w:rsidRPr="007F711D" w:rsidSect="00521DC1">
      <w:headerReference w:type="default" r:id="rId23"/>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B0B74" w14:textId="77777777" w:rsidR="001F3B83" w:rsidRDefault="001F3B83" w:rsidP="00774571">
      <w:pPr>
        <w:spacing w:before="0" w:after="0" w:line="240" w:lineRule="auto"/>
      </w:pPr>
      <w:r>
        <w:separator/>
      </w:r>
    </w:p>
  </w:endnote>
  <w:endnote w:type="continuationSeparator" w:id="0">
    <w:p w14:paraId="57EE1F52" w14:textId="77777777" w:rsidR="001F3B83" w:rsidRDefault="001F3B83"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AB184" w14:textId="6844EC85" w:rsidR="002219F2" w:rsidRDefault="002219F2">
    <w:pPr>
      <w:pStyle w:val="Rodap"/>
    </w:pPr>
  </w:p>
  <w:p w14:paraId="7BC800BC" w14:textId="77777777" w:rsidR="002219F2" w:rsidRDefault="002219F2">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F43AF" w14:textId="77777777" w:rsidR="001F3B83" w:rsidRDefault="001F3B83" w:rsidP="00774571">
      <w:pPr>
        <w:spacing w:before="0" w:after="0" w:line="240" w:lineRule="auto"/>
      </w:pPr>
      <w:r>
        <w:separator/>
      </w:r>
    </w:p>
  </w:footnote>
  <w:footnote w:type="continuationSeparator" w:id="0">
    <w:p w14:paraId="3C8D0476" w14:textId="77777777" w:rsidR="001F3B83" w:rsidRDefault="001F3B83" w:rsidP="007745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D282C" w14:textId="77777777" w:rsidR="002219F2" w:rsidRDefault="002219F2">
    <w:pPr>
      <w:pStyle w:val="Cabealho"/>
      <w:jc w:val="right"/>
    </w:pPr>
  </w:p>
  <w:p w14:paraId="702AF327" w14:textId="77777777" w:rsidR="002219F2" w:rsidRDefault="002219F2">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074404981"/>
      <w:docPartObj>
        <w:docPartGallery w:val="Page Numbers (Top of Page)"/>
        <w:docPartUnique/>
      </w:docPartObj>
    </w:sdtPr>
    <w:sdtEndPr/>
    <w:sdtContent>
      <w:p w14:paraId="4EF5AA59" w14:textId="318EE900" w:rsidR="002219F2" w:rsidRPr="00521DC1" w:rsidRDefault="002219F2"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AF6C25">
          <w:rPr>
            <w:noProof/>
            <w:sz w:val="20"/>
            <w:szCs w:val="20"/>
          </w:rPr>
          <w:t>26</w:t>
        </w:r>
        <w:r w:rsidRPr="00521DC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684"/>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494994"/>
    <w:multiLevelType w:val="hybridMultilevel"/>
    <w:tmpl w:val="62421B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842225"/>
    <w:multiLevelType w:val="hybridMultilevel"/>
    <w:tmpl w:val="837466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0387879"/>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2F2286"/>
    <w:multiLevelType w:val="hybridMultilevel"/>
    <w:tmpl w:val="48C2A3B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5E6E2D"/>
    <w:multiLevelType w:val="hybridMultilevel"/>
    <w:tmpl w:val="C5746F7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D1C7A"/>
    <w:multiLevelType w:val="hybridMultilevel"/>
    <w:tmpl w:val="B19AFB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C297C35"/>
    <w:multiLevelType w:val="hybridMultilevel"/>
    <w:tmpl w:val="770C72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C302320"/>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F1646A7"/>
    <w:multiLevelType w:val="hybridMultilevel"/>
    <w:tmpl w:val="A2D2BD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82375B2"/>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2E2715"/>
    <w:multiLevelType w:val="hybridMultilevel"/>
    <w:tmpl w:val="AFD86CA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FC2DC7"/>
    <w:multiLevelType w:val="hybridMultilevel"/>
    <w:tmpl w:val="E382721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7F068C"/>
    <w:multiLevelType w:val="hybridMultilevel"/>
    <w:tmpl w:val="0898EB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0B41F06"/>
    <w:multiLevelType w:val="hybridMultilevel"/>
    <w:tmpl w:val="213C6A1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67A28B7"/>
    <w:multiLevelType w:val="hybridMultilevel"/>
    <w:tmpl w:val="A9FE28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BE57348"/>
    <w:multiLevelType w:val="hybridMultilevel"/>
    <w:tmpl w:val="39142F7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0762492"/>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0AF4B7B"/>
    <w:multiLevelType w:val="hybridMultilevel"/>
    <w:tmpl w:val="1A929F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48A19E6"/>
    <w:multiLevelType w:val="hybridMultilevel"/>
    <w:tmpl w:val="AFD86CA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7D85FE1"/>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BA21BFB"/>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7F3FA8"/>
    <w:multiLevelType w:val="hybridMultilevel"/>
    <w:tmpl w:val="413C11C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1066DFC"/>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5EC6458"/>
    <w:multiLevelType w:val="hybridMultilevel"/>
    <w:tmpl w:val="29BEA2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9E53D0C"/>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EB85B15"/>
    <w:multiLevelType w:val="hybridMultilevel"/>
    <w:tmpl w:val="EAD21BE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18976B4"/>
    <w:multiLevelType w:val="multilevel"/>
    <w:tmpl w:val="9DBA6A84"/>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854" w:hanging="720"/>
      </w:pPr>
      <w:rPr>
        <w:rFonts w:hint="default"/>
        <w:sz w:val="28"/>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777714A"/>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8EB1C1F"/>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D366199"/>
    <w:multiLevelType w:val="hybridMultilevel"/>
    <w:tmpl w:val="F42CC8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D46391B"/>
    <w:multiLevelType w:val="hybridMultilevel"/>
    <w:tmpl w:val="063208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D870688"/>
    <w:multiLevelType w:val="hybridMultilevel"/>
    <w:tmpl w:val="3C4C898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E793173"/>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F801CF5"/>
    <w:multiLevelType w:val="hybridMultilevel"/>
    <w:tmpl w:val="0898EB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7"/>
  </w:num>
  <w:num w:numId="2">
    <w:abstractNumId w:val="11"/>
  </w:num>
  <w:num w:numId="3">
    <w:abstractNumId w:val="9"/>
  </w:num>
  <w:num w:numId="4">
    <w:abstractNumId w:val="19"/>
  </w:num>
  <w:num w:numId="5">
    <w:abstractNumId w:val="2"/>
  </w:num>
  <w:num w:numId="6">
    <w:abstractNumId w:val="7"/>
  </w:num>
  <w:num w:numId="7">
    <w:abstractNumId w:val="14"/>
  </w:num>
  <w:num w:numId="8">
    <w:abstractNumId w:val="15"/>
  </w:num>
  <w:num w:numId="9">
    <w:abstractNumId w:val="24"/>
  </w:num>
  <w:num w:numId="10">
    <w:abstractNumId w:val="16"/>
  </w:num>
  <w:num w:numId="11">
    <w:abstractNumId w:val="6"/>
  </w:num>
  <w:num w:numId="12">
    <w:abstractNumId w:val="31"/>
  </w:num>
  <w:num w:numId="13">
    <w:abstractNumId w:val="1"/>
  </w:num>
  <w:num w:numId="14">
    <w:abstractNumId w:val="26"/>
  </w:num>
  <w:num w:numId="15">
    <w:abstractNumId w:val="18"/>
  </w:num>
  <w:num w:numId="16">
    <w:abstractNumId w:val="22"/>
  </w:num>
  <w:num w:numId="17">
    <w:abstractNumId w:val="12"/>
  </w:num>
  <w:num w:numId="18">
    <w:abstractNumId w:val="5"/>
  </w:num>
  <w:num w:numId="19">
    <w:abstractNumId w:val="32"/>
  </w:num>
  <w:num w:numId="20">
    <w:abstractNumId w:val="30"/>
  </w:num>
  <w:num w:numId="21">
    <w:abstractNumId w:val="13"/>
  </w:num>
  <w:num w:numId="22">
    <w:abstractNumId w:val="34"/>
  </w:num>
  <w:num w:numId="23">
    <w:abstractNumId w:val="28"/>
  </w:num>
  <w:num w:numId="24">
    <w:abstractNumId w:val="4"/>
  </w:num>
  <w:num w:numId="25">
    <w:abstractNumId w:val="20"/>
  </w:num>
  <w:num w:numId="26">
    <w:abstractNumId w:val="3"/>
  </w:num>
  <w:num w:numId="27">
    <w:abstractNumId w:val="21"/>
  </w:num>
  <w:num w:numId="28">
    <w:abstractNumId w:val="10"/>
  </w:num>
  <w:num w:numId="29">
    <w:abstractNumId w:val="23"/>
  </w:num>
  <w:num w:numId="30">
    <w:abstractNumId w:val="29"/>
  </w:num>
  <w:num w:numId="31">
    <w:abstractNumId w:val="8"/>
  </w:num>
  <w:num w:numId="32">
    <w:abstractNumId w:val="0"/>
  </w:num>
  <w:num w:numId="33">
    <w:abstractNumId w:val="17"/>
  </w:num>
  <w:num w:numId="34">
    <w:abstractNumId w:val="33"/>
  </w:num>
  <w:num w:numId="35">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D11"/>
    <w:rsid w:val="00007B63"/>
    <w:rsid w:val="000176E6"/>
    <w:rsid w:val="00031D11"/>
    <w:rsid w:val="00036B72"/>
    <w:rsid w:val="00045405"/>
    <w:rsid w:val="00053C44"/>
    <w:rsid w:val="000541D8"/>
    <w:rsid w:val="00056B1E"/>
    <w:rsid w:val="000A17B3"/>
    <w:rsid w:val="000A451D"/>
    <w:rsid w:val="000A62D3"/>
    <w:rsid w:val="000D695D"/>
    <w:rsid w:val="00100403"/>
    <w:rsid w:val="00103C40"/>
    <w:rsid w:val="0010631D"/>
    <w:rsid w:val="001330E5"/>
    <w:rsid w:val="00134060"/>
    <w:rsid w:val="001354EB"/>
    <w:rsid w:val="00197BF2"/>
    <w:rsid w:val="001A5BFB"/>
    <w:rsid w:val="001C6492"/>
    <w:rsid w:val="001D1603"/>
    <w:rsid w:val="001D7C2B"/>
    <w:rsid w:val="001E3F92"/>
    <w:rsid w:val="001F153A"/>
    <w:rsid w:val="001F3B83"/>
    <w:rsid w:val="00200FC3"/>
    <w:rsid w:val="00210BEE"/>
    <w:rsid w:val="002219F2"/>
    <w:rsid w:val="00227A2B"/>
    <w:rsid w:val="002431F6"/>
    <w:rsid w:val="00253B08"/>
    <w:rsid w:val="00262116"/>
    <w:rsid w:val="00263A17"/>
    <w:rsid w:val="00273B3A"/>
    <w:rsid w:val="00276D4C"/>
    <w:rsid w:val="002956D4"/>
    <w:rsid w:val="002957AE"/>
    <w:rsid w:val="002A26D6"/>
    <w:rsid w:val="002B0680"/>
    <w:rsid w:val="002E1F45"/>
    <w:rsid w:val="002E38E1"/>
    <w:rsid w:val="002E41CE"/>
    <w:rsid w:val="002E68D8"/>
    <w:rsid w:val="002F1AA3"/>
    <w:rsid w:val="00302D54"/>
    <w:rsid w:val="00305E20"/>
    <w:rsid w:val="0030710D"/>
    <w:rsid w:val="00310209"/>
    <w:rsid w:val="00313023"/>
    <w:rsid w:val="00327BB5"/>
    <w:rsid w:val="003305F6"/>
    <w:rsid w:val="003356BC"/>
    <w:rsid w:val="003356DB"/>
    <w:rsid w:val="0035173E"/>
    <w:rsid w:val="00352F0B"/>
    <w:rsid w:val="00361017"/>
    <w:rsid w:val="0037059D"/>
    <w:rsid w:val="00382E01"/>
    <w:rsid w:val="00386C81"/>
    <w:rsid w:val="00392703"/>
    <w:rsid w:val="003A3853"/>
    <w:rsid w:val="003B0FF6"/>
    <w:rsid w:val="003B6B91"/>
    <w:rsid w:val="003D0B8C"/>
    <w:rsid w:val="003D0CD6"/>
    <w:rsid w:val="003E6B4C"/>
    <w:rsid w:val="003F053C"/>
    <w:rsid w:val="00404CCF"/>
    <w:rsid w:val="0041538A"/>
    <w:rsid w:val="00451B0D"/>
    <w:rsid w:val="004E1ADC"/>
    <w:rsid w:val="004F53A0"/>
    <w:rsid w:val="00521DC1"/>
    <w:rsid w:val="005477B6"/>
    <w:rsid w:val="00562B36"/>
    <w:rsid w:val="005C2237"/>
    <w:rsid w:val="005D7ED3"/>
    <w:rsid w:val="005E29A7"/>
    <w:rsid w:val="005F5FC0"/>
    <w:rsid w:val="0062461D"/>
    <w:rsid w:val="0062684B"/>
    <w:rsid w:val="00636C66"/>
    <w:rsid w:val="00646E5D"/>
    <w:rsid w:val="00664B9F"/>
    <w:rsid w:val="00685C1E"/>
    <w:rsid w:val="00693C96"/>
    <w:rsid w:val="006E63E6"/>
    <w:rsid w:val="006F13B5"/>
    <w:rsid w:val="007140AB"/>
    <w:rsid w:val="007420DE"/>
    <w:rsid w:val="007442DC"/>
    <w:rsid w:val="00755989"/>
    <w:rsid w:val="00755DF3"/>
    <w:rsid w:val="00774571"/>
    <w:rsid w:val="00777BEA"/>
    <w:rsid w:val="00787FAF"/>
    <w:rsid w:val="007A2D56"/>
    <w:rsid w:val="007C03FA"/>
    <w:rsid w:val="007D7543"/>
    <w:rsid w:val="007F711D"/>
    <w:rsid w:val="007F7427"/>
    <w:rsid w:val="00804A9C"/>
    <w:rsid w:val="0081775F"/>
    <w:rsid w:val="00820FF0"/>
    <w:rsid w:val="00832F73"/>
    <w:rsid w:val="0085612C"/>
    <w:rsid w:val="00856CB0"/>
    <w:rsid w:val="00871869"/>
    <w:rsid w:val="008802EB"/>
    <w:rsid w:val="0089446B"/>
    <w:rsid w:val="008A38DF"/>
    <w:rsid w:val="008C3F86"/>
    <w:rsid w:val="0090081B"/>
    <w:rsid w:val="00904C9F"/>
    <w:rsid w:val="00915FA7"/>
    <w:rsid w:val="009517F2"/>
    <w:rsid w:val="00951C57"/>
    <w:rsid w:val="009577A1"/>
    <w:rsid w:val="00965C90"/>
    <w:rsid w:val="00983B59"/>
    <w:rsid w:val="009D7424"/>
    <w:rsid w:val="009E1784"/>
    <w:rsid w:val="009E519B"/>
    <w:rsid w:val="00A071AF"/>
    <w:rsid w:val="00A13C13"/>
    <w:rsid w:val="00A21903"/>
    <w:rsid w:val="00A22A2B"/>
    <w:rsid w:val="00A22F70"/>
    <w:rsid w:val="00A50B08"/>
    <w:rsid w:val="00A57800"/>
    <w:rsid w:val="00A81ED7"/>
    <w:rsid w:val="00A91BA8"/>
    <w:rsid w:val="00A92133"/>
    <w:rsid w:val="00AB2905"/>
    <w:rsid w:val="00AB6EEA"/>
    <w:rsid w:val="00AC3C10"/>
    <w:rsid w:val="00AD251A"/>
    <w:rsid w:val="00AD4CDB"/>
    <w:rsid w:val="00AE5432"/>
    <w:rsid w:val="00AF6C25"/>
    <w:rsid w:val="00B05B61"/>
    <w:rsid w:val="00B21F61"/>
    <w:rsid w:val="00B34663"/>
    <w:rsid w:val="00B60DC2"/>
    <w:rsid w:val="00B6386F"/>
    <w:rsid w:val="00BA054A"/>
    <w:rsid w:val="00BB60C6"/>
    <w:rsid w:val="00BC746B"/>
    <w:rsid w:val="00BE54D9"/>
    <w:rsid w:val="00C21377"/>
    <w:rsid w:val="00C37523"/>
    <w:rsid w:val="00C51C53"/>
    <w:rsid w:val="00C62F99"/>
    <w:rsid w:val="00C63000"/>
    <w:rsid w:val="00C66210"/>
    <w:rsid w:val="00C732B6"/>
    <w:rsid w:val="00CA0D64"/>
    <w:rsid w:val="00D21645"/>
    <w:rsid w:val="00D6165C"/>
    <w:rsid w:val="00D72E51"/>
    <w:rsid w:val="00D838C9"/>
    <w:rsid w:val="00D84259"/>
    <w:rsid w:val="00D97E9A"/>
    <w:rsid w:val="00DC3566"/>
    <w:rsid w:val="00DD5222"/>
    <w:rsid w:val="00DF424F"/>
    <w:rsid w:val="00E00902"/>
    <w:rsid w:val="00E06082"/>
    <w:rsid w:val="00E44F06"/>
    <w:rsid w:val="00E67332"/>
    <w:rsid w:val="00E87629"/>
    <w:rsid w:val="00E95881"/>
    <w:rsid w:val="00EA110F"/>
    <w:rsid w:val="00EB6115"/>
    <w:rsid w:val="00EE62A7"/>
    <w:rsid w:val="00EF5574"/>
    <w:rsid w:val="00F019E2"/>
    <w:rsid w:val="00F01F45"/>
    <w:rsid w:val="00F107D7"/>
    <w:rsid w:val="00F41420"/>
    <w:rsid w:val="00F71C3E"/>
    <w:rsid w:val="00F81CA9"/>
    <w:rsid w:val="00FA43AB"/>
    <w:rsid w:val="00FC5992"/>
    <w:rsid w:val="00FE54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29ED1"/>
  <w15:docId w15:val="{FBE4548C-64B0-495D-80CA-5697F1CC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0A17B3"/>
    <w:pPr>
      <w:spacing w:before="120" w:after="120" w:line="360" w:lineRule="auto"/>
      <w:jc w:val="both"/>
    </w:pPr>
    <w:rPr>
      <w:rFonts w:ascii="Arial" w:hAnsi="Arial"/>
      <w:sz w:val="24"/>
    </w:rPr>
  </w:style>
  <w:style w:type="paragraph" w:styleId="Ttulo1">
    <w:name w:val="heading 1"/>
    <w:aliases w:val="Título de capítulo"/>
    <w:basedOn w:val="Normal"/>
    <w:next w:val="Normal"/>
    <w:link w:val="Ttulo1Char"/>
    <w:uiPriority w:val="9"/>
    <w:qFormat/>
    <w:rsid w:val="00BC746B"/>
    <w:pPr>
      <w:keepNext/>
      <w:keepLines/>
      <w:numPr>
        <w:numId w:val="1"/>
      </w:numPr>
      <w:spacing w:before="0" w:after="960" w:line="240" w:lineRule="auto"/>
      <w:outlineLvl w:val="0"/>
    </w:pPr>
    <w:rPr>
      <w:rFonts w:eastAsiaTheme="majorEastAsia" w:cstheme="majorBidi"/>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
      </w:numPr>
      <w:spacing w:before="480" w:after="480" w:line="240" w:lineRule="auto"/>
      <w:outlineLvl w:val="1"/>
    </w:pPr>
    <w:rPr>
      <w:rFonts w:eastAsiaTheme="majorEastAsia" w:cstheme="majorBidi"/>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
      </w:numPr>
      <w:spacing w:before="480" w:after="480" w:line="240" w:lineRule="auto"/>
      <w:outlineLvl w:val="2"/>
    </w:pPr>
    <w:rPr>
      <w:rFonts w:eastAsiaTheme="majorEastAsia" w:cstheme="majorBidi"/>
      <w:b/>
      <w:szCs w:val="24"/>
    </w:rPr>
  </w:style>
  <w:style w:type="paragraph" w:styleId="Ttulo4">
    <w:name w:val="heading 4"/>
    <w:aliases w:val="Título de item"/>
    <w:basedOn w:val="Normal"/>
    <w:next w:val="Normal"/>
    <w:link w:val="Ttulo4Char"/>
    <w:uiPriority w:val="9"/>
    <w:unhideWhenUsed/>
    <w:qFormat/>
    <w:rsid w:val="00D6165C"/>
    <w:pPr>
      <w:numPr>
        <w:ilvl w:val="3"/>
        <w:numId w:val="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themeColor="text1" w:themeTint="BF"/>
      <w:sz w:val="20"/>
    </w:rPr>
  </w:style>
  <w:style w:type="character" w:customStyle="1" w:styleId="CitaoChar">
    <w:name w:val="Citação Char"/>
    <w:aliases w:val="Citação + de 3 linhas Char"/>
    <w:basedOn w:val="Fontepargpadro"/>
    <w:link w:val="Citao"/>
    <w:uiPriority w:val="29"/>
    <w:rsid w:val="00804A9C"/>
    <w:rPr>
      <w:rFonts w:ascii="Arial" w:hAnsi="Arial"/>
      <w:i/>
      <w:iCs/>
      <w:color w:val="404040" w:themeColor="text1" w:themeTint="BF"/>
      <w:sz w:val="20"/>
    </w:rPr>
  </w:style>
  <w:style w:type="character" w:customStyle="1" w:styleId="Ttulo1Char">
    <w:name w:val="Título 1 Char"/>
    <w:aliases w:val="Título de capítulo Char"/>
    <w:basedOn w:val="Fontepargpadro"/>
    <w:link w:val="Ttulo1"/>
    <w:uiPriority w:val="9"/>
    <w:rsid w:val="00BC746B"/>
    <w:rPr>
      <w:rFonts w:ascii="Arial" w:eastAsiaTheme="majorEastAsia" w:hAnsi="Arial" w:cstheme="majorBidi"/>
      <w:b/>
      <w:caps/>
      <w:sz w:val="28"/>
      <w:szCs w:val="32"/>
    </w:rPr>
  </w:style>
  <w:style w:type="character" w:customStyle="1" w:styleId="Ttulo2Char">
    <w:name w:val="Título 2 Char"/>
    <w:aliases w:val="Título de seção Char"/>
    <w:basedOn w:val="Fontepargpadro"/>
    <w:link w:val="Ttulo2"/>
    <w:uiPriority w:val="9"/>
    <w:rsid w:val="00D6165C"/>
    <w:rPr>
      <w:rFonts w:ascii="Arial" w:eastAsiaTheme="majorEastAsia" w:hAnsi="Arial" w:cstheme="majorBidi"/>
      <w:caps/>
      <w:sz w:val="26"/>
      <w:szCs w:val="26"/>
    </w:rPr>
  </w:style>
  <w:style w:type="character" w:customStyle="1" w:styleId="Ttulo3Char">
    <w:name w:val="Título 3 Char"/>
    <w:aliases w:val="Título de subseção Char"/>
    <w:basedOn w:val="Fontepargpadro"/>
    <w:link w:val="Ttulo3"/>
    <w:uiPriority w:val="9"/>
    <w:rsid w:val="00D6165C"/>
    <w:rPr>
      <w:rFonts w:ascii="Arial" w:eastAsiaTheme="majorEastAsia" w:hAnsi="Arial" w:cstheme="majorBidi"/>
      <w:b/>
      <w:sz w:val="24"/>
      <w:szCs w:val="24"/>
    </w:rPr>
  </w:style>
  <w:style w:type="character" w:customStyle="1" w:styleId="Ttulo4Char">
    <w:name w:val="Título 4 Char"/>
    <w:aliases w:val="Título de item Char"/>
    <w:basedOn w:val="Fontepargpadro"/>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E06082"/>
    <w:pPr>
      <w:spacing w:before="0" w:after="0" w:line="240" w:lineRule="auto"/>
      <w:jc w:val="center"/>
    </w:pPr>
    <w:rPr>
      <w:b/>
      <w:iCs/>
      <w:sz w:val="18"/>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basedOn w:val="Fontepargpadro"/>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74571"/>
    <w:rPr>
      <w:rFonts w:ascii="Arial" w:hAnsi="Arial"/>
      <w:sz w:val="20"/>
      <w:szCs w:val="20"/>
    </w:rPr>
  </w:style>
  <w:style w:type="character" w:styleId="Refdenotaderodap">
    <w:name w:val="footnote reference"/>
    <w:basedOn w:val="Fontepargpadro"/>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basedOn w:val="Fontepargpadro"/>
    <w:uiPriority w:val="99"/>
    <w:unhideWhenUsed/>
    <w:rsid w:val="00774571"/>
    <w:rPr>
      <w:color w:val="0563C1" w:themeColor="hyperlink"/>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basedOn w:val="Fontepargpadro"/>
    <w:link w:val="Cabealho"/>
    <w:uiPriority w:val="99"/>
    <w:rsid w:val="000176E6"/>
    <w:rPr>
      <w:rFonts w:ascii="Arial" w:hAnsi="Arial"/>
      <w:sz w:val="24"/>
    </w:rPr>
  </w:style>
  <w:style w:type="character" w:styleId="Refdecomentrio">
    <w:name w:val="annotation reference"/>
    <w:basedOn w:val="Fontepargpadro"/>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basedOn w:val="Textodecomentrio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Theme="minorHAnsi" w:hAnsiTheme="minorHAns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Theme="minorHAnsi" w:hAnsiTheme="minorHAns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Theme="minorHAnsi" w:hAnsiTheme="minorHAns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Theme="minorHAnsi" w:hAnsiTheme="minorHAns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Theme="minorHAnsi" w:hAnsiTheme="minorHAns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Theme="minorHAnsi" w:hAnsiTheme="minorHAns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Theme="minorHAnsi" w:hAnsiTheme="minorHAns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Theme="minorHAnsi" w:hAnsiTheme="minorHAns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Theme="minorHAnsi" w:hAnsiTheme="minorHAnsi"/>
      <w:sz w:val="18"/>
      <w:szCs w:val="18"/>
    </w:rPr>
  </w:style>
  <w:style w:type="paragraph" w:styleId="Ttulodendiceremissivo">
    <w:name w:val="index heading"/>
    <w:basedOn w:val="Normal"/>
    <w:next w:val="Remissivo1"/>
    <w:uiPriority w:val="99"/>
    <w:unhideWhenUsed/>
    <w:rsid w:val="00A22F70"/>
    <w:pPr>
      <w:spacing w:before="240"/>
      <w:jc w:val="center"/>
    </w:pPr>
    <w:rPr>
      <w:rFonts w:asciiTheme="minorHAnsi" w:hAnsiTheme="minorHAnsi"/>
      <w:b/>
      <w:bCs/>
      <w:sz w:val="26"/>
      <w:szCs w:val="26"/>
    </w:rPr>
  </w:style>
  <w:style w:type="table" w:styleId="Tabelacomgrade">
    <w:name w:val="Table Grid"/>
    <w:basedOn w:val="Tabelanormal"/>
    <w:uiPriority w:val="39"/>
    <w:rsid w:val="001A5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Corpodetexto">
    <w:name w:val="Body Text"/>
    <w:basedOn w:val="Normal"/>
    <w:link w:val="CorpodetextoChar"/>
    <w:uiPriority w:val="99"/>
    <w:semiHidden/>
    <w:unhideWhenUsed/>
    <w:rsid w:val="0035173E"/>
  </w:style>
  <w:style w:type="character" w:customStyle="1" w:styleId="CorpodetextoChar">
    <w:name w:val="Corpo de texto Char"/>
    <w:basedOn w:val="Fontepargpadro"/>
    <w:link w:val="Corpodetexto"/>
    <w:uiPriority w:val="99"/>
    <w:semiHidden/>
    <w:rsid w:val="0035173E"/>
    <w:rPr>
      <w:rFonts w:ascii="Arial" w:hAnsi="Arial"/>
      <w:sz w:val="24"/>
    </w:rPr>
  </w:style>
  <w:style w:type="paragraph" w:customStyle="1" w:styleId="footnotedescription">
    <w:name w:val="footnote description"/>
    <w:next w:val="Normal"/>
    <w:link w:val="footnotedescriptionChar"/>
    <w:hidden/>
    <w:rsid w:val="003B0FF6"/>
    <w:pPr>
      <w:spacing w:after="0"/>
    </w:pPr>
    <w:rPr>
      <w:rFonts w:ascii="Arial" w:eastAsia="Arial" w:hAnsi="Arial" w:cs="Arial"/>
      <w:color w:val="000000"/>
      <w:sz w:val="20"/>
      <w:lang w:eastAsia="pt-BR"/>
    </w:rPr>
  </w:style>
  <w:style w:type="character" w:customStyle="1" w:styleId="footnotedescriptionChar">
    <w:name w:val="footnote description Char"/>
    <w:link w:val="footnotedescription"/>
    <w:rsid w:val="003B0FF6"/>
    <w:rPr>
      <w:rFonts w:ascii="Arial" w:eastAsia="Arial" w:hAnsi="Arial" w:cs="Arial"/>
      <w:color w:val="000000"/>
      <w:sz w:val="20"/>
      <w:lang w:eastAsia="pt-BR"/>
    </w:rPr>
  </w:style>
  <w:style w:type="character" w:customStyle="1" w:styleId="footnotemark">
    <w:name w:val="footnote mark"/>
    <w:hidden/>
    <w:rsid w:val="003B0FF6"/>
    <w:rPr>
      <w:rFonts w:ascii="Arial" w:eastAsia="Arial" w:hAnsi="Arial" w:cs="Arial"/>
      <w:color w:val="000000"/>
      <w:sz w:val="20"/>
      <w:vertAlign w:val="superscript"/>
    </w:rPr>
  </w:style>
  <w:style w:type="paragraph" w:customStyle="1" w:styleId="Standard">
    <w:name w:val="Standard"/>
    <w:rsid w:val="000A17B3"/>
    <w:pPr>
      <w:suppressAutoHyphens/>
      <w:autoSpaceDN w:val="0"/>
      <w:spacing w:line="254" w:lineRule="auto"/>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52986">
      <w:bodyDiv w:val="1"/>
      <w:marLeft w:val="0"/>
      <w:marRight w:val="0"/>
      <w:marTop w:val="0"/>
      <w:marBottom w:val="0"/>
      <w:divBdr>
        <w:top w:val="none" w:sz="0" w:space="0" w:color="auto"/>
        <w:left w:val="none" w:sz="0" w:space="0" w:color="auto"/>
        <w:bottom w:val="none" w:sz="0" w:space="0" w:color="auto"/>
        <w:right w:val="none" w:sz="0" w:space="0" w:color="auto"/>
      </w:divBdr>
    </w:div>
    <w:div w:id="164789587">
      <w:bodyDiv w:val="1"/>
      <w:marLeft w:val="0"/>
      <w:marRight w:val="0"/>
      <w:marTop w:val="0"/>
      <w:marBottom w:val="0"/>
      <w:divBdr>
        <w:top w:val="none" w:sz="0" w:space="0" w:color="auto"/>
        <w:left w:val="none" w:sz="0" w:space="0" w:color="auto"/>
        <w:bottom w:val="none" w:sz="0" w:space="0" w:color="auto"/>
        <w:right w:val="none" w:sz="0" w:space="0" w:color="auto"/>
      </w:divBdr>
    </w:div>
    <w:div w:id="167988452">
      <w:bodyDiv w:val="1"/>
      <w:marLeft w:val="0"/>
      <w:marRight w:val="0"/>
      <w:marTop w:val="0"/>
      <w:marBottom w:val="0"/>
      <w:divBdr>
        <w:top w:val="none" w:sz="0" w:space="0" w:color="auto"/>
        <w:left w:val="none" w:sz="0" w:space="0" w:color="auto"/>
        <w:bottom w:val="none" w:sz="0" w:space="0" w:color="auto"/>
        <w:right w:val="none" w:sz="0" w:space="0" w:color="auto"/>
      </w:divBdr>
    </w:div>
    <w:div w:id="252861042">
      <w:bodyDiv w:val="1"/>
      <w:marLeft w:val="0"/>
      <w:marRight w:val="0"/>
      <w:marTop w:val="0"/>
      <w:marBottom w:val="0"/>
      <w:divBdr>
        <w:top w:val="none" w:sz="0" w:space="0" w:color="auto"/>
        <w:left w:val="none" w:sz="0" w:space="0" w:color="auto"/>
        <w:bottom w:val="none" w:sz="0" w:space="0" w:color="auto"/>
        <w:right w:val="none" w:sz="0" w:space="0" w:color="auto"/>
      </w:divBdr>
    </w:div>
    <w:div w:id="314839177">
      <w:bodyDiv w:val="1"/>
      <w:marLeft w:val="0"/>
      <w:marRight w:val="0"/>
      <w:marTop w:val="0"/>
      <w:marBottom w:val="0"/>
      <w:divBdr>
        <w:top w:val="none" w:sz="0" w:space="0" w:color="auto"/>
        <w:left w:val="none" w:sz="0" w:space="0" w:color="auto"/>
        <w:bottom w:val="none" w:sz="0" w:space="0" w:color="auto"/>
        <w:right w:val="none" w:sz="0" w:space="0" w:color="auto"/>
      </w:divBdr>
    </w:div>
    <w:div w:id="386147687">
      <w:bodyDiv w:val="1"/>
      <w:marLeft w:val="0"/>
      <w:marRight w:val="0"/>
      <w:marTop w:val="0"/>
      <w:marBottom w:val="0"/>
      <w:divBdr>
        <w:top w:val="none" w:sz="0" w:space="0" w:color="auto"/>
        <w:left w:val="none" w:sz="0" w:space="0" w:color="auto"/>
        <w:bottom w:val="none" w:sz="0" w:space="0" w:color="auto"/>
        <w:right w:val="none" w:sz="0" w:space="0" w:color="auto"/>
      </w:divBdr>
    </w:div>
    <w:div w:id="633678371">
      <w:bodyDiv w:val="1"/>
      <w:marLeft w:val="0"/>
      <w:marRight w:val="0"/>
      <w:marTop w:val="0"/>
      <w:marBottom w:val="0"/>
      <w:divBdr>
        <w:top w:val="none" w:sz="0" w:space="0" w:color="auto"/>
        <w:left w:val="none" w:sz="0" w:space="0" w:color="auto"/>
        <w:bottom w:val="none" w:sz="0" w:space="0" w:color="auto"/>
        <w:right w:val="none" w:sz="0" w:space="0" w:color="auto"/>
      </w:divBdr>
    </w:div>
    <w:div w:id="731200025">
      <w:bodyDiv w:val="1"/>
      <w:marLeft w:val="0"/>
      <w:marRight w:val="0"/>
      <w:marTop w:val="0"/>
      <w:marBottom w:val="0"/>
      <w:divBdr>
        <w:top w:val="none" w:sz="0" w:space="0" w:color="auto"/>
        <w:left w:val="none" w:sz="0" w:space="0" w:color="auto"/>
        <w:bottom w:val="none" w:sz="0" w:space="0" w:color="auto"/>
        <w:right w:val="none" w:sz="0" w:space="0" w:color="auto"/>
      </w:divBdr>
    </w:div>
    <w:div w:id="960842424">
      <w:bodyDiv w:val="1"/>
      <w:marLeft w:val="0"/>
      <w:marRight w:val="0"/>
      <w:marTop w:val="0"/>
      <w:marBottom w:val="0"/>
      <w:divBdr>
        <w:top w:val="none" w:sz="0" w:space="0" w:color="auto"/>
        <w:left w:val="none" w:sz="0" w:space="0" w:color="auto"/>
        <w:bottom w:val="none" w:sz="0" w:space="0" w:color="auto"/>
        <w:right w:val="none" w:sz="0" w:space="0" w:color="auto"/>
      </w:divBdr>
    </w:div>
    <w:div w:id="1029260832">
      <w:bodyDiv w:val="1"/>
      <w:marLeft w:val="0"/>
      <w:marRight w:val="0"/>
      <w:marTop w:val="0"/>
      <w:marBottom w:val="0"/>
      <w:divBdr>
        <w:top w:val="none" w:sz="0" w:space="0" w:color="auto"/>
        <w:left w:val="none" w:sz="0" w:space="0" w:color="auto"/>
        <w:bottom w:val="none" w:sz="0" w:space="0" w:color="auto"/>
        <w:right w:val="none" w:sz="0" w:space="0" w:color="auto"/>
      </w:divBdr>
    </w:div>
    <w:div w:id="1049499311">
      <w:bodyDiv w:val="1"/>
      <w:marLeft w:val="0"/>
      <w:marRight w:val="0"/>
      <w:marTop w:val="0"/>
      <w:marBottom w:val="0"/>
      <w:divBdr>
        <w:top w:val="none" w:sz="0" w:space="0" w:color="auto"/>
        <w:left w:val="none" w:sz="0" w:space="0" w:color="auto"/>
        <w:bottom w:val="none" w:sz="0" w:space="0" w:color="auto"/>
        <w:right w:val="none" w:sz="0" w:space="0" w:color="auto"/>
      </w:divBdr>
    </w:div>
    <w:div w:id="1108087935">
      <w:bodyDiv w:val="1"/>
      <w:marLeft w:val="0"/>
      <w:marRight w:val="0"/>
      <w:marTop w:val="0"/>
      <w:marBottom w:val="0"/>
      <w:divBdr>
        <w:top w:val="none" w:sz="0" w:space="0" w:color="auto"/>
        <w:left w:val="none" w:sz="0" w:space="0" w:color="auto"/>
        <w:bottom w:val="none" w:sz="0" w:space="0" w:color="auto"/>
        <w:right w:val="none" w:sz="0" w:space="0" w:color="auto"/>
      </w:divBdr>
    </w:div>
    <w:div w:id="1135832696">
      <w:bodyDiv w:val="1"/>
      <w:marLeft w:val="0"/>
      <w:marRight w:val="0"/>
      <w:marTop w:val="0"/>
      <w:marBottom w:val="0"/>
      <w:divBdr>
        <w:top w:val="none" w:sz="0" w:space="0" w:color="auto"/>
        <w:left w:val="none" w:sz="0" w:space="0" w:color="auto"/>
        <w:bottom w:val="none" w:sz="0" w:space="0" w:color="auto"/>
        <w:right w:val="none" w:sz="0" w:space="0" w:color="auto"/>
      </w:divBdr>
    </w:div>
    <w:div w:id="1259023984">
      <w:bodyDiv w:val="1"/>
      <w:marLeft w:val="0"/>
      <w:marRight w:val="0"/>
      <w:marTop w:val="0"/>
      <w:marBottom w:val="0"/>
      <w:divBdr>
        <w:top w:val="none" w:sz="0" w:space="0" w:color="auto"/>
        <w:left w:val="none" w:sz="0" w:space="0" w:color="auto"/>
        <w:bottom w:val="none" w:sz="0" w:space="0" w:color="auto"/>
        <w:right w:val="none" w:sz="0" w:space="0" w:color="auto"/>
      </w:divBdr>
    </w:div>
    <w:div w:id="1514026535">
      <w:bodyDiv w:val="1"/>
      <w:marLeft w:val="0"/>
      <w:marRight w:val="0"/>
      <w:marTop w:val="0"/>
      <w:marBottom w:val="0"/>
      <w:divBdr>
        <w:top w:val="none" w:sz="0" w:space="0" w:color="auto"/>
        <w:left w:val="none" w:sz="0" w:space="0" w:color="auto"/>
        <w:bottom w:val="none" w:sz="0" w:space="0" w:color="auto"/>
        <w:right w:val="none" w:sz="0" w:space="0" w:color="auto"/>
      </w:divBdr>
    </w:div>
    <w:div w:id="1599171422">
      <w:bodyDiv w:val="1"/>
      <w:marLeft w:val="0"/>
      <w:marRight w:val="0"/>
      <w:marTop w:val="0"/>
      <w:marBottom w:val="0"/>
      <w:divBdr>
        <w:top w:val="none" w:sz="0" w:space="0" w:color="auto"/>
        <w:left w:val="none" w:sz="0" w:space="0" w:color="auto"/>
        <w:bottom w:val="none" w:sz="0" w:space="0" w:color="auto"/>
        <w:right w:val="none" w:sz="0" w:space="0" w:color="auto"/>
      </w:divBdr>
    </w:div>
    <w:div w:id="182223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Vini\Desktop\Monografia\P2111550146.docx"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ini\Desktop\Monografia\P2111550146.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hyperlink" Target="file:///C:\Users\Vini\Desktop\Monografia\P2111550146.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Vini\Desktop\Monografia\P2111550146.docx" TargetMode="External"/><Relationship Id="rId14" Type="http://schemas.openxmlformats.org/officeDocument/2006/relationships/footer" Target="footer1.xml"/><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_mendoca\Desktop\Nova%20pasta\Diretrizes%20reformuladas\Entrega%20para%20Alex-10-11\Modelos%20pr&#233;-formatados\modelo%20tcc-word.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E073E-56C3-4A50-B8CC-2616F60D4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tcc-word.dotx</Template>
  <TotalTime>1153</TotalTime>
  <Pages>36</Pages>
  <Words>5752</Words>
  <Characters>31065</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cel_mendoca</dc:creator>
  <cp:keywords/>
  <dc:description/>
  <cp:lastModifiedBy>Vini</cp:lastModifiedBy>
  <cp:revision>57</cp:revision>
  <dcterms:created xsi:type="dcterms:W3CDTF">2015-11-25T13:38:00Z</dcterms:created>
  <dcterms:modified xsi:type="dcterms:W3CDTF">2023-03-04T11:27:00Z</dcterms:modified>
</cp:coreProperties>
</file>